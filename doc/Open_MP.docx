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38E" w:rsidRDefault="001B36F2" w:rsidP="00F1320B">
      <w:pPr>
        <w:jc w:val="right"/>
      </w:pPr>
      <w:r>
        <w:rPr>
          <w:noProof/>
        </w:rPr>
        <w:drawing>
          <wp:inline distT="0" distB="0" distL="0" distR="0">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10" cstate="print"/>
                    <a:stretch>
                      <a:fillRect/>
                    </a:stretch>
                  </pic:blipFill>
                  <pic:spPr>
                    <a:xfrm>
                      <a:off x="0" y="0"/>
                      <a:ext cx="3019847" cy="619211"/>
                    </a:xfrm>
                    <a:prstGeom prst="rect">
                      <a:avLst/>
                    </a:prstGeom>
                  </pic:spPr>
                </pic:pic>
              </a:graphicData>
            </a:graphic>
          </wp:inline>
        </w:drawing>
      </w:r>
    </w:p>
    <w:p w:rsidR="00EC538E" w:rsidRPr="00452AD3" w:rsidRDefault="00EC538E" w:rsidP="007B19E3"/>
    <w:p w:rsidR="00452AD3" w:rsidRDefault="00452AD3"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452AD3" w:rsidRDefault="00452AD3" w:rsidP="007B19E3"/>
    <w:p w:rsidR="00915276" w:rsidRDefault="00BE0D3A" w:rsidP="00934D0D">
      <w:pPr>
        <w:pStyle w:val="Title24pt"/>
        <w:pBdr>
          <w:bottom w:val="single" w:sz="4" w:space="1" w:color="0070C0"/>
        </w:pBdr>
      </w:pPr>
      <w:sdt>
        <w:sdt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Content>
          <w:r w:rsidR="00C316BC">
            <w:t>HTC Programmers Guide</w:t>
          </w:r>
        </w:sdtContent>
      </w:sdt>
    </w:p>
    <w:p w:rsidR="00934D0D" w:rsidRPr="00EC538E" w:rsidRDefault="00934D0D" w:rsidP="00934D0D">
      <w:pPr>
        <w:pStyle w:val="Title24pt"/>
        <w:pBdr>
          <w:bottom w:val="single" w:sz="4" w:space="1" w:color="0070C0"/>
        </w:pBdr>
      </w:pPr>
    </w:p>
    <w:p w:rsidR="00452AD3" w:rsidRPr="00452AD3" w:rsidRDefault="00452AD3" w:rsidP="007B19E3"/>
    <w:p w:rsidR="00452AD3" w:rsidRPr="00452AD3" w:rsidRDefault="00452AD3" w:rsidP="007B19E3"/>
    <w:p w:rsidR="00452AD3" w:rsidRPr="00452AD3" w:rsidRDefault="007911D0" w:rsidP="007B19E3">
      <w:pPr>
        <w:pStyle w:val="Title16pt"/>
      </w:pPr>
      <w:r>
        <w:t xml:space="preserve">February </w:t>
      </w:r>
      <w:r w:rsidR="00F611A6">
        <w:t>5</w:t>
      </w:r>
      <w:r w:rsidR="004869AC">
        <w:t>, 2015</w:t>
      </w:r>
    </w:p>
    <w:p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Content>
          <w:r w:rsidR="00C316BC">
            <w:t>0.1</w:t>
          </w:r>
        </w:sdtContent>
      </w:sdt>
    </w:p>
    <w:p w:rsidR="002D138A" w:rsidRPr="00F1320B" w:rsidRDefault="00C37211" w:rsidP="007B19E3">
      <w:pPr>
        <w:rPr>
          <w:rStyle w:val="conveyextension"/>
        </w:rPr>
      </w:pPr>
      <w:r>
        <w:t>901-000013</w:t>
      </w:r>
      <w:r w:rsidR="00D90EE4">
        <w:t>-000</w:t>
      </w:r>
    </w:p>
    <w:p w:rsidR="002D138A" w:rsidRDefault="002D138A" w:rsidP="007B19E3"/>
    <w:p w:rsidR="00E44D48" w:rsidRDefault="00E44D48" w:rsidP="007B19E3"/>
    <w:p w:rsidR="00E44D48" w:rsidRDefault="00E44D48" w:rsidP="007B19E3"/>
    <w:p w:rsidR="00E44D48" w:rsidRDefault="00E44D48" w:rsidP="007B19E3"/>
    <w:p w:rsidR="00C7245C" w:rsidRDefault="00C7245C" w:rsidP="007B19E3"/>
    <w:p w:rsidR="002D138A" w:rsidRDefault="002D138A" w:rsidP="007B19E3"/>
    <w:p w:rsidR="002D138A" w:rsidRDefault="002D138A" w:rsidP="007B19E3"/>
    <w:p w:rsidR="009E0FB8" w:rsidRDefault="005435D9" w:rsidP="00F1320B">
      <w:pPr>
        <w:pStyle w:val="BodyText"/>
        <w:jc w:val="center"/>
        <w:rPr>
          <w:rFonts w:cs="Arial"/>
          <w:color w:val="222222"/>
          <w:shd w:val="clear" w:color="auto" w:fill="FFFFFF"/>
        </w:rPr>
      </w:pPr>
      <w:r w:rsidRPr="005435D9">
        <w:rPr>
          <w:rFonts w:cs="Arial"/>
          <w:color w:val="222222"/>
          <w:shd w:val="clear" w:color="auto" w:fill="FFFFFF"/>
        </w:rPr>
        <w:t xml:space="preserve">This work is licensed under the Creative Commons </w:t>
      </w:r>
      <w:proofErr w:type="spellStart"/>
      <w:r w:rsidRPr="005435D9">
        <w:rPr>
          <w:rFonts w:cs="Arial"/>
          <w:color w:val="222222"/>
          <w:shd w:val="clear" w:color="auto" w:fill="FFFFFF"/>
        </w:rPr>
        <w:t>AttributionShareAlike</w:t>
      </w:r>
      <w:proofErr w:type="spellEnd"/>
      <w:r w:rsidRPr="005435D9">
        <w:rPr>
          <w:rFonts w:cs="Arial"/>
          <w:color w:val="222222"/>
          <w:shd w:val="clear" w:color="auto" w:fill="FFFFFF"/>
        </w:rPr>
        <w:t xml:space="preserve"> 4.0 International License. </w:t>
      </w:r>
    </w:p>
    <w:p w:rsidR="005435D9" w:rsidRDefault="005435D9" w:rsidP="00F1320B">
      <w:pPr>
        <w:pStyle w:val="BodyText"/>
        <w:jc w:val="center"/>
        <w:rPr>
          <w:rFonts w:cs="Arial"/>
          <w:color w:val="222222"/>
          <w:shd w:val="clear" w:color="auto" w:fill="FFFFFF"/>
        </w:rPr>
      </w:pPr>
      <w:r w:rsidRPr="005435D9">
        <w:rPr>
          <w:rFonts w:cs="Arial"/>
          <w:color w:val="222222"/>
          <w:shd w:val="clear" w:color="auto" w:fill="FFFFFF"/>
        </w:rPr>
        <w:t>To view a copy of this license, visit</w:t>
      </w:r>
      <w:r>
        <w:rPr>
          <w:rFonts w:cs="Arial"/>
          <w:color w:val="222222"/>
          <w:shd w:val="clear" w:color="auto" w:fill="FFFFFF"/>
        </w:rPr>
        <w:t xml:space="preserve"> </w:t>
      </w:r>
      <w:hyperlink r:id="rId11"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rsidR="00673B4C" w:rsidRDefault="005435D9" w:rsidP="005435D9">
      <w:pPr>
        <w:pStyle w:val="BodyText"/>
        <w:jc w:val="center"/>
      </w:pPr>
      <w:r>
        <w:t xml:space="preserve">This document is adapted in part from OpenMP 4.0 Specification </w:t>
      </w:r>
      <w:r w:rsidR="00673B4C">
        <w:t>and is covered by the following:</w:t>
      </w:r>
      <w:r>
        <w:t xml:space="preserve">  </w:t>
      </w:r>
      <w:r w:rsidR="00FD01F8">
        <w:t xml:space="preserve">Copyright </w:t>
      </w:r>
      <w:proofErr w:type="gramStart"/>
      <w:r w:rsidR="00FD01F8">
        <w:t>1997-208 OpenMP</w:t>
      </w:r>
      <w:r w:rsidR="00673B4C">
        <w:t xml:space="preserve"> Architecture Review Board</w:t>
      </w:r>
      <w:proofErr w:type="gramEnd"/>
    </w:p>
    <w:p w:rsidR="005435D9" w:rsidRDefault="005435D9" w:rsidP="00F1320B">
      <w:pPr>
        <w:pStyle w:val="BodyText"/>
        <w:jc w:val="center"/>
      </w:pPr>
    </w:p>
    <w:p w:rsidR="00934D0D" w:rsidRDefault="00934D0D" w:rsidP="00934D0D">
      <w:pPr>
        <w:pStyle w:val="BodyText"/>
        <w:ind w:left="0"/>
        <w:sectPr w:rsidR="00934D0D" w:rsidSect="00720BB8">
          <w:footerReference w:type="first" r:id="rId12"/>
          <w:pgSz w:w="12240" w:h="15840" w:code="1"/>
          <w:pgMar w:top="1440" w:right="1800" w:bottom="1728" w:left="1800" w:header="720" w:footer="720" w:gutter="0"/>
          <w:pgNumType w:fmt="lowerRoman" w:start="1"/>
          <w:cols w:space="0"/>
          <w:docGrid w:linePitch="360"/>
        </w:sectPr>
      </w:pPr>
    </w:p>
    <w:p w:rsidR="00870A3A" w:rsidRPr="00611F74" w:rsidRDefault="00870A3A" w:rsidP="007B19E3"/>
    <w:p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rsidR="00870A3A" w:rsidRPr="00F05E68" w:rsidRDefault="00870A3A" w:rsidP="007B19E3">
      <w:r w:rsidRPr="00F05E68">
        <w:t>The following are trademarks of Convey Computer Corporation:</w:t>
      </w:r>
    </w:p>
    <w:p w:rsidR="00870A3A" w:rsidRPr="00F05E68" w:rsidRDefault="00870A3A" w:rsidP="007B19E3">
      <w:pPr>
        <w:pStyle w:val="BodyText"/>
      </w:pPr>
      <w:r w:rsidRPr="00F05E68">
        <w:t xml:space="preserve">The Convey Computer Logo: </w:t>
      </w:r>
      <w:r w:rsidR="001B36F2">
        <w:rPr>
          <w:noProof/>
        </w:rPr>
        <w:drawing>
          <wp:inline distT="0" distB="0" distL="0" distR="0" wp14:anchorId="1AAAEC5A" wp14:editId="2A39F9F6">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10" cstate="print"/>
                    <a:stretch>
                      <a:fillRect/>
                    </a:stretch>
                  </pic:blipFill>
                  <pic:spPr>
                    <a:xfrm>
                      <a:off x="0" y="0"/>
                      <a:ext cx="2133897" cy="437550"/>
                    </a:xfrm>
                    <a:prstGeom prst="rect">
                      <a:avLst/>
                    </a:prstGeom>
                  </pic:spPr>
                </pic:pic>
              </a:graphicData>
            </a:graphic>
          </wp:inline>
        </w:drawing>
      </w:r>
    </w:p>
    <w:p w:rsidR="00870A3A" w:rsidRDefault="00870A3A" w:rsidP="007B19E3">
      <w:pPr>
        <w:pStyle w:val="BodyText"/>
      </w:pPr>
      <w:r w:rsidRPr="00F05E68">
        <w:t>Convey</w:t>
      </w:r>
      <w:r w:rsidR="001B36F2">
        <w:t xml:space="preserve"> Computer</w:t>
      </w:r>
    </w:p>
    <w:p w:rsidR="00934D0D" w:rsidRDefault="00934D0D" w:rsidP="007B19E3">
      <w:pPr>
        <w:pStyle w:val="BodyText"/>
      </w:pPr>
      <w:r>
        <w:t>HC-1</w:t>
      </w:r>
    </w:p>
    <w:p w:rsidR="00934D0D" w:rsidRPr="00934D0D" w:rsidRDefault="00934D0D" w:rsidP="007B19E3">
      <w:pPr>
        <w:pStyle w:val="BodyText"/>
        <w:rPr>
          <w:vertAlign w:val="superscript"/>
        </w:rPr>
      </w:pPr>
      <w:r>
        <w:t>HC-1</w:t>
      </w:r>
      <w:r>
        <w:rPr>
          <w:vertAlign w:val="superscript"/>
        </w:rPr>
        <w:t>ex</w:t>
      </w:r>
    </w:p>
    <w:p w:rsidR="00870A3A" w:rsidRDefault="00934D0D" w:rsidP="007B19E3">
      <w:pPr>
        <w:pStyle w:val="BodyText"/>
      </w:pPr>
      <w:r>
        <w:t>HC-2</w:t>
      </w:r>
    </w:p>
    <w:p w:rsidR="00934D0D" w:rsidRPr="00934D0D" w:rsidRDefault="00934D0D" w:rsidP="007B19E3">
      <w:pPr>
        <w:pStyle w:val="BodyText"/>
        <w:rPr>
          <w:vertAlign w:val="superscript"/>
        </w:rPr>
      </w:pPr>
      <w:r>
        <w:t>HC-2</w:t>
      </w:r>
      <w:r>
        <w:rPr>
          <w:vertAlign w:val="superscript"/>
        </w:rPr>
        <w:t>ex</w:t>
      </w:r>
    </w:p>
    <w:p w:rsidR="00934D0D" w:rsidRPr="00F05E68" w:rsidRDefault="00934D0D" w:rsidP="007B19E3">
      <w:pPr>
        <w:pStyle w:val="BodyText"/>
      </w:pPr>
    </w:p>
    <w:p w:rsidR="00870A3A" w:rsidRPr="008452CA" w:rsidRDefault="00870A3A" w:rsidP="007B19E3">
      <w:pPr>
        <w:rPr>
          <w:rStyle w:val="conveyextension"/>
        </w:rPr>
      </w:pPr>
      <w:r w:rsidRPr="00864927">
        <w:t>Trademarks of other companies</w:t>
      </w:r>
      <w:r w:rsidR="008452CA">
        <w:t xml:space="preserve"> </w:t>
      </w:r>
    </w:p>
    <w:p w:rsidR="00AC3951" w:rsidRPr="004469E0" w:rsidRDefault="00AC3951" w:rsidP="007B19E3">
      <w:pPr>
        <w:pStyle w:val="BodyText"/>
      </w:pPr>
      <w:r w:rsidRPr="004469E0">
        <w:t>Intel is a registered</w:t>
      </w:r>
      <w:r>
        <w:t xml:space="preserve"> trademark of Intel Corporation</w:t>
      </w:r>
    </w:p>
    <w:p w:rsidR="00AC3951" w:rsidRDefault="00AC3951" w:rsidP="007B19E3">
      <w:pPr>
        <w:pStyle w:val="BodyText"/>
      </w:pPr>
      <w:r>
        <w:t>Adobe and Adobe Reader are registered trademarks of Adobe Systems Incorporated</w:t>
      </w:r>
    </w:p>
    <w:p w:rsidR="00AC3951" w:rsidRDefault="00AC3951" w:rsidP="007B19E3">
      <w:pPr>
        <w:pStyle w:val="BodyText"/>
      </w:pPr>
      <w:r>
        <w:t>Linux is a registered trademark of Linus Torvalds</w:t>
      </w:r>
    </w:p>
    <w:p w:rsidR="00E26A09" w:rsidRPr="00C7245C" w:rsidRDefault="00E26A09" w:rsidP="007B19E3">
      <w:pPr>
        <w:pStyle w:val="BodyText"/>
      </w:pPr>
    </w:p>
    <w:p w:rsidR="00870A3A" w:rsidRPr="004469E0" w:rsidRDefault="00870A3A" w:rsidP="007B19E3">
      <w:pPr>
        <w:pStyle w:val="BodyText"/>
      </w:pPr>
    </w:p>
    <w:p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42"/>
        <w:gridCol w:w="7066"/>
      </w:tblGrid>
      <w:tr w:rsidR="002D7D14" w:rsidRPr="001322F0" w:rsidTr="00F1759D">
        <w:trPr>
          <w:cantSplit/>
          <w:tblHeader/>
        </w:trPr>
        <w:tc>
          <w:tcPr>
            <w:tcW w:w="1142" w:type="dxa"/>
          </w:tcPr>
          <w:p w:rsidR="002D7D14" w:rsidRPr="00864927" w:rsidRDefault="002D7D14" w:rsidP="00F1759D">
            <w:pPr>
              <w:keepNext/>
            </w:pPr>
            <w:r w:rsidRPr="00864927">
              <w:t>Version</w:t>
            </w:r>
          </w:p>
        </w:tc>
        <w:tc>
          <w:tcPr>
            <w:tcW w:w="7066" w:type="dxa"/>
          </w:tcPr>
          <w:p w:rsidR="002D7D14" w:rsidRPr="00864927" w:rsidRDefault="002D7D14" w:rsidP="00F1759D">
            <w:pPr>
              <w:keepNext/>
            </w:pPr>
            <w:r w:rsidRPr="00864927">
              <w:t>Description</w:t>
            </w:r>
          </w:p>
        </w:tc>
      </w:tr>
      <w:tr w:rsidR="008B296C" w:rsidRPr="001322F0" w:rsidTr="00F1759D">
        <w:trPr>
          <w:cantSplit/>
          <w:tblHeader/>
        </w:trPr>
        <w:tc>
          <w:tcPr>
            <w:tcW w:w="1142" w:type="dxa"/>
          </w:tcPr>
          <w:p w:rsidR="008B296C" w:rsidRPr="00864927" w:rsidRDefault="003008AA" w:rsidP="00F1759D">
            <w:pPr>
              <w:keepNext/>
            </w:pPr>
            <w:r>
              <w:t>0.1</w:t>
            </w:r>
          </w:p>
        </w:tc>
        <w:tc>
          <w:tcPr>
            <w:tcW w:w="7066" w:type="dxa"/>
          </w:tcPr>
          <w:p w:rsidR="008B296C" w:rsidRPr="00864927" w:rsidRDefault="003008AA" w:rsidP="00F1759D">
            <w:pPr>
              <w:keepNext/>
            </w:pPr>
            <w:r>
              <w:t xml:space="preserve">Preliminary </w:t>
            </w:r>
          </w:p>
        </w:tc>
      </w:tr>
    </w:tbl>
    <w:p w:rsidR="00D45435" w:rsidRPr="00934D0D" w:rsidRDefault="007D76F9" w:rsidP="00934D0D">
      <w:pPr>
        <w:pStyle w:val="Non-TOCHeading1"/>
      </w:pPr>
      <w:r w:rsidRPr="00934D0D">
        <w:lastRenderedPageBreak/>
        <w:t>Table of Contents</w:t>
      </w:r>
    </w:p>
    <w:p w:rsidR="003008AA" w:rsidRDefault="00103BBB">
      <w:pPr>
        <w:pStyle w:val="TOC1"/>
        <w:tabs>
          <w:tab w:val="left" w:pos="403"/>
          <w:tab w:val="right" w:leader="dot" w:pos="8630"/>
        </w:tabs>
        <w:rPr>
          <w:rFonts w:asciiTheme="minorHAnsi" w:eastAsiaTheme="minorEastAsia" w:hAnsiTheme="minorHAnsi" w:cstheme="minorBidi"/>
          <w:bCs w:val="0"/>
          <w:noProof/>
          <w:sz w:val="22"/>
          <w:szCs w:val="22"/>
        </w:rPr>
      </w:pPr>
      <w:r>
        <w:rPr>
          <w:bCs w:val="0"/>
        </w:rPr>
        <w:fldChar w:fldCharType="begin"/>
      </w:r>
      <w:r>
        <w:rPr>
          <w:bCs w:val="0"/>
        </w:rPr>
        <w:instrText xml:space="preserve"> TOC \o "1-1" \h \z \t "Heading 2,2,Heading 3,3,Section 2,2,Appendix 2,3,Appendix D Inst Hdr,3,Appendix D Heading 2,3,Appendix2,3" </w:instrText>
      </w:r>
      <w:r>
        <w:rPr>
          <w:bCs w:val="0"/>
        </w:rPr>
        <w:fldChar w:fldCharType="separate"/>
      </w:r>
      <w:hyperlink w:anchor="_Toc413142520" w:history="1">
        <w:r w:rsidR="003008AA" w:rsidRPr="00024F44">
          <w:rPr>
            <w:rStyle w:val="Hyperlink"/>
            <w:noProof/>
          </w:rPr>
          <w:t>1</w:t>
        </w:r>
        <w:r w:rsidR="003008AA">
          <w:rPr>
            <w:rFonts w:asciiTheme="minorHAnsi" w:eastAsiaTheme="minorEastAsia" w:hAnsiTheme="minorHAnsi" w:cstheme="minorBidi"/>
            <w:bCs w:val="0"/>
            <w:noProof/>
            <w:sz w:val="22"/>
            <w:szCs w:val="22"/>
          </w:rPr>
          <w:tab/>
        </w:r>
        <w:r w:rsidR="003008AA" w:rsidRPr="00024F44">
          <w:rPr>
            <w:rStyle w:val="Hyperlink"/>
            <w:noProof/>
          </w:rPr>
          <w:t>Overview</w:t>
        </w:r>
        <w:r w:rsidR="003008AA">
          <w:rPr>
            <w:noProof/>
            <w:webHidden/>
          </w:rPr>
          <w:tab/>
        </w:r>
        <w:r w:rsidR="003008AA">
          <w:rPr>
            <w:noProof/>
            <w:webHidden/>
          </w:rPr>
          <w:fldChar w:fldCharType="begin"/>
        </w:r>
        <w:r w:rsidR="003008AA">
          <w:rPr>
            <w:noProof/>
            <w:webHidden/>
          </w:rPr>
          <w:instrText xml:space="preserve"> PAGEREF _Toc413142520 \h </w:instrText>
        </w:r>
        <w:r w:rsidR="003008AA">
          <w:rPr>
            <w:noProof/>
            <w:webHidden/>
          </w:rPr>
        </w:r>
        <w:r w:rsidR="003008AA">
          <w:rPr>
            <w:noProof/>
            <w:webHidden/>
          </w:rPr>
          <w:fldChar w:fldCharType="separate"/>
        </w:r>
        <w:r w:rsidR="003008AA">
          <w:rPr>
            <w:noProof/>
            <w:webHidden/>
          </w:rPr>
          <w:t>5</w:t>
        </w:r>
        <w:r w:rsidR="003008AA">
          <w:rPr>
            <w:noProof/>
            <w:webHidden/>
          </w:rPr>
          <w:fldChar w:fldCharType="end"/>
        </w:r>
      </w:hyperlink>
    </w:p>
    <w:p w:rsidR="003008AA" w:rsidRDefault="003008AA">
      <w:pPr>
        <w:pStyle w:val="TOC2"/>
        <w:tabs>
          <w:tab w:val="left" w:pos="800"/>
          <w:tab w:val="right" w:leader="dot" w:pos="8630"/>
        </w:tabs>
        <w:rPr>
          <w:rFonts w:asciiTheme="minorHAnsi" w:eastAsiaTheme="minorEastAsia" w:hAnsiTheme="minorHAnsi" w:cstheme="minorBidi"/>
          <w:iCs w:val="0"/>
          <w:noProof/>
          <w:szCs w:val="22"/>
        </w:rPr>
      </w:pPr>
      <w:hyperlink w:anchor="_Toc413142521" w:history="1">
        <w:r w:rsidRPr="00024F44">
          <w:rPr>
            <w:rStyle w:val="Hyperlink"/>
            <w:noProof/>
          </w:rPr>
          <w:t>1.1</w:t>
        </w:r>
        <w:r>
          <w:rPr>
            <w:rFonts w:asciiTheme="minorHAnsi" w:eastAsiaTheme="minorEastAsia" w:hAnsiTheme="minorHAnsi" w:cstheme="minorBidi"/>
            <w:iCs w:val="0"/>
            <w:noProof/>
            <w:szCs w:val="22"/>
          </w:rPr>
          <w:tab/>
        </w:r>
        <w:r w:rsidRPr="00024F44">
          <w:rPr>
            <w:rStyle w:val="Hyperlink"/>
            <w:noProof/>
          </w:rPr>
          <w:t>Introduction</w:t>
        </w:r>
        <w:r>
          <w:rPr>
            <w:noProof/>
            <w:webHidden/>
          </w:rPr>
          <w:tab/>
        </w:r>
        <w:r>
          <w:rPr>
            <w:noProof/>
            <w:webHidden/>
          </w:rPr>
          <w:fldChar w:fldCharType="begin"/>
        </w:r>
        <w:r>
          <w:rPr>
            <w:noProof/>
            <w:webHidden/>
          </w:rPr>
          <w:instrText xml:space="preserve"> PAGEREF _Toc413142521 \h </w:instrText>
        </w:r>
        <w:r>
          <w:rPr>
            <w:noProof/>
            <w:webHidden/>
          </w:rPr>
        </w:r>
        <w:r>
          <w:rPr>
            <w:noProof/>
            <w:webHidden/>
          </w:rPr>
          <w:fldChar w:fldCharType="separate"/>
        </w:r>
        <w:r>
          <w:rPr>
            <w:noProof/>
            <w:webHidden/>
          </w:rPr>
          <w:t>5</w:t>
        </w:r>
        <w:r>
          <w:rPr>
            <w:noProof/>
            <w:webHidden/>
          </w:rPr>
          <w:fldChar w:fldCharType="end"/>
        </w:r>
      </w:hyperlink>
    </w:p>
    <w:p w:rsidR="003008AA" w:rsidRDefault="003008AA">
      <w:pPr>
        <w:pStyle w:val="TOC2"/>
        <w:tabs>
          <w:tab w:val="left" w:pos="800"/>
          <w:tab w:val="right" w:leader="dot" w:pos="8630"/>
        </w:tabs>
        <w:rPr>
          <w:rFonts w:asciiTheme="minorHAnsi" w:eastAsiaTheme="minorEastAsia" w:hAnsiTheme="minorHAnsi" w:cstheme="minorBidi"/>
          <w:iCs w:val="0"/>
          <w:noProof/>
          <w:szCs w:val="22"/>
        </w:rPr>
      </w:pPr>
      <w:hyperlink w:anchor="_Toc413142522" w:history="1">
        <w:r w:rsidRPr="00024F44">
          <w:rPr>
            <w:rStyle w:val="Hyperlink"/>
            <w:noProof/>
          </w:rPr>
          <w:t>1.2</w:t>
        </w:r>
        <w:r>
          <w:rPr>
            <w:rFonts w:asciiTheme="minorHAnsi" w:eastAsiaTheme="minorEastAsia" w:hAnsiTheme="minorHAnsi" w:cstheme="minorBidi"/>
            <w:iCs w:val="0"/>
            <w:noProof/>
            <w:szCs w:val="22"/>
          </w:rPr>
          <w:tab/>
        </w:r>
        <w:r w:rsidRPr="00024F44">
          <w:rPr>
            <w:rStyle w:val="Hyperlink"/>
            <w:noProof/>
          </w:rPr>
          <w:t>Document Content</w:t>
        </w:r>
        <w:r>
          <w:rPr>
            <w:noProof/>
            <w:webHidden/>
          </w:rPr>
          <w:tab/>
        </w:r>
        <w:r>
          <w:rPr>
            <w:noProof/>
            <w:webHidden/>
          </w:rPr>
          <w:fldChar w:fldCharType="begin"/>
        </w:r>
        <w:r>
          <w:rPr>
            <w:noProof/>
            <w:webHidden/>
          </w:rPr>
          <w:instrText xml:space="preserve"> PAGEREF _Toc413142522 \h </w:instrText>
        </w:r>
        <w:r>
          <w:rPr>
            <w:noProof/>
            <w:webHidden/>
          </w:rPr>
        </w:r>
        <w:r>
          <w:rPr>
            <w:noProof/>
            <w:webHidden/>
          </w:rPr>
          <w:fldChar w:fldCharType="separate"/>
        </w:r>
        <w:r>
          <w:rPr>
            <w:noProof/>
            <w:webHidden/>
          </w:rPr>
          <w:t>5</w:t>
        </w:r>
        <w:r>
          <w:rPr>
            <w:noProof/>
            <w:webHidden/>
          </w:rPr>
          <w:fldChar w:fldCharType="end"/>
        </w:r>
      </w:hyperlink>
    </w:p>
    <w:p w:rsidR="003008AA" w:rsidRDefault="003008AA">
      <w:pPr>
        <w:pStyle w:val="TOC2"/>
        <w:tabs>
          <w:tab w:val="left" w:pos="800"/>
          <w:tab w:val="right" w:leader="dot" w:pos="8630"/>
        </w:tabs>
        <w:rPr>
          <w:rFonts w:asciiTheme="minorHAnsi" w:eastAsiaTheme="minorEastAsia" w:hAnsiTheme="minorHAnsi" w:cstheme="minorBidi"/>
          <w:iCs w:val="0"/>
          <w:noProof/>
          <w:szCs w:val="22"/>
        </w:rPr>
      </w:pPr>
      <w:hyperlink w:anchor="_Toc413142523" w:history="1">
        <w:r w:rsidRPr="00024F44">
          <w:rPr>
            <w:rStyle w:val="Hyperlink"/>
            <w:noProof/>
          </w:rPr>
          <w:t>1.3</w:t>
        </w:r>
        <w:r>
          <w:rPr>
            <w:rFonts w:asciiTheme="minorHAnsi" w:eastAsiaTheme="minorEastAsia" w:hAnsiTheme="minorHAnsi" w:cstheme="minorBidi"/>
            <w:iCs w:val="0"/>
            <w:noProof/>
            <w:szCs w:val="22"/>
          </w:rPr>
          <w:tab/>
        </w:r>
        <w:r w:rsidRPr="00024F44">
          <w:rPr>
            <w:rStyle w:val="Hyperlink"/>
            <w:noProof/>
          </w:rPr>
          <w:t>Related Documents</w:t>
        </w:r>
        <w:r>
          <w:rPr>
            <w:noProof/>
            <w:webHidden/>
          </w:rPr>
          <w:tab/>
        </w:r>
        <w:r>
          <w:rPr>
            <w:noProof/>
            <w:webHidden/>
          </w:rPr>
          <w:fldChar w:fldCharType="begin"/>
        </w:r>
        <w:r>
          <w:rPr>
            <w:noProof/>
            <w:webHidden/>
          </w:rPr>
          <w:instrText xml:space="preserve"> PAGEREF _Toc413142523 \h </w:instrText>
        </w:r>
        <w:r>
          <w:rPr>
            <w:noProof/>
            <w:webHidden/>
          </w:rPr>
        </w:r>
        <w:r>
          <w:rPr>
            <w:noProof/>
            <w:webHidden/>
          </w:rPr>
          <w:fldChar w:fldCharType="separate"/>
        </w:r>
        <w:r>
          <w:rPr>
            <w:noProof/>
            <w:webHidden/>
          </w:rPr>
          <w:t>5</w:t>
        </w:r>
        <w:r>
          <w:rPr>
            <w:noProof/>
            <w:webHidden/>
          </w:rPr>
          <w:fldChar w:fldCharType="end"/>
        </w:r>
      </w:hyperlink>
    </w:p>
    <w:p w:rsidR="003008AA" w:rsidRDefault="003008AA">
      <w:pPr>
        <w:pStyle w:val="TOC3"/>
        <w:tabs>
          <w:tab w:val="left" w:pos="1200"/>
          <w:tab w:val="right" w:leader="dot" w:pos="8630"/>
        </w:tabs>
        <w:rPr>
          <w:rFonts w:asciiTheme="minorHAnsi" w:eastAsiaTheme="minorEastAsia" w:hAnsiTheme="minorHAnsi" w:cstheme="minorBidi"/>
          <w:noProof/>
          <w:sz w:val="22"/>
          <w:szCs w:val="22"/>
        </w:rPr>
      </w:pPr>
      <w:hyperlink w:anchor="_Toc413142524" w:history="1">
        <w:r w:rsidRPr="00024F44">
          <w:rPr>
            <w:rStyle w:val="Hyperlink"/>
            <w:noProof/>
            <w14:scene3d>
              <w14:camera w14:prst="orthographicFront"/>
              <w14:lightRig w14:rig="threePt" w14:dir="t">
                <w14:rot w14:lat="0" w14:lon="0" w14:rev="0"/>
              </w14:lightRig>
            </w14:scene3d>
          </w:rPr>
          <w:t>1.3.1</w:t>
        </w:r>
        <w:r>
          <w:rPr>
            <w:rFonts w:asciiTheme="minorHAnsi" w:eastAsiaTheme="minorEastAsia" w:hAnsiTheme="minorHAnsi" w:cstheme="minorBidi"/>
            <w:noProof/>
            <w:sz w:val="22"/>
            <w:szCs w:val="22"/>
          </w:rPr>
          <w:tab/>
        </w:r>
        <w:r w:rsidRPr="00024F44">
          <w:rPr>
            <w:rStyle w:val="Hyperlink"/>
            <w:noProof/>
          </w:rPr>
          <w:t>Intended Audience</w:t>
        </w:r>
        <w:r>
          <w:rPr>
            <w:noProof/>
            <w:webHidden/>
          </w:rPr>
          <w:tab/>
        </w:r>
        <w:r>
          <w:rPr>
            <w:noProof/>
            <w:webHidden/>
          </w:rPr>
          <w:fldChar w:fldCharType="begin"/>
        </w:r>
        <w:r>
          <w:rPr>
            <w:noProof/>
            <w:webHidden/>
          </w:rPr>
          <w:instrText xml:space="preserve"> PAGEREF _Toc413142524 \h </w:instrText>
        </w:r>
        <w:r>
          <w:rPr>
            <w:noProof/>
            <w:webHidden/>
          </w:rPr>
        </w:r>
        <w:r>
          <w:rPr>
            <w:noProof/>
            <w:webHidden/>
          </w:rPr>
          <w:fldChar w:fldCharType="separate"/>
        </w:r>
        <w:r>
          <w:rPr>
            <w:noProof/>
            <w:webHidden/>
          </w:rPr>
          <w:t>5</w:t>
        </w:r>
        <w:r>
          <w:rPr>
            <w:noProof/>
            <w:webHidden/>
          </w:rPr>
          <w:fldChar w:fldCharType="end"/>
        </w:r>
      </w:hyperlink>
    </w:p>
    <w:p w:rsidR="003008AA" w:rsidRDefault="003008AA">
      <w:pPr>
        <w:pStyle w:val="TOC1"/>
        <w:tabs>
          <w:tab w:val="left" w:pos="403"/>
          <w:tab w:val="right" w:leader="dot" w:pos="8630"/>
        </w:tabs>
        <w:rPr>
          <w:rFonts w:asciiTheme="minorHAnsi" w:eastAsiaTheme="minorEastAsia" w:hAnsiTheme="minorHAnsi" w:cstheme="minorBidi"/>
          <w:bCs w:val="0"/>
          <w:noProof/>
          <w:sz w:val="22"/>
          <w:szCs w:val="22"/>
        </w:rPr>
      </w:pPr>
      <w:hyperlink w:anchor="_Toc413142525" w:history="1">
        <w:r w:rsidRPr="00024F44">
          <w:rPr>
            <w:rStyle w:val="Hyperlink"/>
            <w:noProof/>
          </w:rPr>
          <w:t>2</w:t>
        </w:r>
        <w:r>
          <w:rPr>
            <w:rFonts w:asciiTheme="minorHAnsi" w:eastAsiaTheme="minorEastAsia" w:hAnsiTheme="minorHAnsi" w:cstheme="minorBidi"/>
            <w:bCs w:val="0"/>
            <w:noProof/>
            <w:sz w:val="22"/>
            <w:szCs w:val="22"/>
          </w:rPr>
          <w:tab/>
        </w:r>
        <w:r w:rsidRPr="00024F44">
          <w:rPr>
            <w:rStyle w:val="Hyperlink"/>
            <w:noProof/>
          </w:rPr>
          <w:t>HT OpenMP</w:t>
        </w:r>
        <w:r>
          <w:rPr>
            <w:noProof/>
            <w:webHidden/>
          </w:rPr>
          <w:tab/>
        </w:r>
        <w:r>
          <w:rPr>
            <w:noProof/>
            <w:webHidden/>
          </w:rPr>
          <w:fldChar w:fldCharType="begin"/>
        </w:r>
        <w:r>
          <w:rPr>
            <w:noProof/>
            <w:webHidden/>
          </w:rPr>
          <w:instrText xml:space="preserve"> PAGEREF _Toc413142525 \h </w:instrText>
        </w:r>
        <w:r>
          <w:rPr>
            <w:noProof/>
            <w:webHidden/>
          </w:rPr>
        </w:r>
        <w:r>
          <w:rPr>
            <w:noProof/>
            <w:webHidden/>
          </w:rPr>
          <w:fldChar w:fldCharType="separate"/>
        </w:r>
        <w:r>
          <w:rPr>
            <w:noProof/>
            <w:webHidden/>
          </w:rPr>
          <w:t>6</w:t>
        </w:r>
        <w:r>
          <w:rPr>
            <w:noProof/>
            <w:webHidden/>
          </w:rPr>
          <w:fldChar w:fldCharType="end"/>
        </w:r>
      </w:hyperlink>
    </w:p>
    <w:p w:rsidR="003008AA" w:rsidRDefault="003008AA">
      <w:pPr>
        <w:pStyle w:val="TOC2"/>
        <w:tabs>
          <w:tab w:val="left" w:pos="800"/>
          <w:tab w:val="right" w:leader="dot" w:pos="8630"/>
        </w:tabs>
        <w:rPr>
          <w:rFonts w:asciiTheme="minorHAnsi" w:eastAsiaTheme="minorEastAsia" w:hAnsiTheme="minorHAnsi" w:cstheme="minorBidi"/>
          <w:iCs w:val="0"/>
          <w:noProof/>
          <w:szCs w:val="22"/>
        </w:rPr>
      </w:pPr>
      <w:hyperlink w:anchor="_Toc413142526" w:history="1">
        <w:r w:rsidRPr="00024F44">
          <w:rPr>
            <w:rStyle w:val="Hyperlink"/>
            <w:noProof/>
          </w:rPr>
          <w:t>2.1</w:t>
        </w:r>
        <w:r>
          <w:rPr>
            <w:rFonts w:asciiTheme="minorHAnsi" w:eastAsiaTheme="minorEastAsia" w:hAnsiTheme="minorHAnsi" w:cstheme="minorBidi"/>
            <w:iCs w:val="0"/>
            <w:noProof/>
            <w:szCs w:val="22"/>
          </w:rPr>
          <w:tab/>
        </w:r>
        <w:r w:rsidRPr="00024F44">
          <w:rPr>
            <w:rStyle w:val="Hyperlink"/>
            <w:noProof/>
          </w:rPr>
          <w:t>Directives</w:t>
        </w:r>
        <w:r>
          <w:rPr>
            <w:noProof/>
            <w:webHidden/>
          </w:rPr>
          <w:tab/>
        </w:r>
        <w:r>
          <w:rPr>
            <w:noProof/>
            <w:webHidden/>
          </w:rPr>
          <w:fldChar w:fldCharType="begin"/>
        </w:r>
        <w:r>
          <w:rPr>
            <w:noProof/>
            <w:webHidden/>
          </w:rPr>
          <w:instrText xml:space="preserve"> PAGEREF _Toc413142526 \h </w:instrText>
        </w:r>
        <w:r>
          <w:rPr>
            <w:noProof/>
            <w:webHidden/>
          </w:rPr>
        </w:r>
        <w:r>
          <w:rPr>
            <w:noProof/>
            <w:webHidden/>
          </w:rPr>
          <w:fldChar w:fldCharType="separate"/>
        </w:r>
        <w:r>
          <w:rPr>
            <w:noProof/>
            <w:webHidden/>
          </w:rPr>
          <w:t>6</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27" w:history="1">
        <w:r w:rsidRPr="00024F44">
          <w:rPr>
            <w:rStyle w:val="Hyperlink"/>
            <w:noProof/>
          </w:rPr>
          <w:t>parallel</w:t>
        </w:r>
        <w:r>
          <w:rPr>
            <w:noProof/>
            <w:webHidden/>
          </w:rPr>
          <w:tab/>
        </w:r>
        <w:r>
          <w:rPr>
            <w:noProof/>
            <w:webHidden/>
          </w:rPr>
          <w:fldChar w:fldCharType="begin"/>
        </w:r>
        <w:r>
          <w:rPr>
            <w:noProof/>
            <w:webHidden/>
          </w:rPr>
          <w:instrText xml:space="preserve"> PAGEREF _Toc413142527 \h </w:instrText>
        </w:r>
        <w:r>
          <w:rPr>
            <w:noProof/>
            <w:webHidden/>
          </w:rPr>
        </w:r>
        <w:r>
          <w:rPr>
            <w:noProof/>
            <w:webHidden/>
          </w:rPr>
          <w:fldChar w:fldCharType="separate"/>
        </w:r>
        <w:r>
          <w:rPr>
            <w:noProof/>
            <w:webHidden/>
          </w:rPr>
          <w:t>6</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28" w:history="1">
        <w:r w:rsidRPr="00024F44">
          <w:rPr>
            <w:rStyle w:val="Hyperlink"/>
            <w:noProof/>
          </w:rPr>
          <w:t>loop</w:t>
        </w:r>
        <w:r>
          <w:rPr>
            <w:noProof/>
            <w:webHidden/>
          </w:rPr>
          <w:tab/>
        </w:r>
        <w:r>
          <w:rPr>
            <w:noProof/>
            <w:webHidden/>
          </w:rPr>
          <w:fldChar w:fldCharType="begin"/>
        </w:r>
        <w:r>
          <w:rPr>
            <w:noProof/>
            <w:webHidden/>
          </w:rPr>
          <w:instrText xml:space="preserve"> PAGEREF _Toc413142528 \h </w:instrText>
        </w:r>
        <w:r>
          <w:rPr>
            <w:noProof/>
            <w:webHidden/>
          </w:rPr>
        </w:r>
        <w:r>
          <w:rPr>
            <w:noProof/>
            <w:webHidden/>
          </w:rPr>
          <w:fldChar w:fldCharType="separate"/>
        </w:r>
        <w:r>
          <w:rPr>
            <w:noProof/>
            <w:webHidden/>
          </w:rPr>
          <w:t>7</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29" w:history="1">
        <w:r w:rsidRPr="00024F44">
          <w:rPr>
            <w:rStyle w:val="Hyperlink"/>
            <w:noProof/>
          </w:rPr>
          <w:t>sections</w:t>
        </w:r>
        <w:r>
          <w:rPr>
            <w:noProof/>
            <w:webHidden/>
          </w:rPr>
          <w:tab/>
        </w:r>
        <w:r>
          <w:rPr>
            <w:noProof/>
            <w:webHidden/>
          </w:rPr>
          <w:fldChar w:fldCharType="begin"/>
        </w:r>
        <w:r>
          <w:rPr>
            <w:noProof/>
            <w:webHidden/>
          </w:rPr>
          <w:instrText xml:space="preserve"> PAGEREF _Toc413142529 \h </w:instrText>
        </w:r>
        <w:r>
          <w:rPr>
            <w:noProof/>
            <w:webHidden/>
          </w:rPr>
        </w:r>
        <w:r>
          <w:rPr>
            <w:noProof/>
            <w:webHidden/>
          </w:rPr>
          <w:fldChar w:fldCharType="separate"/>
        </w:r>
        <w:r>
          <w:rPr>
            <w:noProof/>
            <w:webHidden/>
          </w:rPr>
          <w:t>7</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30" w:history="1">
        <w:r w:rsidRPr="00024F44">
          <w:rPr>
            <w:rStyle w:val="Hyperlink"/>
            <w:noProof/>
          </w:rPr>
          <w:t>single</w:t>
        </w:r>
        <w:r>
          <w:rPr>
            <w:noProof/>
            <w:webHidden/>
          </w:rPr>
          <w:tab/>
        </w:r>
        <w:r>
          <w:rPr>
            <w:noProof/>
            <w:webHidden/>
          </w:rPr>
          <w:fldChar w:fldCharType="begin"/>
        </w:r>
        <w:r>
          <w:rPr>
            <w:noProof/>
            <w:webHidden/>
          </w:rPr>
          <w:instrText xml:space="preserve"> PAGEREF _Toc413142530 \h </w:instrText>
        </w:r>
        <w:r>
          <w:rPr>
            <w:noProof/>
            <w:webHidden/>
          </w:rPr>
        </w:r>
        <w:r>
          <w:rPr>
            <w:noProof/>
            <w:webHidden/>
          </w:rPr>
          <w:fldChar w:fldCharType="separate"/>
        </w:r>
        <w:r>
          <w:rPr>
            <w:noProof/>
            <w:webHidden/>
          </w:rPr>
          <w:t>8</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31" w:history="1">
        <w:r w:rsidRPr="00024F44">
          <w:rPr>
            <w:rStyle w:val="Hyperlink"/>
            <w:noProof/>
          </w:rPr>
          <w:t>target</w:t>
        </w:r>
        <w:r>
          <w:rPr>
            <w:noProof/>
            <w:webHidden/>
          </w:rPr>
          <w:tab/>
        </w:r>
        <w:r>
          <w:rPr>
            <w:noProof/>
            <w:webHidden/>
          </w:rPr>
          <w:fldChar w:fldCharType="begin"/>
        </w:r>
        <w:r>
          <w:rPr>
            <w:noProof/>
            <w:webHidden/>
          </w:rPr>
          <w:instrText xml:space="preserve"> PAGEREF _Toc413142531 \h </w:instrText>
        </w:r>
        <w:r>
          <w:rPr>
            <w:noProof/>
            <w:webHidden/>
          </w:rPr>
        </w:r>
        <w:r>
          <w:rPr>
            <w:noProof/>
            <w:webHidden/>
          </w:rPr>
          <w:fldChar w:fldCharType="separate"/>
        </w:r>
        <w:r>
          <w:rPr>
            <w:noProof/>
            <w:webHidden/>
          </w:rPr>
          <w:t>8</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32" w:history="1">
        <w:r w:rsidRPr="00024F44">
          <w:rPr>
            <w:rStyle w:val="Hyperlink"/>
            <w:noProof/>
          </w:rPr>
          <w:t>declare target</w:t>
        </w:r>
        <w:r>
          <w:rPr>
            <w:noProof/>
            <w:webHidden/>
          </w:rPr>
          <w:tab/>
        </w:r>
        <w:r>
          <w:rPr>
            <w:noProof/>
            <w:webHidden/>
          </w:rPr>
          <w:fldChar w:fldCharType="begin"/>
        </w:r>
        <w:r>
          <w:rPr>
            <w:noProof/>
            <w:webHidden/>
          </w:rPr>
          <w:instrText xml:space="preserve"> PAGEREF _Toc413142532 \h </w:instrText>
        </w:r>
        <w:r>
          <w:rPr>
            <w:noProof/>
            <w:webHidden/>
          </w:rPr>
        </w:r>
        <w:r>
          <w:rPr>
            <w:noProof/>
            <w:webHidden/>
          </w:rPr>
          <w:fldChar w:fldCharType="separate"/>
        </w:r>
        <w:r>
          <w:rPr>
            <w:noProof/>
            <w:webHidden/>
          </w:rPr>
          <w:t>8</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33" w:history="1">
        <w:r w:rsidRPr="00024F44">
          <w:rPr>
            <w:rStyle w:val="Hyperlink"/>
            <w:noProof/>
          </w:rPr>
          <w:t>teams</w:t>
        </w:r>
        <w:r>
          <w:rPr>
            <w:noProof/>
            <w:webHidden/>
          </w:rPr>
          <w:tab/>
        </w:r>
        <w:r>
          <w:rPr>
            <w:noProof/>
            <w:webHidden/>
          </w:rPr>
          <w:fldChar w:fldCharType="begin"/>
        </w:r>
        <w:r>
          <w:rPr>
            <w:noProof/>
            <w:webHidden/>
          </w:rPr>
          <w:instrText xml:space="preserve"> PAGEREF _Toc413142533 \h </w:instrText>
        </w:r>
        <w:r>
          <w:rPr>
            <w:noProof/>
            <w:webHidden/>
          </w:rPr>
        </w:r>
        <w:r>
          <w:rPr>
            <w:noProof/>
            <w:webHidden/>
          </w:rPr>
          <w:fldChar w:fldCharType="separate"/>
        </w:r>
        <w:r>
          <w:rPr>
            <w:noProof/>
            <w:webHidden/>
          </w:rPr>
          <w:t>8</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34" w:history="1">
        <w:r w:rsidRPr="00024F44">
          <w:rPr>
            <w:rStyle w:val="Hyperlink"/>
            <w:noProof/>
          </w:rPr>
          <w:t>distribute</w:t>
        </w:r>
        <w:r>
          <w:rPr>
            <w:noProof/>
            <w:webHidden/>
          </w:rPr>
          <w:tab/>
        </w:r>
        <w:r>
          <w:rPr>
            <w:noProof/>
            <w:webHidden/>
          </w:rPr>
          <w:fldChar w:fldCharType="begin"/>
        </w:r>
        <w:r>
          <w:rPr>
            <w:noProof/>
            <w:webHidden/>
          </w:rPr>
          <w:instrText xml:space="preserve"> PAGEREF _Toc413142534 \h </w:instrText>
        </w:r>
        <w:r>
          <w:rPr>
            <w:noProof/>
            <w:webHidden/>
          </w:rPr>
        </w:r>
        <w:r>
          <w:rPr>
            <w:noProof/>
            <w:webHidden/>
          </w:rPr>
          <w:fldChar w:fldCharType="separate"/>
        </w:r>
        <w:r>
          <w:rPr>
            <w:noProof/>
            <w:webHidden/>
          </w:rPr>
          <w:t>9</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35" w:history="1">
        <w:r w:rsidRPr="00024F44">
          <w:rPr>
            <w:rStyle w:val="Hyperlink"/>
            <w:noProof/>
          </w:rPr>
          <w:t>distribute parallel for</w:t>
        </w:r>
        <w:r>
          <w:rPr>
            <w:noProof/>
            <w:webHidden/>
          </w:rPr>
          <w:tab/>
        </w:r>
        <w:r>
          <w:rPr>
            <w:noProof/>
            <w:webHidden/>
          </w:rPr>
          <w:fldChar w:fldCharType="begin"/>
        </w:r>
        <w:r>
          <w:rPr>
            <w:noProof/>
            <w:webHidden/>
          </w:rPr>
          <w:instrText xml:space="preserve"> PAGEREF _Toc413142535 \h </w:instrText>
        </w:r>
        <w:r>
          <w:rPr>
            <w:noProof/>
            <w:webHidden/>
          </w:rPr>
        </w:r>
        <w:r>
          <w:rPr>
            <w:noProof/>
            <w:webHidden/>
          </w:rPr>
          <w:fldChar w:fldCharType="separate"/>
        </w:r>
        <w:r>
          <w:rPr>
            <w:noProof/>
            <w:webHidden/>
          </w:rPr>
          <w:t>9</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36" w:history="1">
        <w:r w:rsidRPr="00024F44">
          <w:rPr>
            <w:rStyle w:val="Hyperlink"/>
            <w:noProof/>
          </w:rPr>
          <w:t>parallel loop</w:t>
        </w:r>
        <w:r>
          <w:rPr>
            <w:noProof/>
            <w:webHidden/>
          </w:rPr>
          <w:tab/>
        </w:r>
        <w:r>
          <w:rPr>
            <w:noProof/>
            <w:webHidden/>
          </w:rPr>
          <w:fldChar w:fldCharType="begin"/>
        </w:r>
        <w:r>
          <w:rPr>
            <w:noProof/>
            <w:webHidden/>
          </w:rPr>
          <w:instrText xml:space="preserve"> PAGEREF _Toc413142536 \h </w:instrText>
        </w:r>
        <w:r>
          <w:rPr>
            <w:noProof/>
            <w:webHidden/>
          </w:rPr>
        </w:r>
        <w:r>
          <w:rPr>
            <w:noProof/>
            <w:webHidden/>
          </w:rPr>
          <w:fldChar w:fldCharType="separate"/>
        </w:r>
        <w:r>
          <w:rPr>
            <w:noProof/>
            <w:webHidden/>
          </w:rPr>
          <w:t>9</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37" w:history="1">
        <w:r w:rsidRPr="00024F44">
          <w:rPr>
            <w:rStyle w:val="Hyperlink"/>
            <w:noProof/>
          </w:rPr>
          <w:t>parallel sections</w:t>
        </w:r>
        <w:r>
          <w:rPr>
            <w:noProof/>
            <w:webHidden/>
          </w:rPr>
          <w:tab/>
        </w:r>
        <w:r>
          <w:rPr>
            <w:noProof/>
            <w:webHidden/>
          </w:rPr>
          <w:fldChar w:fldCharType="begin"/>
        </w:r>
        <w:r>
          <w:rPr>
            <w:noProof/>
            <w:webHidden/>
          </w:rPr>
          <w:instrText xml:space="preserve"> PAGEREF _Toc413142537 \h </w:instrText>
        </w:r>
        <w:r>
          <w:rPr>
            <w:noProof/>
            <w:webHidden/>
          </w:rPr>
        </w:r>
        <w:r>
          <w:rPr>
            <w:noProof/>
            <w:webHidden/>
          </w:rPr>
          <w:fldChar w:fldCharType="separate"/>
        </w:r>
        <w:r>
          <w:rPr>
            <w:noProof/>
            <w:webHidden/>
          </w:rPr>
          <w:t>10</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38" w:history="1">
        <w:r w:rsidRPr="00024F44">
          <w:rPr>
            <w:rStyle w:val="Hyperlink"/>
            <w:noProof/>
          </w:rPr>
          <w:t>target teams</w:t>
        </w:r>
        <w:r>
          <w:rPr>
            <w:noProof/>
            <w:webHidden/>
          </w:rPr>
          <w:tab/>
        </w:r>
        <w:r>
          <w:rPr>
            <w:noProof/>
            <w:webHidden/>
          </w:rPr>
          <w:fldChar w:fldCharType="begin"/>
        </w:r>
        <w:r>
          <w:rPr>
            <w:noProof/>
            <w:webHidden/>
          </w:rPr>
          <w:instrText xml:space="preserve"> PAGEREF _Toc413142538 \h </w:instrText>
        </w:r>
        <w:r>
          <w:rPr>
            <w:noProof/>
            <w:webHidden/>
          </w:rPr>
        </w:r>
        <w:r>
          <w:rPr>
            <w:noProof/>
            <w:webHidden/>
          </w:rPr>
          <w:fldChar w:fldCharType="separate"/>
        </w:r>
        <w:r>
          <w:rPr>
            <w:noProof/>
            <w:webHidden/>
          </w:rPr>
          <w:t>10</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39" w:history="1">
        <w:r w:rsidRPr="00024F44">
          <w:rPr>
            <w:rStyle w:val="Hyperlink"/>
            <w:noProof/>
          </w:rPr>
          <w:t>teams distribute</w:t>
        </w:r>
        <w:r>
          <w:rPr>
            <w:noProof/>
            <w:webHidden/>
          </w:rPr>
          <w:tab/>
        </w:r>
        <w:r>
          <w:rPr>
            <w:noProof/>
            <w:webHidden/>
          </w:rPr>
          <w:fldChar w:fldCharType="begin"/>
        </w:r>
        <w:r>
          <w:rPr>
            <w:noProof/>
            <w:webHidden/>
          </w:rPr>
          <w:instrText xml:space="preserve"> PAGEREF _Toc413142539 \h </w:instrText>
        </w:r>
        <w:r>
          <w:rPr>
            <w:noProof/>
            <w:webHidden/>
          </w:rPr>
        </w:r>
        <w:r>
          <w:rPr>
            <w:noProof/>
            <w:webHidden/>
          </w:rPr>
          <w:fldChar w:fldCharType="separate"/>
        </w:r>
        <w:r>
          <w:rPr>
            <w:noProof/>
            <w:webHidden/>
          </w:rPr>
          <w:t>11</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40" w:history="1">
        <w:r w:rsidRPr="00024F44">
          <w:rPr>
            <w:rStyle w:val="Hyperlink"/>
            <w:noProof/>
          </w:rPr>
          <w:t>target teams distribute</w:t>
        </w:r>
        <w:r>
          <w:rPr>
            <w:noProof/>
            <w:webHidden/>
          </w:rPr>
          <w:tab/>
        </w:r>
        <w:r>
          <w:rPr>
            <w:noProof/>
            <w:webHidden/>
          </w:rPr>
          <w:fldChar w:fldCharType="begin"/>
        </w:r>
        <w:r>
          <w:rPr>
            <w:noProof/>
            <w:webHidden/>
          </w:rPr>
          <w:instrText xml:space="preserve"> PAGEREF _Toc413142540 \h </w:instrText>
        </w:r>
        <w:r>
          <w:rPr>
            <w:noProof/>
            <w:webHidden/>
          </w:rPr>
        </w:r>
        <w:r>
          <w:rPr>
            <w:noProof/>
            <w:webHidden/>
          </w:rPr>
          <w:fldChar w:fldCharType="separate"/>
        </w:r>
        <w:r>
          <w:rPr>
            <w:noProof/>
            <w:webHidden/>
          </w:rPr>
          <w:t>11</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41" w:history="1">
        <w:r w:rsidRPr="00024F44">
          <w:rPr>
            <w:rStyle w:val="Hyperlink"/>
            <w:noProof/>
          </w:rPr>
          <w:t>teams distribute parallel</w:t>
        </w:r>
        <w:r>
          <w:rPr>
            <w:noProof/>
            <w:webHidden/>
          </w:rPr>
          <w:tab/>
        </w:r>
        <w:r>
          <w:rPr>
            <w:noProof/>
            <w:webHidden/>
          </w:rPr>
          <w:fldChar w:fldCharType="begin"/>
        </w:r>
        <w:r>
          <w:rPr>
            <w:noProof/>
            <w:webHidden/>
          </w:rPr>
          <w:instrText xml:space="preserve"> PAGEREF _Toc413142541 \h </w:instrText>
        </w:r>
        <w:r>
          <w:rPr>
            <w:noProof/>
            <w:webHidden/>
          </w:rPr>
        </w:r>
        <w:r>
          <w:rPr>
            <w:noProof/>
            <w:webHidden/>
          </w:rPr>
          <w:fldChar w:fldCharType="separate"/>
        </w:r>
        <w:r>
          <w:rPr>
            <w:noProof/>
            <w:webHidden/>
          </w:rPr>
          <w:t>11</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42" w:history="1">
        <w:r w:rsidRPr="00024F44">
          <w:rPr>
            <w:rStyle w:val="Hyperlink"/>
            <w:noProof/>
          </w:rPr>
          <w:t>target teams distribute parallel for</w:t>
        </w:r>
        <w:r>
          <w:rPr>
            <w:noProof/>
            <w:webHidden/>
          </w:rPr>
          <w:tab/>
        </w:r>
        <w:r>
          <w:rPr>
            <w:noProof/>
            <w:webHidden/>
          </w:rPr>
          <w:fldChar w:fldCharType="begin"/>
        </w:r>
        <w:r>
          <w:rPr>
            <w:noProof/>
            <w:webHidden/>
          </w:rPr>
          <w:instrText xml:space="preserve"> PAGEREF _Toc413142542 \h </w:instrText>
        </w:r>
        <w:r>
          <w:rPr>
            <w:noProof/>
            <w:webHidden/>
          </w:rPr>
        </w:r>
        <w:r>
          <w:rPr>
            <w:noProof/>
            <w:webHidden/>
          </w:rPr>
          <w:fldChar w:fldCharType="separate"/>
        </w:r>
        <w:r>
          <w:rPr>
            <w:noProof/>
            <w:webHidden/>
          </w:rPr>
          <w:t>12</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43" w:history="1">
        <w:r w:rsidRPr="00024F44">
          <w:rPr>
            <w:rStyle w:val="Hyperlink"/>
            <w:noProof/>
          </w:rPr>
          <w:t>master</w:t>
        </w:r>
        <w:r>
          <w:rPr>
            <w:noProof/>
            <w:webHidden/>
          </w:rPr>
          <w:tab/>
        </w:r>
        <w:r>
          <w:rPr>
            <w:noProof/>
            <w:webHidden/>
          </w:rPr>
          <w:fldChar w:fldCharType="begin"/>
        </w:r>
        <w:r>
          <w:rPr>
            <w:noProof/>
            <w:webHidden/>
          </w:rPr>
          <w:instrText xml:space="preserve"> PAGEREF _Toc413142543 \h </w:instrText>
        </w:r>
        <w:r>
          <w:rPr>
            <w:noProof/>
            <w:webHidden/>
          </w:rPr>
        </w:r>
        <w:r>
          <w:rPr>
            <w:noProof/>
            <w:webHidden/>
          </w:rPr>
          <w:fldChar w:fldCharType="separate"/>
        </w:r>
        <w:r>
          <w:rPr>
            <w:noProof/>
            <w:webHidden/>
          </w:rPr>
          <w:t>12</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44" w:history="1">
        <w:r w:rsidRPr="00024F44">
          <w:rPr>
            <w:rStyle w:val="Hyperlink"/>
            <w:noProof/>
          </w:rPr>
          <w:t>critical</w:t>
        </w:r>
        <w:r>
          <w:rPr>
            <w:noProof/>
            <w:webHidden/>
          </w:rPr>
          <w:tab/>
        </w:r>
        <w:r>
          <w:rPr>
            <w:noProof/>
            <w:webHidden/>
          </w:rPr>
          <w:fldChar w:fldCharType="begin"/>
        </w:r>
        <w:r>
          <w:rPr>
            <w:noProof/>
            <w:webHidden/>
          </w:rPr>
          <w:instrText xml:space="preserve"> PAGEREF _Toc413142544 \h </w:instrText>
        </w:r>
        <w:r>
          <w:rPr>
            <w:noProof/>
            <w:webHidden/>
          </w:rPr>
        </w:r>
        <w:r>
          <w:rPr>
            <w:noProof/>
            <w:webHidden/>
          </w:rPr>
          <w:fldChar w:fldCharType="separate"/>
        </w:r>
        <w:r>
          <w:rPr>
            <w:noProof/>
            <w:webHidden/>
          </w:rPr>
          <w:t>12</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45" w:history="1">
        <w:r w:rsidRPr="00024F44">
          <w:rPr>
            <w:rStyle w:val="Hyperlink"/>
            <w:noProof/>
          </w:rPr>
          <w:t>barrier</w:t>
        </w:r>
        <w:r>
          <w:rPr>
            <w:noProof/>
            <w:webHidden/>
          </w:rPr>
          <w:tab/>
        </w:r>
        <w:r>
          <w:rPr>
            <w:noProof/>
            <w:webHidden/>
          </w:rPr>
          <w:fldChar w:fldCharType="begin"/>
        </w:r>
        <w:r>
          <w:rPr>
            <w:noProof/>
            <w:webHidden/>
          </w:rPr>
          <w:instrText xml:space="preserve"> PAGEREF _Toc413142545 \h </w:instrText>
        </w:r>
        <w:r>
          <w:rPr>
            <w:noProof/>
            <w:webHidden/>
          </w:rPr>
        </w:r>
        <w:r>
          <w:rPr>
            <w:noProof/>
            <w:webHidden/>
          </w:rPr>
          <w:fldChar w:fldCharType="separate"/>
        </w:r>
        <w:r>
          <w:rPr>
            <w:noProof/>
            <w:webHidden/>
          </w:rPr>
          <w:t>12</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46" w:history="1">
        <w:r w:rsidRPr="00024F44">
          <w:rPr>
            <w:rStyle w:val="Hyperlink"/>
            <w:noProof/>
          </w:rPr>
          <w:t>atomic</w:t>
        </w:r>
        <w:r>
          <w:rPr>
            <w:noProof/>
            <w:webHidden/>
          </w:rPr>
          <w:tab/>
        </w:r>
        <w:r>
          <w:rPr>
            <w:noProof/>
            <w:webHidden/>
          </w:rPr>
          <w:fldChar w:fldCharType="begin"/>
        </w:r>
        <w:r>
          <w:rPr>
            <w:noProof/>
            <w:webHidden/>
          </w:rPr>
          <w:instrText xml:space="preserve"> PAGEREF _Toc413142546 \h </w:instrText>
        </w:r>
        <w:r>
          <w:rPr>
            <w:noProof/>
            <w:webHidden/>
          </w:rPr>
        </w:r>
        <w:r>
          <w:rPr>
            <w:noProof/>
            <w:webHidden/>
          </w:rPr>
          <w:fldChar w:fldCharType="separate"/>
        </w:r>
        <w:r>
          <w:rPr>
            <w:noProof/>
            <w:webHidden/>
          </w:rPr>
          <w:t>12</w:t>
        </w:r>
        <w:r>
          <w:rPr>
            <w:noProof/>
            <w:webHidden/>
          </w:rPr>
          <w:fldChar w:fldCharType="end"/>
        </w:r>
      </w:hyperlink>
    </w:p>
    <w:p w:rsidR="003008AA" w:rsidRDefault="003008AA">
      <w:pPr>
        <w:pStyle w:val="TOC2"/>
        <w:tabs>
          <w:tab w:val="left" w:pos="800"/>
          <w:tab w:val="right" w:leader="dot" w:pos="8630"/>
        </w:tabs>
        <w:rPr>
          <w:rFonts w:asciiTheme="minorHAnsi" w:eastAsiaTheme="minorEastAsia" w:hAnsiTheme="minorHAnsi" w:cstheme="minorBidi"/>
          <w:iCs w:val="0"/>
          <w:noProof/>
          <w:szCs w:val="22"/>
        </w:rPr>
      </w:pPr>
      <w:hyperlink w:anchor="_Toc413142547" w:history="1">
        <w:r w:rsidRPr="00024F44">
          <w:rPr>
            <w:rStyle w:val="Hyperlink"/>
            <w:noProof/>
          </w:rPr>
          <w:t>2.2</w:t>
        </w:r>
        <w:r>
          <w:rPr>
            <w:rFonts w:asciiTheme="minorHAnsi" w:eastAsiaTheme="minorEastAsia" w:hAnsiTheme="minorHAnsi" w:cstheme="minorBidi"/>
            <w:iCs w:val="0"/>
            <w:noProof/>
            <w:szCs w:val="22"/>
          </w:rPr>
          <w:tab/>
        </w:r>
        <w:r w:rsidRPr="00024F44">
          <w:rPr>
            <w:rStyle w:val="Hyperlink"/>
            <w:noProof/>
          </w:rPr>
          <w:t>Runtime Library Routines</w:t>
        </w:r>
        <w:r>
          <w:rPr>
            <w:noProof/>
            <w:webHidden/>
          </w:rPr>
          <w:tab/>
        </w:r>
        <w:r>
          <w:rPr>
            <w:noProof/>
            <w:webHidden/>
          </w:rPr>
          <w:fldChar w:fldCharType="begin"/>
        </w:r>
        <w:r>
          <w:rPr>
            <w:noProof/>
            <w:webHidden/>
          </w:rPr>
          <w:instrText xml:space="preserve"> PAGEREF _Toc413142547 \h </w:instrText>
        </w:r>
        <w:r>
          <w:rPr>
            <w:noProof/>
            <w:webHidden/>
          </w:rPr>
        </w:r>
        <w:r>
          <w:rPr>
            <w:noProof/>
            <w:webHidden/>
          </w:rPr>
          <w:fldChar w:fldCharType="separate"/>
        </w:r>
        <w:r>
          <w:rPr>
            <w:noProof/>
            <w:webHidden/>
          </w:rPr>
          <w:t>13</w:t>
        </w:r>
        <w:r>
          <w:rPr>
            <w:noProof/>
            <w:webHidden/>
          </w:rPr>
          <w:fldChar w:fldCharType="end"/>
        </w:r>
      </w:hyperlink>
    </w:p>
    <w:p w:rsidR="003008AA" w:rsidRDefault="003008AA">
      <w:pPr>
        <w:pStyle w:val="TOC3"/>
        <w:tabs>
          <w:tab w:val="left" w:pos="1200"/>
          <w:tab w:val="right" w:leader="dot" w:pos="8630"/>
        </w:tabs>
        <w:rPr>
          <w:rFonts w:asciiTheme="minorHAnsi" w:eastAsiaTheme="minorEastAsia" w:hAnsiTheme="minorHAnsi" w:cstheme="minorBidi"/>
          <w:noProof/>
          <w:sz w:val="22"/>
          <w:szCs w:val="22"/>
        </w:rPr>
      </w:pPr>
      <w:hyperlink w:anchor="_Toc413142548" w:history="1">
        <w:r w:rsidRPr="00024F44">
          <w:rPr>
            <w:rStyle w:val="Hyperlink"/>
            <w:noProof/>
            <w14:scene3d>
              <w14:camera w14:prst="orthographicFront"/>
              <w14:lightRig w14:rig="threePt" w14:dir="t">
                <w14:rot w14:lat="0" w14:lon="0" w14:rev="0"/>
              </w14:lightRig>
            </w14:scene3d>
          </w:rPr>
          <w:t>2.2.1</w:t>
        </w:r>
        <w:r>
          <w:rPr>
            <w:rFonts w:asciiTheme="minorHAnsi" w:eastAsiaTheme="minorEastAsia" w:hAnsiTheme="minorHAnsi" w:cstheme="minorBidi"/>
            <w:noProof/>
            <w:sz w:val="22"/>
            <w:szCs w:val="22"/>
          </w:rPr>
          <w:tab/>
        </w:r>
        <w:r w:rsidRPr="00024F44">
          <w:rPr>
            <w:rStyle w:val="Hyperlink"/>
            <w:noProof/>
          </w:rPr>
          <w:t>Execution Environment Routines</w:t>
        </w:r>
        <w:r>
          <w:rPr>
            <w:noProof/>
            <w:webHidden/>
          </w:rPr>
          <w:tab/>
        </w:r>
        <w:r>
          <w:rPr>
            <w:noProof/>
            <w:webHidden/>
          </w:rPr>
          <w:fldChar w:fldCharType="begin"/>
        </w:r>
        <w:r>
          <w:rPr>
            <w:noProof/>
            <w:webHidden/>
          </w:rPr>
          <w:instrText xml:space="preserve"> PAGEREF _Toc413142548 \h </w:instrText>
        </w:r>
        <w:r>
          <w:rPr>
            <w:noProof/>
            <w:webHidden/>
          </w:rPr>
        </w:r>
        <w:r>
          <w:rPr>
            <w:noProof/>
            <w:webHidden/>
          </w:rPr>
          <w:fldChar w:fldCharType="separate"/>
        </w:r>
        <w:r>
          <w:rPr>
            <w:noProof/>
            <w:webHidden/>
          </w:rPr>
          <w:t>13</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49" w:history="1">
        <w:r w:rsidRPr="00024F44">
          <w:rPr>
            <w:rStyle w:val="Hyperlink"/>
            <w:noProof/>
          </w:rPr>
          <w:t>omp_get_num_threads</w:t>
        </w:r>
        <w:r>
          <w:rPr>
            <w:noProof/>
            <w:webHidden/>
          </w:rPr>
          <w:tab/>
        </w:r>
        <w:r>
          <w:rPr>
            <w:noProof/>
            <w:webHidden/>
          </w:rPr>
          <w:fldChar w:fldCharType="begin"/>
        </w:r>
        <w:r>
          <w:rPr>
            <w:noProof/>
            <w:webHidden/>
          </w:rPr>
          <w:instrText xml:space="preserve"> PAGEREF _Toc413142549 \h </w:instrText>
        </w:r>
        <w:r>
          <w:rPr>
            <w:noProof/>
            <w:webHidden/>
          </w:rPr>
        </w:r>
        <w:r>
          <w:rPr>
            <w:noProof/>
            <w:webHidden/>
          </w:rPr>
          <w:fldChar w:fldCharType="separate"/>
        </w:r>
        <w:r>
          <w:rPr>
            <w:noProof/>
            <w:webHidden/>
          </w:rPr>
          <w:t>13</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50" w:history="1">
        <w:r w:rsidRPr="00024F44">
          <w:rPr>
            <w:rStyle w:val="Hyperlink"/>
            <w:noProof/>
          </w:rPr>
          <w:t>omp_get_max_threads</w:t>
        </w:r>
        <w:r>
          <w:rPr>
            <w:noProof/>
            <w:webHidden/>
          </w:rPr>
          <w:tab/>
        </w:r>
        <w:r>
          <w:rPr>
            <w:noProof/>
            <w:webHidden/>
          </w:rPr>
          <w:fldChar w:fldCharType="begin"/>
        </w:r>
        <w:r>
          <w:rPr>
            <w:noProof/>
            <w:webHidden/>
          </w:rPr>
          <w:instrText xml:space="preserve"> PAGEREF _Toc413142550 \h </w:instrText>
        </w:r>
        <w:r>
          <w:rPr>
            <w:noProof/>
            <w:webHidden/>
          </w:rPr>
        </w:r>
        <w:r>
          <w:rPr>
            <w:noProof/>
            <w:webHidden/>
          </w:rPr>
          <w:fldChar w:fldCharType="separate"/>
        </w:r>
        <w:r>
          <w:rPr>
            <w:noProof/>
            <w:webHidden/>
          </w:rPr>
          <w:t>13</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51" w:history="1">
        <w:r w:rsidRPr="00024F44">
          <w:rPr>
            <w:rStyle w:val="Hyperlink"/>
            <w:noProof/>
          </w:rPr>
          <w:t>omp_get_thread_num</w:t>
        </w:r>
        <w:r>
          <w:rPr>
            <w:noProof/>
            <w:webHidden/>
          </w:rPr>
          <w:tab/>
        </w:r>
        <w:r>
          <w:rPr>
            <w:noProof/>
            <w:webHidden/>
          </w:rPr>
          <w:fldChar w:fldCharType="begin"/>
        </w:r>
        <w:r>
          <w:rPr>
            <w:noProof/>
            <w:webHidden/>
          </w:rPr>
          <w:instrText xml:space="preserve"> PAGEREF _Toc413142551 \h </w:instrText>
        </w:r>
        <w:r>
          <w:rPr>
            <w:noProof/>
            <w:webHidden/>
          </w:rPr>
        </w:r>
        <w:r>
          <w:rPr>
            <w:noProof/>
            <w:webHidden/>
          </w:rPr>
          <w:fldChar w:fldCharType="separate"/>
        </w:r>
        <w:r>
          <w:rPr>
            <w:noProof/>
            <w:webHidden/>
          </w:rPr>
          <w:t>13</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52" w:history="1">
        <w:r w:rsidRPr="00024F44">
          <w:rPr>
            <w:rStyle w:val="Hyperlink"/>
            <w:noProof/>
          </w:rPr>
          <w:t>omp_get_num_devices</w:t>
        </w:r>
        <w:r>
          <w:rPr>
            <w:noProof/>
            <w:webHidden/>
          </w:rPr>
          <w:tab/>
        </w:r>
        <w:r>
          <w:rPr>
            <w:noProof/>
            <w:webHidden/>
          </w:rPr>
          <w:fldChar w:fldCharType="begin"/>
        </w:r>
        <w:r>
          <w:rPr>
            <w:noProof/>
            <w:webHidden/>
          </w:rPr>
          <w:instrText xml:space="preserve"> PAGEREF _Toc413142552 \h </w:instrText>
        </w:r>
        <w:r>
          <w:rPr>
            <w:noProof/>
            <w:webHidden/>
          </w:rPr>
        </w:r>
        <w:r>
          <w:rPr>
            <w:noProof/>
            <w:webHidden/>
          </w:rPr>
          <w:fldChar w:fldCharType="separate"/>
        </w:r>
        <w:r>
          <w:rPr>
            <w:noProof/>
            <w:webHidden/>
          </w:rPr>
          <w:t>13</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53" w:history="1">
        <w:r w:rsidRPr="00024F44">
          <w:rPr>
            <w:rStyle w:val="Hyperlink"/>
            <w:noProof/>
          </w:rPr>
          <w:t>omp_get_num_teams</w:t>
        </w:r>
        <w:r>
          <w:rPr>
            <w:noProof/>
            <w:webHidden/>
          </w:rPr>
          <w:tab/>
        </w:r>
        <w:r>
          <w:rPr>
            <w:noProof/>
            <w:webHidden/>
          </w:rPr>
          <w:fldChar w:fldCharType="begin"/>
        </w:r>
        <w:r>
          <w:rPr>
            <w:noProof/>
            <w:webHidden/>
          </w:rPr>
          <w:instrText xml:space="preserve"> PAGEREF _Toc413142553 \h </w:instrText>
        </w:r>
        <w:r>
          <w:rPr>
            <w:noProof/>
            <w:webHidden/>
          </w:rPr>
        </w:r>
        <w:r>
          <w:rPr>
            <w:noProof/>
            <w:webHidden/>
          </w:rPr>
          <w:fldChar w:fldCharType="separate"/>
        </w:r>
        <w:r>
          <w:rPr>
            <w:noProof/>
            <w:webHidden/>
          </w:rPr>
          <w:t>14</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54" w:history="1">
        <w:r w:rsidRPr="00024F44">
          <w:rPr>
            <w:rStyle w:val="Hyperlink"/>
            <w:noProof/>
          </w:rPr>
          <w:t>omp_get_team_num</w:t>
        </w:r>
        <w:r>
          <w:rPr>
            <w:noProof/>
            <w:webHidden/>
          </w:rPr>
          <w:tab/>
        </w:r>
        <w:r>
          <w:rPr>
            <w:noProof/>
            <w:webHidden/>
          </w:rPr>
          <w:fldChar w:fldCharType="begin"/>
        </w:r>
        <w:r>
          <w:rPr>
            <w:noProof/>
            <w:webHidden/>
          </w:rPr>
          <w:instrText xml:space="preserve"> PAGEREF _Toc413142554 \h </w:instrText>
        </w:r>
        <w:r>
          <w:rPr>
            <w:noProof/>
            <w:webHidden/>
          </w:rPr>
        </w:r>
        <w:r>
          <w:rPr>
            <w:noProof/>
            <w:webHidden/>
          </w:rPr>
          <w:fldChar w:fldCharType="separate"/>
        </w:r>
        <w:r>
          <w:rPr>
            <w:noProof/>
            <w:webHidden/>
          </w:rPr>
          <w:t>14</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55" w:history="1">
        <w:r w:rsidRPr="00024F44">
          <w:rPr>
            <w:rStyle w:val="Hyperlink"/>
            <w:noProof/>
          </w:rPr>
          <w:t>omp_is_initial_device</w:t>
        </w:r>
        <w:r>
          <w:rPr>
            <w:noProof/>
            <w:webHidden/>
          </w:rPr>
          <w:tab/>
        </w:r>
        <w:r>
          <w:rPr>
            <w:noProof/>
            <w:webHidden/>
          </w:rPr>
          <w:fldChar w:fldCharType="begin"/>
        </w:r>
        <w:r>
          <w:rPr>
            <w:noProof/>
            <w:webHidden/>
          </w:rPr>
          <w:instrText xml:space="preserve"> PAGEREF _Toc413142555 \h </w:instrText>
        </w:r>
        <w:r>
          <w:rPr>
            <w:noProof/>
            <w:webHidden/>
          </w:rPr>
        </w:r>
        <w:r>
          <w:rPr>
            <w:noProof/>
            <w:webHidden/>
          </w:rPr>
          <w:fldChar w:fldCharType="separate"/>
        </w:r>
        <w:r>
          <w:rPr>
            <w:noProof/>
            <w:webHidden/>
          </w:rPr>
          <w:t>14</w:t>
        </w:r>
        <w:r>
          <w:rPr>
            <w:noProof/>
            <w:webHidden/>
          </w:rPr>
          <w:fldChar w:fldCharType="end"/>
        </w:r>
      </w:hyperlink>
    </w:p>
    <w:p w:rsidR="003008AA" w:rsidRDefault="003008AA">
      <w:pPr>
        <w:pStyle w:val="TOC3"/>
        <w:tabs>
          <w:tab w:val="left" w:pos="1200"/>
          <w:tab w:val="right" w:leader="dot" w:pos="8630"/>
        </w:tabs>
        <w:rPr>
          <w:rFonts w:asciiTheme="minorHAnsi" w:eastAsiaTheme="minorEastAsia" w:hAnsiTheme="minorHAnsi" w:cstheme="minorBidi"/>
          <w:noProof/>
          <w:sz w:val="22"/>
          <w:szCs w:val="22"/>
        </w:rPr>
      </w:pPr>
      <w:hyperlink w:anchor="_Toc413142556" w:history="1">
        <w:r w:rsidRPr="00024F44">
          <w:rPr>
            <w:rStyle w:val="Hyperlink"/>
            <w:noProof/>
            <w14:scene3d>
              <w14:camera w14:prst="orthographicFront"/>
              <w14:lightRig w14:rig="threePt" w14:dir="t">
                <w14:rot w14:lat="0" w14:lon="0" w14:rev="0"/>
              </w14:lightRig>
            </w14:scene3d>
          </w:rPr>
          <w:t>2.2.2</w:t>
        </w:r>
        <w:r>
          <w:rPr>
            <w:rFonts w:asciiTheme="minorHAnsi" w:eastAsiaTheme="minorEastAsia" w:hAnsiTheme="minorHAnsi" w:cstheme="minorBidi"/>
            <w:noProof/>
            <w:sz w:val="22"/>
            <w:szCs w:val="22"/>
          </w:rPr>
          <w:tab/>
        </w:r>
        <w:r w:rsidRPr="00024F44">
          <w:rPr>
            <w:rStyle w:val="Hyperlink"/>
            <w:noProof/>
          </w:rPr>
          <w:t>Lock Routines</w:t>
        </w:r>
        <w:r>
          <w:rPr>
            <w:noProof/>
            <w:webHidden/>
          </w:rPr>
          <w:tab/>
        </w:r>
        <w:r>
          <w:rPr>
            <w:noProof/>
            <w:webHidden/>
          </w:rPr>
          <w:fldChar w:fldCharType="begin"/>
        </w:r>
        <w:r>
          <w:rPr>
            <w:noProof/>
            <w:webHidden/>
          </w:rPr>
          <w:instrText xml:space="preserve"> PAGEREF _Toc413142556 \h </w:instrText>
        </w:r>
        <w:r>
          <w:rPr>
            <w:noProof/>
            <w:webHidden/>
          </w:rPr>
        </w:r>
        <w:r>
          <w:rPr>
            <w:noProof/>
            <w:webHidden/>
          </w:rPr>
          <w:fldChar w:fldCharType="separate"/>
        </w:r>
        <w:r>
          <w:rPr>
            <w:noProof/>
            <w:webHidden/>
          </w:rPr>
          <w:t>14</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57" w:history="1">
        <w:r w:rsidRPr="00024F44">
          <w:rPr>
            <w:rStyle w:val="Hyperlink"/>
            <w:noProof/>
          </w:rPr>
          <w:t>Initialize Lock</w:t>
        </w:r>
        <w:r>
          <w:rPr>
            <w:noProof/>
            <w:webHidden/>
          </w:rPr>
          <w:tab/>
        </w:r>
        <w:r>
          <w:rPr>
            <w:noProof/>
            <w:webHidden/>
          </w:rPr>
          <w:fldChar w:fldCharType="begin"/>
        </w:r>
        <w:r>
          <w:rPr>
            <w:noProof/>
            <w:webHidden/>
          </w:rPr>
          <w:instrText xml:space="preserve"> PAGEREF _Toc413142557 \h </w:instrText>
        </w:r>
        <w:r>
          <w:rPr>
            <w:noProof/>
            <w:webHidden/>
          </w:rPr>
        </w:r>
        <w:r>
          <w:rPr>
            <w:noProof/>
            <w:webHidden/>
          </w:rPr>
          <w:fldChar w:fldCharType="separate"/>
        </w:r>
        <w:r>
          <w:rPr>
            <w:noProof/>
            <w:webHidden/>
          </w:rPr>
          <w:t>14</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58" w:history="1">
        <w:r w:rsidRPr="00024F44">
          <w:rPr>
            <w:rStyle w:val="Hyperlink"/>
            <w:noProof/>
          </w:rPr>
          <w:t>Destroy Lock</w:t>
        </w:r>
        <w:r>
          <w:rPr>
            <w:noProof/>
            <w:webHidden/>
          </w:rPr>
          <w:tab/>
        </w:r>
        <w:r>
          <w:rPr>
            <w:noProof/>
            <w:webHidden/>
          </w:rPr>
          <w:fldChar w:fldCharType="begin"/>
        </w:r>
        <w:r>
          <w:rPr>
            <w:noProof/>
            <w:webHidden/>
          </w:rPr>
          <w:instrText xml:space="preserve"> PAGEREF _Toc413142558 \h </w:instrText>
        </w:r>
        <w:r>
          <w:rPr>
            <w:noProof/>
            <w:webHidden/>
          </w:rPr>
        </w:r>
        <w:r>
          <w:rPr>
            <w:noProof/>
            <w:webHidden/>
          </w:rPr>
          <w:fldChar w:fldCharType="separate"/>
        </w:r>
        <w:r>
          <w:rPr>
            <w:noProof/>
            <w:webHidden/>
          </w:rPr>
          <w:t>14</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59" w:history="1">
        <w:r w:rsidRPr="00024F44">
          <w:rPr>
            <w:rStyle w:val="Hyperlink"/>
            <w:noProof/>
          </w:rPr>
          <w:t>Set Lock</w:t>
        </w:r>
        <w:r>
          <w:rPr>
            <w:noProof/>
            <w:webHidden/>
          </w:rPr>
          <w:tab/>
        </w:r>
        <w:r>
          <w:rPr>
            <w:noProof/>
            <w:webHidden/>
          </w:rPr>
          <w:fldChar w:fldCharType="begin"/>
        </w:r>
        <w:r>
          <w:rPr>
            <w:noProof/>
            <w:webHidden/>
          </w:rPr>
          <w:instrText xml:space="preserve"> PAGEREF _Toc413142559 \h </w:instrText>
        </w:r>
        <w:r>
          <w:rPr>
            <w:noProof/>
            <w:webHidden/>
          </w:rPr>
        </w:r>
        <w:r>
          <w:rPr>
            <w:noProof/>
            <w:webHidden/>
          </w:rPr>
          <w:fldChar w:fldCharType="separate"/>
        </w:r>
        <w:r>
          <w:rPr>
            <w:noProof/>
            <w:webHidden/>
          </w:rPr>
          <w:t>14</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60" w:history="1">
        <w:r w:rsidRPr="00024F44">
          <w:rPr>
            <w:rStyle w:val="Hyperlink"/>
            <w:noProof/>
          </w:rPr>
          <w:t>Unset Lock</w:t>
        </w:r>
        <w:r>
          <w:rPr>
            <w:noProof/>
            <w:webHidden/>
          </w:rPr>
          <w:tab/>
        </w:r>
        <w:r>
          <w:rPr>
            <w:noProof/>
            <w:webHidden/>
          </w:rPr>
          <w:fldChar w:fldCharType="begin"/>
        </w:r>
        <w:r>
          <w:rPr>
            <w:noProof/>
            <w:webHidden/>
          </w:rPr>
          <w:instrText xml:space="preserve"> PAGEREF _Toc413142560 \h </w:instrText>
        </w:r>
        <w:r>
          <w:rPr>
            <w:noProof/>
            <w:webHidden/>
          </w:rPr>
        </w:r>
        <w:r>
          <w:rPr>
            <w:noProof/>
            <w:webHidden/>
          </w:rPr>
          <w:fldChar w:fldCharType="separate"/>
        </w:r>
        <w:r>
          <w:rPr>
            <w:noProof/>
            <w:webHidden/>
          </w:rPr>
          <w:t>14</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61" w:history="1">
        <w:r w:rsidRPr="00024F44">
          <w:rPr>
            <w:rStyle w:val="Hyperlink"/>
            <w:noProof/>
          </w:rPr>
          <w:t>Test Lock</w:t>
        </w:r>
        <w:r>
          <w:rPr>
            <w:noProof/>
            <w:webHidden/>
          </w:rPr>
          <w:tab/>
        </w:r>
        <w:r>
          <w:rPr>
            <w:noProof/>
            <w:webHidden/>
          </w:rPr>
          <w:fldChar w:fldCharType="begin"/>
        </w:r>
        <w:r>
          <w:rPr>
            <w:noProof/>
            <w:webHidden/>
          </w:rPr>
          <w:instrText xml:space="preserve"> PAGEREF _Toc413142561 \h </w:instrText>
        </w:r>
        <w:r>
          <w:rPr>
            <w:noProof/>
            <w:webHidden/>
          </w:rPr>
        </w:r>
        <w:r>
          <w:rPr>
            <w:noProof/>
            <w:webHidden/>
          </w:rPr>
          <w:fldChar w:fldCharType="separate"/>
        </w:r>
        <w:r>
          <w:rPr>
            <w:noProof/>
            <w:webHidden/>
          </w:rPr>
          <w:t>14</w:t>
        </w:r>
        <w:r>
          <w:rPr>
            <w:noProof/>
            <w:webHidden/>
          </w:rPr>
          <w:fldChar w:fldCharType="end"/>
        </w:r>
      </w:hyperlink>
    </w:p>
    <w:p w:rsidR="003008AA" w:rsidRDefault="003008AA">
      <w:pPr>
        <w:pStyle w:val="TOC2"/>
        <w:tabs>
          <w:tab w:val="left" w:pos="800"/>
          <w:tab w:val="right" w:leader="dot" w:pos="8630"/>
        </w:tabs>
        <w:rPr>
          <w:rFonts w:asciiTheme="minorHAnsi" w:eastAsiaTheme="minorEastAsia" w:hAnsiTheme="minorHAnsi" w:cstheme="minorBidi"/>
          <w:iCs w:val="0"/>
          <w:noProof/>
          <w:szCs w:val="22"/>
        </w:rPr>
      </w:pPr>
      <w:hyperlink w:anchor="_Toc413142562" w:history="1">
        <w:r w:rsidRPr="00024F44">
          <w:rPr>
            <w:rStyle w:val="Hyperlink"/>
            <w:noProof/>
          </w:rPr>
          <w:t>2.3</w:t>
        </w:r>
        <w:r>
          <w:rPr>
            <w:rFonts w:asciiTheme="minorHAnsi" w:eastAsiaTheme="minorEastAsia" w:hAnsiTheme="minorHAnsi" w:cstheme="minorBidi"/>
            <w:iCs w:val="0"/>
            <w:noProof/>
            <w:szCs w:val="22"/>
          </w:rPr>
          <w:tab/>
        </w:r>
        <w:r w:rsidRPr="00024F44">
          <w:rPr>
            <w:rStyle w:val="Hyperlink"/>
            <w:noProof/>
          </w:rPr>
          <w:t>Clauses</w:t>
        </w:r>
        <w:r>
          <w:rPr>
            <w:noProof/>
            <w:webHidden/>
          </w:rPr>
          <w:tab/>
        </w:r>
        <w:r>
          <w:rPr>
            <w:noProof/>
            <w:webHidden/>
          </w:rPr>
          <w:fldChar w:fldCharType="begin"/>
        </w:r>
        <w:r>
          <w:rPr>
            <w:noProof/>
            <w:webHidden/>
          </w:rPr>
          <w:instrText xml:space="preserve"> PAGEREF _Toc413142562 \h </w:instrText>
        </w:r>
        <w:r>
          <w:rPr>
            <w:noProof/>
            <w:webHidden/>
          </w:rPr>
        </w:r>
        <w:r>
          <w:rPr>
            <w:noProof/>
            <w:webHidden/>
          </w:rPr>
          <w:fldChar w:fldCharType="separate"/>
        </w:r>
        <w:r>
          <w:rPr>
            <w:noProof/>
            <w:webHidden/>
          </w:rPr>
          <w:t>15</w:t>
        </w:r>
        <w:r>
          <w:rPr>
            <w:noProof/>
            <w:webHidden/>
          </w:rPr>
          <w:fldChar w:fldCharType="end"/>
        </w:r>
      </w:hyperlink>
    </w:p>
    <w:p w:rsidR="003008AA" w:rsidRDefault="003008AA">
      <w:pPr>
        <w:pStyle w:val="TOC3"/>
        <w:tabs>
          <w:tab w:val="left" w:pos="1200"/>
          <w:tab w:val="right" w:leader="dot" w:pos="8630"/>
        </w:tabs>
        <w:rPr>
          <w:rFonts w:asciiTheme="minorHAnsi" w:eastAsiaTheme="minorEastAsia" w:hAnsiTheme="minorHAnsi" w:cstheme="minorBidi"/>
          <w:noProof/>
          <w:sz w:val="22"/>
          <w:szCs w:val="22"/>
        </w:rPr>
      </w:pPr>
      <w:hyperlink w:anchor="_Toc413142563" w:history="1">
        <w:r w:rsidRPr="00024F44">
          <w:rPr>
            <w:rStyle w:val="Hyperlink"/>
            <w:noProof/>
            <w14:scene3d>
              <w14:camera w14:prst="orthographicFront"/>
              <w14:lightRig w14:rig="threePt" w14:dir="t">
                <w14:rot w14:lat="0" w14:lon="0" w14:rev="0"/>
              </w14:lightRig>
            </w14:scene3d>
          </w:rPr>
          <w:t>2.3.1</w:t>
        </w:r>
        <w:r>
          <w:rPr>
            <w:rFonts w:asciiTheme="minorHAnsi" w:eastAsiaTheme="minorEastAsia" w:hAnsiTheme="minorHAnsi" w:cstheme="minorBidi"/>
            <w:noProof/>
            <w:sz w:val="22"/>
            <w:szCs w:val="22"/>
          </w:rPr>
          <w:tab/>
        </w:r>
        <w:r w:rsidRPr="00024F44">
          <w:rPr>
            <w:rStyle w:val="Hyperlink"/>
            <w:noProof/>
          </w:rPr>
          <w:t>Data Sharing Attribute Clauses</w:t>
        </w:r>
        <w:r>
          <w:rPr>
            <w:noProof/>
            <w:webHidden/>
          </w:rPr>
          <w:tab/>
        </w:r>
        <w:r>
          <w:rPr>
            <w:noProof/>
            <w:webHidden/>
          </w:rPr>
          <w:fldChar w:fldCharType="begin"/>
        </w:r>
        <w:r>
          <w:rPr>
            <w:noProof/>
            <w:webHidden/>
          </w:rPr>
          <w:instrText xml:space="preserve"> PAGEREF _Toc413142563 \h </w:instrText>
        </w:r>
        <w:r>
          <w:rPr>
            <w:noProof/>
            <w:webHidden/>
          </w:rPr>
        </w:r>
        <w:r>
          <w:rPr>
            <w:noProof/>
            <w:webHidden/>
          </w:rPr>
          <w:fldChar w:fldCharType="separate"/>
        </w:r>
        <w:r>
          <w:rPr>
            <w:noProof/>
            <w:webHidden/>
          </w:rPr>
          <w:t>15</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64" w:history="1">
        <w:r w:rsidRPr="00024F44">
          <w:rPr>
            <w:rStyle w:val="Hyperlink"/>
            <w:noProof/>
          </w:rPr>
          <w:t>default[shared|none]</w:t>
        </w:r>
        <w:r>
          <w:rPr>
            <w:noProof/>
            <w:webHidden/>
          </w:rPr>
          <w:tab/>
        </w:r>
        <w:r>
          <w:rPr>
            <w:noProof/>
            <w:webHidden/>
          </w:rPr>
          <w:fldChar w:fldCharType="begin"/>
        </w:r>
        <w:r>
          <w:rPr>
            <w:noProof/>
            <w:webHidden/>
          </w:rPr>
          <w:instrText xml:space="preserve"> PAGEREF _Toc413142564 \h </w:instrText>
        </w:r>
        <w:r>
          <w:rPr>
            <w:noProof/>
            <w:webHidden/>
          </w:rPr>
        </w:r>
        <w:r>
          <w:rPr>
            <w:noProof/>
            <w:webHidden/>
          </w:rPr>
          <w:fldChar w:fldCharType="separate"/>
        </w:r>
        <w:r>
          <w:rPr>
            <w:noProof/>
            <w:webHidden/>
          </w:rPr>
          <w:t>15</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65" w:history="1">
        <w:r w:rsidRPr="00024F44">
          <w:rPr>
            <w:rStyle w:val="Hyperlink"/>
            <w:noProof/>
          </w:rPr>
          <w:t>shared[</w:t>
        </w:r>
        <w:r w:rsidRPr="00024F44">
          <w:rPr>
            <w:rStyle w:val="Hyperlink"/>
            <w:i/>
            <w:noProof/>
          </w:rPr>
          <w:t>list</w:t>
        </w:r>
        <w:r w:rsidRPr="00024F44">
          <w:rPr>
            <w:rStyle w:val="Hyperlink"/>
            <w:noProof/>
          </w:rPr>
          <w:t>]</w:t>
        </w:r>
        <w:r>
          <w:rPr>
            <w:noProof/>
            <w:webHidden/>
          </w:rPr>
          <w:tab/>
        </w:r>
        <w:r>
          <w:rPr>
            <w:noProof/>
            <w:webHidden/>
          </w:rPr>
          <w:fldChar w:fldCharType="begin"/>
        </w:r>
        <w:r>
          <w:rPr>
            <w:noProof/>
            <w:webHidden/>
          </w:rPr>
          <w:instrText xml:space="preserve"> PAGEREF _Toc413142565 \h </w:instrText>
        </w:r>
        <w:r>
          <w:rPr>
            <w:noProof/>
            <w:webHidden/>
          </w:rPr>
        </w:r>
        <w:r>
          <w:rPr>
            <w:noProof/>
            <w:webHidden/>
          </w:rPr>
          <w:fldChar w:fldCharType="separate"/>
        </w:r>
        <w:r>
          <w:rPr>
            <w:noProof/>
            <w:webHidden/>
          </w:rPr>
          <w:t>15</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66" w:history="1">
        <w:r w:rsidRPr="00024F44">
          <w:rPr>
            <w:rStyle w:val="Hyperlink"/>
            <w:noProof/>
          </w:rPr>
          <w:t>private[</w:t>
        </w:r>
        <w:r w:rsidRPr="00024F44">
          <w:rPr>
            <w:rStyle w:val="Hyperlink"/>
            <w:i/>
            <w:noProof/>
          </w:rPr>
          <w:t>list</w:t>
        </w:r>
        <w:r w:rsidRPr="00024F44">
          <w:rPr>
            <w:rStyle w:val="Hyperlink"/>
            <w:noProof/>
          </w:rPr>
          <w:t>]</w:t>
        </w:r>
        <w:r>
          <w:rPr>
            <w:noProof/>
            <w:webHidden/>
          </w:rPr>
          <w:tab/>
        </w:r>
        <w:r>
          <w:rPr>
            <w:noProof/>
            <w:webHidden/>
          </w:rPr>
          <w:fldChar w:fldCharType="begin"/>
        </w:r>
        <w:r>
          <w:rPr>
            <w:noProof/>
            <w:webHidden/>
          </w:rPr>
          <w:instrText xml:space="preserve"> PAGEREF _Toc413142566 \h </w:instrText>
        </w:r>
        <w:r>
          <w:rPr>
            <w:noProof/>
            <w:webHidden/>
          </w:rPr>
        </w:r>
        <w:r>
          <w:rPr>
            <w:noProof/>
            <w:webHidden/>
          </w:rPr>
          <w:fldChar w:fldCharType="separate"/>
        </w:r>
        <w:r>
          <w:rPr>
            <w:noProof/>
            <w:webHidden/>
          </w:rPr>
          <w:t>15</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67" w:history="1">
        <w:r w:rsidRPr="00024F44">
          <w:rPr>
            <w:rStyle w:val="Hyperlink"/>
            <w:noProof/>
          </w:rPr>
          <w:t>firstprivate[</w:t>
        </w:r>
        <w:r w:rsidRPr="00024F44">
          <w:rPr>
            <w:rStyle w:val="Hyperlink"/>
            <w:i/>
            <w:noProof/>
          </w:rPr>
          <w:t>list</w:t>
        </w:r>
        <w:r w:rsidRPr="00024F44">
          <w:rPr>
            <w:rStyle w:val="Hyperlink"/>
            <w:noProof/>
          </w:rPr>
          <w:t>]</w:t>
        </w:r>
        <w:r>
          <w:rPr>
            <w:noProof/>
            <w:webHidden/>
          </w:rPr>
          <w:tab/>
        </w:r>
        <w:r>
          <w:rPr>
            <w:noProof/>
            <w:webHidden/>
          </w:rPr>
          <w:fldChar w:fldCharType="begin"/>
        </w:r>
        <w:r>
          <w:rPr>
            <w:noProof/>
            <w:webHidden/>
          </w:rPr>
          <w:instrText xml:space="preserve"> PAGEREF _Toc413142567 \h </w:instrText>
        </w:r>
        <w:r>
          <w:rPr>
            <w:noProof/>
            <w:webHidden/>
          </w:rPr>
        </w:r>
        <w:r>
          <w:rPr>
            <w:noProof/>
            <w:webHidden/>
          </w:rPr>
          <w:fldChar w:fldCharType="separate"/>
        </w:r>
        <w:r>
          <w:rPr>
            <w:noProof/>
            <w:webHidden/>
          </w:rPr>
          <w:t>15</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68" w:history="1">
        <w:r w:rsidRPr="00024F44">
          <w:rPr>
            <w:rStyle w:val="Hyperlink"/>
            <w:noProof/>
          </w:rPr>
          <w:t>lastprivate[</w:t>
        </w:r>
        <w:r w:rsidRPr="00024F44">
          <w:rPr>
            <w:rStyle w:val="Hyperlink"/>
            <w:i/>
            <w:noProof/>
          </w:rPr>
          <w:t>list</w:t>
        </w:r>
        <w:r w:rsidRPr="00024F44">
          <w:rPr>
            <w:rStyle w:val="Hyperlink"/>
            <w:noProof/>
          </w:rPr>
          <w:t>]</w:t>
        </w:r>
        <w:r>
          <w:rPr>
            <w:noProof/>
            <w:webHidden/>
          </w:rPr>
          <w:tab/>
        </w:r>
        <w:r>
          <w:rPr>
            <w:noProof/>
            <w:webHidden/>
          </w:rPr>
          <w:fldChar w:fldCharType="begin"/>
        </w:r>
        <w:r>
          <w:rPr>
            <w:noProof/>
            <w:webHidden/>
          </w:rPr>
          <w:instrText xml:space="preserve"> PAGEREF _Toc413142568 \h </w:instrText>
        </w:r>
        <w:r>
          <w:rPr>
            <w:noProof/>
            <w:webHidden/>
          </w:rPr>
        </w:r>
        <w:r>
          <w:rPr>
            <w:noProof/>
            <w:webHidden/>
          </w:rPr>
          <w:fldChar w:fldCharType="separate"/>
        </w:r>
        <w:r>
          <w:rPr>
            <w:noProof/>
            <w:webHidden/>
          </w:rPr>
          <w:t>15</w:t>
        </w:r>
        <w:r>
          <w:rPr>
            <w:noProof/>
            <w:webHidden/>
          </w:rPr>
          <w:fldChar w:fldCharType="end"/>
        </w:r>
      </w:hyperlink>
    </w:p>
    <w:p w:rsidR="003008AA" w:rsidRDefault="003008AA">
      <w:pPr>
        <w:pStyle w:val="TOC3"/>
        <w:tabs>
          <w:tab w:val="right" w:leader="dot" w:pos="8630"/>
        </w:tabs>
        <w:rPr>
          <w:rFonts w:asciiTheme="minorHAnsi" w:eastAsiaTheme="minorEastAsia" w:hAnsiTheme="minorHAnsi" w:cstheme="minorBidi"/>
          <w:noProof/>
          <w:sz w:val="22"/>
          <w:szCs w:val="22"/>
        </w:rPr>
      </w:pPr>
      <w:hyperlink w:anchor="_Toc413142569" w:history="1">
        <w:r w:rsidRPr="00024F44">
          <w:rPr>
            <w:rStyle w:val="Hyperlink"/>
            <w:noProof/>
          </w:rPr>
          <w:t>reduction[</w:t>
        </w:r>
        <w:r w:rsidRPr="00024F44">
          <w:rPr>
            <w:rStyle w:val="Hyperlink"/>
            <w:i/>
            <w:noProof/>
          </w:rPr>
          <w:t>reduction-identifier:list</w:t>
        </w:r>
        <w:r w:rsidRPr="00024F44">
          <w:rPr>
            <w:rStyle w:val="Hyperlink"/>
            <w:noProof/>
          </w:rPr>
          <w:t>]</w:t>
        </w:r>
        <w:r>
          <w:rPr>
            <w:noProof/>
            <w:webHidden/>
          </w:rPr>
          <w:tab/>
        </w:r>
        <w:r>
          <w:rPr>
            <w:noProof/>
            <w:webHidden/>
          </w:rPr>
          <w:fldChar w:fldCharType="begin"/>
        </w:r>
        <w:r>
          <w:rPr>
            <w:noProof/>
            <w:webHidden/>
          </w:rPr>
          <w:instrText xml:space="preserve"> PAGEREF _Toc413142569 \h </w:instrText>
        </w:r>
        <w:r>
          <w:rPr>
            <w:noProof/>
            <w:webHidden/>
          </w:rPr>
        </w:r>
        <w:r>
          <w:rPr>
            <w:noProof/>
            <w:webHidden/>
          </w:rPr>
          <w:fldChar w:fldCharType="separate"/>
        </w:r>
        <w:r>
          <w:rPr>
            <w:noProof/>
            <w:webHidden/>
          </w:rPr>
          <w:t>15</w:t>
        </w:r>
        <w:r>
          <w:rPr>
            <w:noProof/>
            <w:webHidden/>
          </w:rPr>
          <w:fldChar w:fldCharType="end"/>
        </w:r>
      </w:hyperlink>
    </w:p>
    <w:p w:rsidR="003008AA" w:rsidRDefault="003008AA">
      <w:pPr>
        <w:pStyle w:val="TOC2"/>
        <w:tabs>
          <w:tab w:val="left" w:pos="800"/>
          <w:tab w:val="right" w:leader="dot" w:pos="8630"/>
        </w:tabs>
        <w:rPr>
          <w:rFonts w:asciiTheme="minorHAnsi" w:eastAsiaTheme="minorEastAsia" w:hAnsiTheme="minorHAnsi" w:cstheme="minorBidi"/>
          <w:iCs w:val="0"/>
          <w:noProof/>
          <w:szCs w:val="22"/>
        </w:rPr>
      </w:pPr>
      <w:hyperlink w:anchor="_Toc413142570" w:history="1">
        <w:r w:rsidRPr="00024F44">
          <w:rPr>
            <w:rStyle w:val="Hyperlink"/>
            <w:noProof/>
          </w:rPr>
          <w:t>2.4</w:t>
        </w:r>
        <w:r>
          <w:rPr>
            <w:rFonts w:asciiTheme="minorHAnsi" w:eastAsiaTheme="minorEastAsia" w:hAnsiTheme="minorHAnsi" w:cstheme="minorBidi"/>
            <w:iCs w:val="0"/>
            <w:noProof/>
            <w:szCs w:val="22"/>
          </w:rPr>
          <w:tab/>
        </w:r>
        <w:r w:rsidRPr="00024F44">
          <w:rPr>
            <w:rStyle w:val="Hyperlink"/>
            <w:noProof/>
          </w:rPr>
          <w:t>C Language Limitations</w:t>
        </w:r>
        <w:r>
          <w:rPr>
            <w:noProof/>
            <w:webHidden/>
          </w:rPr>
          <w:tab/>
        </w:r>
        <w:r>
          <w:rPr>
            <w:noProof/>
            <w:webHidden/>
          </w:rPr>
          <w:fldChar w:fldCharType="begin"/>
        </w:r>
        <w:r>
          <w:rPr>
            <w:noProof/>
            <w:webHidden/>
          </w:rPr>
          <w:instrText xml:space="preserve"> PAGEREF _Toc413142570 \h </w:instrText>
        </w:r>
        <w:r>
          <w:rPr>
            <w:noProof/>
            <w:webHidden/>
          </w:rPr>
        </w:r>
        <w:r>
          <w:rPr>
            <w:noProof/>
            <w:webHidden/>
          </w:rPr>
          <w:fldChar w:fldCharType="separate"/>
        </w:r>
        <w:r>
          <w:rPr>
            <w:noProof/>
            <w:webHidden/>
          </w:rPr>
          <w:t>16</w:t>
        </w:r>
        <w:r>
          <w:rPr>
            <w:noProof/>
            <w:webHidden/>
          </w:rPr>
          <w:fldChar w:fldCharType="end"/>
        </w:r>
      </w:hyperlink>
    </w:p>
    <w:p w:rsidR="003008AA" w:rsidRDefault="003008AA">
      <w:pPr>
        <w:pStyle w:val="TOC2"/>
        <w:tabs>
          <w:tab w:val="left" w:pos="800"/>
          <w:tab w:val="right" w:leader="dot" w:pos="8630"/>
        </w:tabs>
        <w:rPr>
          <w:rFonts w:asciiTheme="minorHAnsi" w:eastAsiaTheme="minorEastAsia" w:hAnsiTheme="minorHAnsi" w:cstheme="minorBidi"/>
          <w:iCs w:val="0"/>
          <w:noProof/>
          <w:szCs w:val="22"/>
        </w:rPr>
      </w:pPr>
      <w:hyperlink w:anchor="_Toc413142571" w:history="1">
        <w:r w:rsidRPr="00024F44">
          <w:rPr>
            <w:rStyle w:val="Hyperlink"/>
            <w:noProof/>
          </w:rPr>
          <w:t>2.5</w:t>
        </w:r>
        <w:r>
          <w:rPr>
            <w:rFonts w:asciiTheme="minorHAnsi" w:eastAsiaTheme="minorEastAsia" w:hAnsiTheme="minorHAnsi" w:cstheme="minorBidi"/>
            <w:iCs w:val="0"/>
            <w:noProof/>
            <w:szCs w:val="22"/>
          </w:rPr>
          <w:tab/>
        </w:r>
        <w:r w:rsidRPr="00024F44">
          <w:rPr>
            <w:rStyle w:val="Hyperlink"/>
            <w:noProof/>
          </w:rPr>
          <w:t>HTC Extensions</w:t>
        </w:r>
        <w:r>
          <w:rPr>
            <w:noProof/>
            <w:webHidden/>
          </w:rPr>
          <w:tab/>
        </w:r>
        <w:r>
          <w:rPr>
            <w:noProof/>
            <w:webHidden/>
          </w:rPr>
          <w:fldChar w:fldCharType="begin"/>
        </w:r>
        <w:r>
          <w:rPr>
            <w:noProof/>
            <w:webHidden/>
          </w:rPr>
          <w:instrText xml:space="preserve"> PAGEREF _Toc413142571 \h </w:instrText>
        </w:r>
        <w:r>
          <w:rPr>
            <w:noProof/>
            <w:webHidden/>
          </w:rPr>
        </w:r>
        <w:r>
          <w:rPr>
            <w:noProof/>
            <w:webHidden/>
          </w:rPr>
          <w:fldChar w:fldCharType="separate"/>
        </w:r>
        <w:r>
          <w:rPr>
            <w:noProof/>
            <w:webHidden/>
          </w:rPr>
          <w:t>16</w:t>
        </w:r>
        <w:r>
          <w:rPr>
            <w:noProof/>
            <w:webHidden/>
          </w:rPr>
          <w:fldChar w:fldCharType="end"/>
        </w:r>
      </w:hyperlink>
    </w:p>
    <w:p w:rsidR="003008AA" w:rsidRDefault="003008AA">
      <w:pPr>
        <w:pStyle w:val="TOC3"/>
        <w:tabs>
          <w:tab w:val="left" w:pos="1200"/>
          <w:tab w:val="right" w:leader="dot" w:pos="8630"/>
        </w:tabs>
        <w:rPr>
          <w:rFonts w:asciiTheme="minorHAnsi" w:eastAsiaTheme="minorEastAsia" w:hAnsiTheme="minorHAnsi" w:cstheme="minorBidi"/>
          <w:noProof/>
          <w:sz w:val="22"/>
          <w:szCs w:val="22"/>
        </w:rPr>
      </w:pPr>
      <w:hyperlink w:anchor="_Toc413142572" w:history="1">
        <w:r w:rsidRPr="00024F44">
          <w:rPr>
            <w:rStyle w:val="Hyperlink"/>
            <w:noProof/>
            <w14:scene3d>
              <w14:camera w14:prst="orthographicFront"/>
              <w14:lightRig w14:rig="threePt" w14:dir="t">
                <w14:rot w14:lat="0" w14:lon="0" w14:rev="0"/>
              </w14:lightRig>
            </w14:scene3d>
          </w:rPr>
          <w:t>2.5.1</w:t>
        </w:r>
        <w:r>
          <w:rPr>
            <w:rFonts w:asciiTheme="minorHAnsi" w:eastAsiaTheme="minorEastAsia" w:hAnsiTheme="minorHAnsi" w:cstheme="minorBidi"/>
            <w:noProof/>
            <w:sz w:val="22"/>
            <w:szCs w:val="22"/>
          </w:rPr>
          <w:tab/>
        </w:r>
        <w:r w:rsidRPr="00024F44">
          <w:rPr>
            <w:rStyle w:val="Hyperlink"/>
            <w:noProof/>
          </w:rPr>
          <w:t>Intrinsics</w:t>
        </w:r>
        <w:r>
          <w:rPr>
            <w:noProof/>
            <w:webHidden/>
          </w:rPr>
          <w:tab/>
        </w:r>
        <w:r>
          <w:rPr>
            <w:noProof/>
            <w:webHidden/>
          </w:rPr>
          <w:fldChar w:fldCharType="begin"/>
        </w:r>
        <w:r>
          <w:rPr>
            <w:noProof/>
            <w:webHidden/>
          </w:rPr>
          <w:instrText xml:space="preserve"> PAGEREF _Toc413142572 \h </w:instrText>
        </w:r>
        <w:r>
          <w:rPr>
            <w:noProof/>
            <w:webHidden/>
          </w:rPr>
        </w:r>
        <w:r>
          <w:rPr>
            <w:noProof/>
            <w:webHidden/>
          </w:rPr>
          <w:fldChar w:fldCharType="separate"/>
        </w:r>
        <w:r>
          <w:rPr>
            <w:noProof/>
            <w:webHidden/>
          </w:rPr>
          <w:t>16</w:t>
        </w:r>
        <w:r>
          <w:rPr>
            <w:noProof/>
            <w:webHidden/>
          </w:rPr>
          <w:fldChar w:fldCharType="end"/>
        </w:r>
      </w:hyperlink>
    </w:p>
    <w:p w:rsidR="003008AA" w:rsidRDefault="003008AA">
      <w:pPr>
        <w:pStyle w:val="TOC3"/>
        <w:tabs>
          <w:tab w:val="left" w:pos="1200"/>
          <w:tab w:val="right" w:leader="dot" w:pos="8630"/>
        </w:tabs>
        <w:rPr>
          <w:rFonts w:asciiTheme="minorHAnsi" w:eastAsiaTheme="minorEastAsia" w:hAnsiTheme="minorHAnsi" w:cstheme="minorBidi"/>
          <w:noProof/>
          <w:sz w:val="22"/>
          <w:szCs w:val="22"/>
        </w:rPr>
      </w:pPr>
      <w:hyperlink w:anchor="_Toc413142573" w:history="1">
        <w:r w:rsidRPr="00024F44">
          <w:rPr>
            <w:rStyle w:val="Hyperlink"/>
            <w:noProof/>
            <w14:scene3d>
              <w14:camera w14:prst="orthographicFront"/>
              <w14:lightRig w14:rig="threePt" w14:dir="t">
                <w14:rot w14:lat="0" w14:lon="0" w14:rev="0"/>
              </w14:lightRig>
            </w14:scene3d>
          </w:rPr>
          <w:t>2.5.2</w:t>
        </w:r>
        <w:r>
          <w:rPr>
            <w:rFonts w:asciiTheme="minorHAnsi" w:eastAsiaTheme="minorEastAsia" w:hAnsiTheme="minorHAnsi" w:cstheme="minorBidi"/>
            <w:noProof/>
            <w:sz w:val="22"/>
            <w:szCs w:val="22"/>
          </w:rPr>
          <w:tab/>
        </w:r>
        <w:r w:rsidRPr="00024F44">
          <w:rPr>
            <w:rStyle w:val="Hyperlink"/>
            <w:noProof/>
          </w:rPr>
          <w:t>HTC Specific Pragmas</w:t>
        </w:r>
        <w:r>
          <w:rPr>
            <w:noProof/>
            <w:webHidden/>
          </w:rPr>
          <w:tab/>
        </w:r>
        <w:r>
          <w:rPr>
            <w:noProof/>
            <w:webHidden/>
          </w:rPr>
          <w:fldChar w:fldCharType="begin"/>
        </w:r>
        <w:r>
          <w:rPr>
            <w:noProof/>
            <w:webHidden/>
          </w:rPr>
          <w:instrText xml:space="preserve"> PAGEREF _Toc413142573 \h </w:instrText>
        </w:r>
        <w:r>
          <w:rPr>
            <w:noProof/>
            <w:webHidden/>
          </w:rPr>
        </w:r>
        <w:r>
          <w:rPr>
            <w:noProof/>
            <w:webHidden/>
          </w:rPr>
          <w:fldChar w:fldCharType="separate"/>
        </w:r>
        <w:r>
          <w:rPr>
            <w:noProof/>
            <w:webHidden/>
          </w:rPr>
          <w:t>17</w:t>
        </w:r>
        <w:r>
          <w:rPr>
            <w:noProof/>
            <w:webHidden/>
          </w:rPr>
          <w:fldChar w:fldCharType="end"/>
        </w:r>
      </w:hyperlink>
    </w:p>
    <w:p w:rsidR="003008AA" w:rsidRDefault="003008AA">
      <w:pPr>
        <w:pStyle w:val="TOC2"/>
        <w:tabs>
          <w:tab w:val="left" w:pos="800"/>
          <w:tab w:val="right" w:leader="dot" w:pos="8630"/>
        </w:tabs>
        <w:rPr>
          <w:rFonts w:asciiTheme="minorHAnsi" w:eastAsiaTheme="minorEastAsia" w:hAnsiTheme="minorHAnsi" w:cstheme="minorBidi"/>
          <w:iCs w:val="0"/>
          <w:noProof/>
          <w:szCs w:val="22"/>
        </w:rPr>
      </w:pPr>
      <w:hyperlink w:anchor="_Toc413142574" w:history="1">
        <w:r w:rsidRPr="00024F44">
          <w:rPr>
            <w:rStyle w:val="Hyperlink"/>
            <w:noProof/>
          </w:rPr>
          <w:t>2.6</w:t>
        </w:r>
        <w:r>
          <w:rPr>
            <w:rFonts w:asciiTheme="minorHAnsi" w:eastAsiaTheme="minorEastAsia" w:hAnsiTheme="minorHAnsi" w:cstheme="minorBidi"/>
            <w:iCs w:val="0"/>
            <w:noProof/>
            <w:szCs w:val="22"/>
          </w:rPr>
          <w:tab/>
        </w:r>
        <w:r w:rsidRPr="00024F44">
          <w:rPr>
            <w:rStyle w:val="Hyperlink"/>
            <w:noProof/>
          </w:rPr>
          <w:t>Coding and Optimization Strategies</w:t>
        </w:r>
        <w:r>
          <w:rPr>
            <w:noProof/>
            <w:webHidden/>
          </w:rPr>
          <w:tab/>
        </w:r>
        <w:r>
          <w:rPr>
            <w:noProof/>
            <w:webHidden/>
          </w:rPr>
          <w:fldChar w:fldCharType="begin"/>
        </w:r>
        <w:r>
          <w:rPr>
            <w:noProof/>
            <w:webHidden/>
          </w:rPr>
          <w:instrText xml:space="preserve"> PAGEREF _Toc413142574 \h </w:instrText>
        </w:r>
        <w:r>
          <w:rPr>
            <w:noProof/>
            <w:webHidden/>
          </w:rPr>
        </w:r>
        <w:r>
          <w:rPr>
            <w:noProof/>
            <w:webHidden/>
          </w:rPr>
          <w:fldChar w:fldCharType="separate"/>
        </w:r>
        <w:r>
          <w:rPr>
            <w:noProof/>
            <w:webHidden/>
          </w:rPr>
          <w:t>18</w:t>
        </w:r>
        <w:r>
          <w:rPr>
            <w:noProof/>
            <w:webHidden/>
          </w:rPr>
          <w:fldChar w:fldCharType="end"/>
        </w:r>
      </w:hyperlink>
    </w:p>
    <w:p w:rsidR="003008AA" w:rsidRDefault="003008AA">
      <w:pPr>
        <w:pStyle w:val="TOC3"/>
        <w:tabs>
          <w:tab w:val="left" w:pos="1200"/>
          <w:tab w:val="right" w:leader="dot" w:pos="8630"/>
        </w:tabs>
        <w:rPr>
          <w:rFonts w:asciiTheme="minorHAnsi" w:eastAsiaTheme="minorEastAsia" w:hAnsiTheme="minorHAnsi" w:cstheme="minorBidi"/>
          <w:noProof/>
          <w:sz w:val="22"/>
          <w:szCs w:val="22"/>
        </w:rPr>
      </w:pPr>
      <w:hyperlink w:anchor="_Toc413142575" w:history="1">
        <w:r w:rsidRPr="00024F44">
          <w:rPr>
            <w:rStyle w:val="Hyperlink"/>
            <w:noProof/>
            <w14:scene3d>
              <w14:camera w14:prst="orthographicFront"/>
              <w14:lightRig w14:rig="threePt" w14:dir="t">
                <w14:rot w14:lat="0" w14:lon="0" w14:rev="0"/>
              </w14:lightRig>
            </w14:scene3d>
          </w:rPr>
          <w:t>2.6.1</w:t>
        </w:r>
        <w:r>
          <w:rPr>
            <w:rFonts w:asciiTheme="minorHAnsi" w:eastAsiaTheme="minorEastAsia" w:hAnsiTheme="minorHAnsi" w:cstheme="minorBidi"/>
            <w:noProof/>
            <w:sz w:val="22"/>
            <w:szCs w:val="22"/>
          </w:rPr>
          <w:tab/>
        </w:r>
        <w:r w:rsidRPr="00024F44">
          <w:rPr>
            <w:rStyle w:val="Hyperlink"/>
            <w:noProof/>
          </w:rPr>
          <w:t>Thread Synchronization</w:t>
        </w:r>
        <w:r>
          <w:rPr>
            <w:noProof/>
            <w:webHidden/>
          </w:rPr>
          <w:tab/>
        </w:r>
        <w:r>
          <w:rPr>
            <w:noProof/>
            <w:webHidden/>
          </w:rPr>
          <w:fldChar w:fldCharType="begin"/>
        </w:r>
        <w:r>
          <w:rPr>
            <w:noProof/>
            <w:webHidden/>
          </w:rPr>
          <w:instrText xml:space="preserve"> PAGEREF _Toc413142575 \h </w:instrText>
        </w:r>
        <w:r>
          <w:rPr>
            <w:noProof/>
            <w:webHidden/>
          </w:rPr>
        </w:r>
        <w:r>
          <w:rPr>
            <w:noProof/>
            <w:webHidden/>
          </w:rPr>
          <w:fldChar w:fldCharType="separate"/>
        </w:r>
        <w:r>
          <w:rPr>
            <w:noProof/>
            <w:webHidden/>
          </w:rPr>
          <w:t>18</w:t>
        </w:r>
        <w:r>
          <w:rPr>
            <w:noProof/>
            <w:webHidden/>
          </w:rPr>
          <w:fldChar w:fldCharType="end"/>
        </w:r>
      </w:hyperlink>
    </w:p>
    <w:p w:rsidR="003008AA" w:rsidRDefault="003008AA">
      <w:pPr>
        <w:pStyle w:val="TOC3"/>
        <w:tabs>
          <w:tab w:val="left" w:pos="1200"/>
          <w:tab w:val="right" w:leader="dot" w:pos="8630"/>
        </w:tabs>
        <w:rPr>
          <w:rFonts w:asciiTheme="minorHAnsi" w:eastAsiaTheme="minorEastAsia" w:hAnsiTheme="minorHAnsi" w:cstheme="minorBidi"/>
          <w:noProof/>
          <w:sz w:val="22"/>
          <w:szCs w:val="22"/>
        </w:rPr>
      </w:pPr>
      <w:hyperlink w:anchor="_Toc413142576" w:history="1">
        <w:r w:rsidRPr="00024F44">
          <w:rPr>
            <w:rStyle w:val="Hyperlink"/>
            <w:noProof/>
            <w14:scene3d>
              <w14:camera w14:prst="orthographicFront"/>
              <w14:lightRig w14:rig="threePt" w14:dir="t">
                <w14:rot w14:lat="0" w14:lon="0" w14:rev="0"/>
              </w14:lightRig>
            </w14:scene3d>
          </w:rPr>
          <w:t>2.6.2</w:t>
        </w:r>
        <w:r>
          <w:rPr>
            <w:rFonts w:asciiTheme="minorHAnsi" w:eastAsiaTheme="minorEastAsia" w:hAnsiTheme="minorHAnsi" w:cstheme="minorBidi"/>
            <w:noProof/>
            <w:sz w:val="22"/>
            <w:szCs w:val="22"/>
          </w:rPr>
          <w:tab/>
        </w:r>
        <w:r w:rsidRPr="00024F44">
          <w:rPr>
            <w:rStyle w:val="Hyperlink"/>
            <w:noProof/>
          </w:rPr>
          <w:t>Static Schedules</w:t>
        </w:r>
        <w:r>
          <w:rPr>
            <w:noProof/>
            <w:webHidden/>
          </w:rPr>
          <w:tab/>
        </w:r>
        <w:r>
          <w:rPr>
            <w:noProof/>
            <w:webHidden/>
          </w:rPr>
          <w:fldChar w:fldCharType="begin"/>
        </w:r>
        <w:r>
          <w:rPr>
            <w:noProof/>
            <w:webHidden/>
          </w:rPr>
          <w:instrText xml:space="preserve"> PAGEREF _Toc413142576 \h </w:instrText>
        </w:r>
        <w:r>
          <w:rPr>
            <w:noProof/>
            <w:webHidden/>
          </w:rPr>
        </w:r>
        <w:r>
          <w:rPr>
            <w:noProof/>
            <w:webHidden/>
          </w:rPr>
          <w:fldChar w:fldCharType="separate"/>
        </w:r>
        <w:r>
          <w:rPr>
            <w:noProof/>
            <w:webHidden/>
          </w:rPr>
          <w:t>18</w:t>
        </w:r>
        <w:r>
          <w:rPr>
            <w:noProof/>
            <w:webHidden/>
          </w:rPr>
          <w:fldChar w:fldCharType="end"/>
        </w:r>
      </w:hyperlink>
    </w:p>
    <w:p w:rsidR="003008AA" w:rsidRDefault="003008AA">
      <w:pPr>
        <w:pStyle w:val="TOC3"/>
        <w:tabs>
          <w:tab w:val="left" w:pos="1200"/>
          <w:tab w:val="right" w:leader="dot" w:pos="8630"/>
        </w:tabs>
        <w:rPr>
          <w:rFonts w:asciiTheme="minorHAnsi" w:eastAsiaTheme="minorEastAsia" w:hAnsiTheme="minorHAnsi" w:cstheme="minorBidi"/>
          <w:noProof/>
          <w:sz w:val="22"/>
          <w:szCs w:val="22"/>
        </w:rPr>
      </w:pPr>
      <w:hyperlink w:anchor="_Toc413142577" w:history="1">
        <w:r w:rsidRPr="00024F44">
          <w:rPr>
            <w:rStyle w:val="Hyperlink"/>
            <w:noProof/>
            <w14:scene3d>
              <w14:camera w14:prst="orthographicFront"/>
              <w14:lightRig w14:rig="threePt" w14:dir="t">
                <w14:rot w14:lat="0" w14:lon="0" w14:rev="0"/>
              </w14:lightRig>
            </w14:scene3d>
          </w:rPr>
          <w:t>2.6.3</w:t>
        </w:r>
        <w:r>
          <w:rPr>
            <w:rFonts w:asciiTheme="minorHAnsi" w:eastAsiaTheme="minorEastAsia" w:hAnsiTheme="minorHAnsi" w:cstheme="minorBidi"/>
            <w:noProof/>
            <w:sz w:val="22"/>
            <w:szCs w:val="22"/>
          </w:rPr>
          <w:tab/>
        </w:r>
        <w:r w:rsidRPr="00024F44">
          <w:rPr>
            <w:rStyle w:val="Hyperlink"/>
            <w:noProof/>
          </w:rPr>
          <w:t>Designating HTC Implementation Area</w:t>
        </w:r>
        <w:r>
          <w:rPr>
            <w:noProof/>
            <w:webHidden/>
          </w:rPr>
          <w:tab/>
        </w:r>
        <w:r>
          <w:rPr>
            <w:noProof/>
            <w:webHidden/>
          </w:rPr>
          <w:fldChar w:fldCharType="begin"/>
        </w:r>
        <w:r>
          <w:rPr>
            <w:noProof/>
            <w:webHidden/>
          </w:rPr>
          <w:instrText xml:space="preserve"> PAGEREF _Toc413142577 \h </w:instrText>
        </w:r>
        <w:r>
          <w:rPr>
            <w:noProof/>
            <w:webHidden/>
          </w:rPr>
        </w:r>
        <w:r>
          <w:rPr>
            <w:noProof/>
            <w:webHidden/>
          </w:rPr>
          <w:fldChar w:fldCharType="separate"/>
        </w:r>
        <w:r>
          <w:rPr>
            <w:noProof/>
            <w:webHidden/>
          </w:rPr>
          <w:t>18</w:t>
        </w:r>
        <w:r>
          <w:rPr>
            <w:noProof/>
            <w:webHidden/>
          </w:rPr>
          <w:fldChar w:fldCharType="end"/>
        </w:r>
      </w:hyperlink>
    </w:p>
    <w:p w:rsidR="000D43CF" w:rsidRPr="000D43CF" w:rsidRDefault="00103BBB" w:rsidP="000D43CF">
      <w:pPr>
        <w:pStyle w:val="BodyText"/>
      </w:pPr>
      <w:r>
        <w:rPr>
          <w:bCs/>
          <w:sz w:val="24"/>
        </w:rPr>
        <w:fldChar w:fldCharType="end"/>
      </w:r>
    </w:p>
    <w:p w:rsidR="00720BB8" w:rsidRDefault="00720BB8" w:rsidP="00E071C6">
      <w:pPr>
        <w:pStyle w:val="Heading1"/>
        <w:sectPr w:rsidR="00720BB8" w:rsidSect="00720BB8">
          <w:headerReference w:type="even" r:id="rId13"/>
          <w:headerReference w:type="default" r:id="rId14"/>
          <w:footerReference w:type="default" r:id="rId15"/>
          <w:headerReference w:type="first" r:id="rId16"/>
          <w:pgSz w:w="12240" w:h="15840" w:code="1"/>
          <w:pgMar w:top="1440" w:right="1800" w:bottom="1728" w:left="1800" w:header="720" w:footer="720" w:gutter="0"/>
          <w:pgNumType w:fmt="lowerRoman" w:start="1"/>
          <w:cols w:space="0"/>
          <w:docGrid w:linePitch="360"/>
        </w:sectPr>
      </w:pPr>
      <w:bookmarkStart w:id="0" w:name="_Toc199663180"/>
      <w:bookmarkStart w:id="1" w:name="_Toc199663568"/>
      <w:bookmarkStart w:id="2" w:name="_Toc199664116"/>
      <w:bookmarkStart w:id="3" w:name="_Toc199664427"/>
      <w:bookmarkStart w:id="4" w:name="_GoBack"/>
      <w:bookmarkEnd w:id="4"/>
    </w:p>
    <w:p w:rsidR="001D06BB" w:rsidRDefault="00FE1C54" w:rsidP="00D23AC0">
      <w:pPr>
        <w:pStyle w:val="Heading1"/>
      </w:pPr>
      <w:bookmarkStart w:id="5" w:name="_Toc413142520"/>
      <w:r w:rsidRPr="00D23AC0">
        <w:lastRenderedPageBreak/>
        <w:t>Overview</w:t>
      </w:r>
      <w:bookmarkEnd w:id="0"/>
      <w:bookmarkEnd w:id="1"/>
      <w:bookmarkEnd w:id="2"/>
      <w:bookmarkEnd w:id="3"/>
      <w:bookmarkEnd w:id="5"/>
    </w:p>
    <w:p w:rsidR="000949F1" w:rsidRDefault="000949F1" w:rsidP="000949F1">
      <w:pPr>
        <w:pStyle w:val="Heading2"/>
      </w:pPr>
      <w:bookmarkStart w:id="6" w:name="_Toc199663181"/>
      <w:bookmarkStart w:id="7" w:name="_Toc199663569"/>
      <w:bookmarkStart w:id="8" w:name="_Toc199664117"/>
      <w:bookmarkStart w:id="9" w:name="_Toc199664428"/>
      <w:bookmarkStart w:id="10" w:name="_Toc351970814"/>
      <w:bookmarkStart w:id="11" w:name="_Toc352573468"/>
      <w:bookmarkStart w:id="12" w:name="_Toc413142521"/>
      <w:r>
        <w:t>In</w:t>
      </w:r>
      <w:bookmarkEnd w:id="6"/>
      <w:bookmarkEnd w:id="7"/>
      <w:bookmarkEnd w:id="8"/>
      <w:bookmarkEnd w:id="9"/>
      <w:r>
        <w:t>troduction</w:t>
      </w:r>
      <w:bookmarkEnd w:id="10"/>
      <w:bookmarkEnd w:id="11"/>
      <w:bookmarkEnd w:id="12"/>
    </w:p>
    <w:p w:rsidR="00741257" w:rsidRDefault="00363ED0" w:rsidP="00741257">
      <w:pPr>
        <w:pStyle w:val="BodyText"/>
      </w:pPr>
      <w:r>
        <w:t xml:space="preserve">The </w:t>
      </w:r>
      <w:r w:rsidR="0010313D">
        <w:t>OpenHT</w:t>
      </w:r>
      <w:r>
        <w:t xml:space="preserve"> </w:t>
      </w:r>
      <w:r w:rsidR="00293113">
        <w:t xml:space="preserve">OpenMP </w:t>
      </w:r>
      <w:r>
        <w:t>Application Program Interface (API) gives parallel programmers a simple and flexible interface for developing portable parallel applications</w:t>
      </w:r>
      <w:r w:rsidR="008B27CA">
        <w:t xml:space="preserve"> in C/C++</w:t>
      </w:r>
      <w:r>
        <w:t>, which can be compiled for an FPGA based coprocessor.</w:t>
      </w:r>
    </w:p>
    <w:p w:rsidR="00323743" w:rsidRDefault="008B27CA" w:rsidP="00323743">
      <w:pPr>
        <w:pStyle w:val="BodyText"/>
      </w:pPr>
      <w:r>
        <w:t>T</w:t>
      </w:r>
      <w:r w:rsidR="00323743">
        <w:t xml:space="preserve">he OpenMP </w:t>
      </w:r>
      <w:r w:rsidR="00F41855">
        <w:t xml:space="preserve">target </w:t>
      </w:r>
      <w:r w:rsidR="00323743">
        <w:t>construct</w:t>
      </w:r>
      <w:r w:rsidR="00293113">
        <w:t>(s)</w:t>
      </w:r>
      <w:r w:rsidR="00323743">
        <w:t xml:space="preserve"> </w:t>
      </w:r>
      <w:r w:rsidR="00F41855">
        <w:t>will be targeted for an</w:t>
      </w:r>
      <w:r w:rsidR="00323743">
        <w:t xml:space="preserve"> FPGA coprocessor.  The construct will be translated to HT instructions which are then compiled into Verilog.  The Verilog is compiled using FPGA vendor specific tool for the target FPGA.</w:t>
      </w:r>
    </w:p>
    <w:p w:rsidR="000949F1" w:rsidRDefault="000949F1" w:rsidP="000949F1">
      <w:pPr>
        <w:pStyle w:val="Heading2"/>
      </w:pPr>
      <w:bookmarkStart w:id="13" w:name="_Toc351970815"/>
      <w:bookmarkStart w:id="14" w:name="_Toc352573469"/>
      <w:bookmarkStart w:id="15" w:name="_Toc413142522"/>
      <w:r>
        <w:t>Document Content</w:t>
      </w:r>
      <w:bookmarkEnd w:id="13"/>
      <w:bookmarkEnd w:id="14"/>
      <w:bookmarkEnd w:id="15"/>
    </w:p>
    <w:p w:rsidR="00C471A6" w:rsidRPr="00363ED0" w:rsidRDefault="00AE4574" w:rsidP="00363ED0">
      <w:pPr>
        <w:pStyle w:val="BodyText"/>
      </w:pPr>
      <w:r>
        <w:t>This document describes the subset of the OpenMP A</w:t>
      </w:r>
      <w:r w:rsidR="00C854D5">
        <w:t>ppl</w:t>
      </w:r>
      <w:r>
        <w:t xml:space="preserve">ication Program Interface implemented in the OpenHT </w:t>
      </w:r>
      <w:r w:rsidR="00FD01F8">
        <w:t>compiler</w:t>
      </w:r>
      <w:r>
        <w:t xml:space="preserve"> (HTC).</w:t>
      </w:r>
    </w:p>
    <w:p w:rsidR="00C471A6" w:rsidRDefault="00C471A6" w:rsidP="00C471A6">
      <w:pPr>
        <w:pStyle w:val="Heading2"/>
      </w:pPr>
      <w:bookmarkStart w:id="16" w:name="_Toc413142523"/>
      <w:r>
        <w:t>Related Documents</w:t>
      </w:r>
      <w:bookmarkEnd w:id="16"/>
    </w:p>
    <w:p w:rsidR="00AE4574" w:rsidRDefault="00AE4574" w:rsidP="00C471A6">
      <w:pPr>
        <w:pStyle w:val="BodyText"/>
      </w:pPr>
      <w:r>
        <w:t>The OpenMP</w:t>
      </w:r>
      <w:r w:rsidR="00C854D5">
        <w:t xml:space="preserve"> </w:t>
      </w:r>
      <w:r>
        <w:t>Application</w:t>
      </w:r>
      <w:r w:rsidR="00C854D5">
        <w:t xml:space="preserve"> </w:t>
      </w:r>
      <w:r>
        <w:t>Program Interface, Version 4.0 contains a complete description of compiler directives, library routines and environment variables defined in the OpenMP API.</w:t>
      </w:r>
    </w:p>
    <w:p w:rsidR="00C471A6" w:rsidRDefault="00293113" w:rsidP="00C471A6">
      <w:pPr>
        <w:pStyle w:val="BodyText"/>
      </w:pPr>
      <w:r>
        <w:t>The</w:t>
      </w:r>
      <w:r w:rsidR="00C471A6">
        <w:t xml:space="preserve"> HT </w:t>
      </w:r>
      <w:r w:rsidR="00741257">
        <w:t>Reference</w:t>
      </w:r>
      <w:r w:rsidR="00C471A6">
        <w:t xml:space="preserve"> Guide </w:t>
      </w:r>
      <w:r w:rsidR="00741257">
        <w:t>conta</w:t>
      </w:r>
      <w:r w:rsidR="003E2AF7">
        <w:t>ins an overview of HT designs.  It</w:t>
      </w:r>
      <w:r w:rsidR="00C471A6">
        <w:t xml:space="preserve"> is recommended that users have an understanding of the HT Architecture before using the</w:t>
      </w:r>
      <w:r w:rsidR="00741257">
        <w:t xml:space="preserve"> </w:t>
      </w:r>
      <w:r>
        <w:t>HT</w:t>
      </w:r>
      <w:r w:rsidR="00C854D5">
        <w:t xml:space="preserve">C </w:t>
      </w:r>
      <w:r w:rsidR="00C471A6">
        <w:t>Programmers Guide.</w:t>
      </w:r>
    </w:p>
    <w:p w:rsidR="00C854D5" w:rsidRDefault="00C854D5" w:rsidP="00C471A6">
      <w:pPr>
        <w:pStyle w:val="BodyText"/>
      </w:pPr>
      <w:r>
        <w:t xml:space="preserve">The HT Programmers Guide describes application development of both the host and coprocessor portions of an HTdesign. </w:t>
      </w:r>
    </w:p>
    <w:p w:rsidR="000949F1" w:rsidRDefault="000949F1" w:rsidP="000949F1">
      <w:pPr>
        <w:pStyle w:val="Heading3"/>
      </w:pPr>
      <w:bookmarkStart w:id="17" w:name="_Toc351970817"/>
      <w:bookmarkStart w:id="18" w:name="_Toc352573471"/>
      <w:bookmarkStart w:id="19" w:name="_Toc413142524"/>
      <w:r>
        <w:t>Intended Audience</w:t>
      </w:r>
      <w:bookmarkEnd w:id="17"/>
      <w:bookmarkEnd w:id="18"/>
      <w:bookmarkEnd w:id="19"/>
    </w:p>
    <w:p w:rsidR="000949F1" w:rsidRDefault="000949F1" w:rsidP="000949F1">
      <w:pPr>
        <w:pStyle w:val="BodyText"/>
      </w:pPr>
      <w:r>
        <w:t xml:space="preserve">This document is intended for users interested in developing </w:t>
      </w:r>
      <w:r w:rsidR="00363ED0">
        <w:t>parallel application to run on an FPGA based coprocessor</w:t>
      </w:r>
      <w:r>
        <w:t>.  While it does raise the level of abstraction involved in programming the personality, it is recommended that the user have some experience with FPGA development.  The user should also be capable of writing and debugging applications in C/C++.</w:t>
      </w:r>
    </w:p>
    <w:p w:rsidR="00E7487D" w:rsidRDefault="00103BBB" w:rsidP="00E071C6">
      <w:pPr>
        <w:pStyle w:val="Heading1"/>
      </w:pPr>
      <w:bookmarkStart w:id="20" w:name="_Toc199231288"/>
      <w:bookmarkStart w:id="21" w:name="_Toc199663196"/>
      <w:bookmarkStart w:id="22" w:name="_Toc199663584"/>
      <w:bookmarkStart w:id="23" w:name="_Toc199664134"/>
      <w:bookmarkStart w:id="24" w:name="_Toc199664445"/>
      <w:bookmarkStart w:id="25" w:name="_Ref196108068"/>
      <w:bookmarkStart w:id="26" w:name="_Toc413142525"/>
      <w:r>
        <w:lastRenderedPageBreak/>
        <w:t>HT</w:t>
      </w:r>
      <w:r w:rsidR="000962C5">
        <w:t xml:space="preserve"> </w:t>
      </w:r>
      <w:r w:rsidR="002847AA">
        <w:t>OpenMP</w:t>
      </w:r>
      <w:bookmarkEnd w:id="26"/>
      <w:r w:rsidR="002847AA">
        <w:t xml:space="preserve"> </w:t>
      </w:r>
    </w:p>
    <w:p w:rsidR="00034921" w:rsidRDefault="00034921" w:rsidP="002847AA">
      <w:pPr>
        <w:pStyle w:val="BodyText"/>
      </w:pPr>
      <w:r>
        <w:t xml:space="preserve">The </w:t>
      </w:r>
      <w:r w:rsidR="00103BBB">
        <w:t>HT</w:t>
      </w:r>
      <w:r>
        <w:t xml:space="preserve"> OpenMP </w:t>
      </w:r>
      <w:r w:rsidR="00C854D5">
        <w:t xml:space="preserve">C/C++ </w:t>
      </w:r>
      <w:r>
        <w:t>compiler supports a subset of the OpenMP 4.0 API.  The supported directives, runtime library routines and cl</w:t>
      </w:r>
      <w:r w:rsidR="00293113">
        <w:t>a</w:t>
      </w:r>
      <w:r>
        <w:t>uses are described in this document.</w:t>
      </w:r>
      <w:r w:rsidR="00614E9B">
        <w:t xml:space="preserve">  Environment variables described in the OpenMP 4.0 API are not supported.</w:t>
      </w:r>
    </w:p>
    <w:p w:rsidR="00034921" w:rsidRDefault="00034921" w:rsidP="00034921">
      <w:pPr>
        <w:pStyle w:val="Heading2"/>
      </w:pPr>
      <w:bookmarkStart w:id="27" w:name="_Ref412114702"/>
      <w:bookmarkStart w:id="28" w:name="_Ref412114706"/>
      <w:bookmarkStart w:id="29" w:name="_Toc413142526"/>
      <w:r>
        <w:t>Directives</w:t>
      </w:r>
      <w:bookmarkEnd w:id="27"/>
      <w:bookmarkEnd w:id="28"/>
      <w:bookmarkEnd w:id="29"/>
    </w:p>
    <w:p w:rsidR="00034921" w:rsidRDefault="00034921" w:rsidP="00034921">
      <w:pPr>
        <w:pStyle w:val="BodyText"/>
      </w:pPr>
      <w:r w:rsidRPr="00034921">
        <w:t xml:space="preserve">An </w:t>
      </w:r>
      <w:r w:rsidR="00103BBB">
        <w:t xml:space="preserve">HT </w:t>
      </w:r>
      <w:r w:rsidRPr="00034921">
        <w:t xml:space="preserve">OpenMP executable directive applies to the succeeding structured block or and OpenMP construct.  Each directive starts with </w:t>
      </w:r>
      <w:r w:rsidRPr="000F5B85">
        <w:rPr>
          <w:rStyle w:val="codeexcerptChar"/>
        </w:rPr>
        <w:t xml:space="preserve">#pragma </w:t>
      </w:r>
      <w:r w:rsidR="00B90A6A">
        <w:rPr>
          <w:rStyle w:val="codeexcerptChar"/>
        </w:rPr>
        <w:t>omp</w:t>
      </w:r>
      <w:r w:rsidRPr="00034921">
        <w:t xml:space="preserve">.  The remainder of the direct follows the conventions of the C and C++ standards for compiler directives.  </w:t>
      </w:r>
    </w:p>
    <w:p w:rsidR="00491B75" w:rsidRDefault="00491B75" w:rsidP="00491B75">
      <w:pPr>
        <w:pStyle w:val="BodyText"/>
      </w:pPr>
      <w:r>
        <w:t xml:space="preserve">The OpenMP target construct(s) will be targeted for an FPGA coprocessor.  The construct(s) will be translated to HT instructions which are then compiled into Verilog.  The Verilog is compiled using FPGA vendor specific tool for the </w:t>
      </w:r>
      <w:r w:rsidR="00614E9B">
        <w:t>coprocessor</w:t>
      </w:r>
      <w:r>
        <w:t xml:space="preserve"> FPGA.</w:t>
      </w:r>
      <w:r w:rsidR="00614E9B">
        <w:t xml:space="preserve">  Execution will occur on the host processor when the coprocessor is not available or is not supported.</w:t>
      </w:r>
    </w:p>
    <w:p w:rsidR="00B90A6A" w:rsidRPr="00B91B92" w:rsidRDefault="00B90A6A" w:rsidP="009E0FB8">
      <w:pPr>
        <w:pStyle w:val="Appendix20"/>
        <w:pageBreakBefore w:val="0"/>
        <w:spacing w:before="360"/>
        <w:ind w:left="1728"/>
        <w:rPr>
          <w:sz w:val="24"/>
          <w:szCs w:val="24"/>
        </w:rPr>
      </w:pPr>
      <w:bookmarkStart w:id="30" w:name="_Toc413142527"/>
      <w:r w:rsidRPr="00B91B92">
        <w:rPr>
          <w:sz w:val="24"/>
          <w:szCs w:val="24"/>
        </w:rPr>
        <w:t>parallel</w:t>
      </w:r>
      <w:bookmarkEnd w:id="30"/>
    </w:p>
    <w:p w:rsidR="00B90A6A" w:rsidRDefault="00B90A6A" w:rsidP="009E0FB8">
      <w:pPr>
        <w:pStyle w:val="BodyText"/>
      </w:pPr>
      <w:r>
        <w:t>Forms a team of threads and starts parallel execution.</w:t>
      </w:r>
    </w:p>
    <w:p w:rsidR="00B90A6A" w:rsidRPr="00B91B92" w:rsidRDefault="00B90A6A" w:rsidP="009E0FB8">
      <w:pPr>
        <w:pStyle w:val="Appendix3"/>
        <w:spacing w:after="120"/>
        <w:ind w:left="720"/>
        <w:rPr>
          <w:i/>
          <w:sz w:val="20"/>
          <w:szCs w:val="20"/>
        </w:rPr>
      </w:pPr>
      <w:r w:rsidRPr="00B91B92">
        <w:rPr>
          <w:sz w:val="20"/>
          <w:szCs w:val="20"/>
        </w:rPr>
        <w:t xml:space="preserve">#pragma omp parallel </w:t>
      </w:r>
      <w:r w:rsidR="008B03D0" w:rsidRPr="00B91B92">
        <w:rPr>
          <w:i/>
          <w:sz w:val="20"/>
          <w:szCs w:val="20"/>
        </w:rPr>
        <w:t>[clause [, clause]…]</w:t>
      </w:r>
    </w:p>
    <w:p w:rsidR="00B90A6A" w:rsidRDefault="00B90A6A" w:rsidP="009E0FB8">
      <w:pPr>
        <w:pStyle w:val="BodyText"/>
        <w:keepNext/>
        <w:spacing w:before="0"/>
        <w:ind w:left="1152"/>
        <w:rPr>
          <w:i/>
        </w:rPr>
      </w:pPr>
      <w:r w:rsidRPr="00B90A6A">
        <w:rPr>
          <w:i/>
        </w:rPr>
        <w:t>structured-block</w:t>
      </w:r>
    </w:p>
    <w:p w:rsidR="00B90A6A" w:rsidRDefault="00E43161" w:rsidP="009E0FB8">
      <w:pPr>
        <w:pStyle w:val="BodyText"/>
        <w:keepNext/>
        <w:spacing w:before="0"/>
        <w:rPr>
          <w:i/>
        </w:rPr>
      </w:pPr>
      <w:r w:rsidRPr="00E43161">
        <w:t>where</w:t>
      </w:r>
      <w:r>
        <w:rPr>
          <w:i/>
        </w:rPr>
        <w:t xml:space="preserve"> </w:t>
      </w:r>
      <w:r w:rsidR="00B90A6A">
        <w:rPr>
          <w:i/>
        </w:rPr>
        <w:t>clause</w:t>
      </w:r>
      <w:r>
        <w:rPr>
          <w:i/>
        </w:rPr>
        <w:t xml:space="preserve"> </w:t>
      </w:r>
      <w:r w:rsidRPr="00E43161">
        <w:t>is one of the following</w:t>
      </w:r>
      <w:r w:rsidR="00B90A6A">
        <w:rPr>
          <w:i/>
        </w:rPr>
        <w:t>:</w:t>
      </w:r>
    </w:p>
    <w:p w:rsidR="00B90A6A" w:rsidRDefault="00B90A6A" w:rsidP="009E0FB8">
      <w:pPr>
        <w:pStyle w:val="BodyText"/>
        <w:keepNext/>
        <w:spacing w:before="0"/>
        <w:ind w:left="1152"/>
        <w:rPr>
          <w:i/>
        </w:rPr>
      </w:pPr>
      <w:r w:rsidRPr="00B90A6A">
        <w:rPr>
          <w:b/>
        </w:rPr>
        <w:t>if</w:t>
      </w:r>
      <w:r w:rsidRPr="00B90A6A">
        <w:rPr>
          <w:i/>
        </w:rPr>
        <w:t>(scalar</w:t>
      </w:r>
      <w:r w:rsidR="00E43161" w:rsidRPr="00B90A6A">
        <w:rPr>
          <w:i/>
        </w:rPr>
        <w:t xml:space="preserve"> </w:t>
      </w:r>
      <w:r w:rsidRPr="00B90A6A">
        <w:rPr>
          <w:i/>
        </w:rPr>
        <w:t>-expression)</w:t>
      </w:r>
    </w:p>
    <w:p w:rsidR="00B90A6A" w:rsidRDefault="00B90A6A" w:rsidP="009E0FB8">
      <w:pPr>
        <w:pStyle w:val="BodyText"/>
        <w:keepNext/>
        <w:spacing w:before="0"/>
        <w:ind w:left="1152"/>
        <w:rPr>
          <w:b/>
        </w:rPr>
      </w:pPr>
      <w:r>
        <w:rPr>
          <w:b/>
        </w:rPr>
        <w:t>num_threads</w:t>
      </w:r>
      <w:r w:rsidRPr="00B90A6A">
        <w:rPr>
          <w:i/>
        </w:rPr>
        <w:t>(integer-expression)</w:t>
      </w:r>
    </w:p>
    <w:p w:rsidR="00B90A6A" w:rsidRDefault="00525DC7" w:rsidP="009E0FB8">
      <w:pPr>
        <w:pStyle w:val="BodyText"/>
        <w:keepNext/>
        <w:spacing w:before="0"/>
        <w:ind w:left="1152"/>
        <w:rPr>
          <w:b/>
        </w:rPr>
      </w:pPr>
      <w:r w:rsidRPr="00525DC7">
        <w:rPr>
          <w:b/>
        </w:rPr>
        <w:t>default</w:t>
      </w:r>
      <w:r w:rsidR="00E43161">
        <w:rPr>
          <w:b/>
        </w:rPr>
        <w:t>(shared | none)</w:t>
      </w:r>
    </w:p>
    <w:p w:rsidR="00E43161" w:rsidRDefault="00E43161" w:rsidP="009E0FB8">
      <w:pPr>
        <w:pStyle w:val="BodyText"/>
        <w:keepNext/>
        <w:spacing w:before="0"/>
        <w:ind w:left="1152"/>
        <w:rPr>
          <w:i/>
        </w:rPr>
      </w:pPr>
      <w:r>
        <w:rPr>
          <w:b/>
        </w:rPr>
        <w:t>private</w:t>
      </w:r>
      <w:r>
        <w:rPr>
          <w:i/>
        </w:rPr>
        <w:t>(list)</w:t>
      </w:r>
    </w:p>
    <w:p w:rsidR="00E43161" w:rsidRDefault="00E43161" w:rsidP="009E0FB8">
      <w:pPr>
        <w:pStyle w:val="BodyText"/>
        <w:keepNext/>
        <w:spacing w:before="0"/>
        <w:ind w:left="1152"/>
        <w:rPr>
          <w:i/>
        </w:rPr>
      </w:pPr>
      <w:r>
        <w:rPr>
          <w:b/>
        </w:rPr>
        <w:t>firstprivate</w:t>
      </w:r>
      <w:r>
        <w:rPr>
          <w:i/>
        </w:rPr>
        <w:t>(list)</w:t>
      </w:r>
    </w:p>
    <w:p w:rsidR="00E43161" w:rsidRDefault="00E43161" w:rsidP="009E0FB8">
      <w:pPr>
        <w:pStyle w:val="BodyText"/>
        <w:keepNext/>
        <w:spacing w:before="0"/>
        <w:ind w:left="1152"/>
        <w:rPr>
          <w:i/>
        </w:rPr>
      </w:pPr>
      <w:r>
        <w:rPr>
          <w:b/>
        </w:rPr>
        <w:t>shared</w:t>
      </w:r>
      <w:r>
        <w:rPr>
          <w:i/>
        </w:rPr>
        <w:t>(list)</w:t>
      </w:r>
    </w:p>
    <w:p w:rsidR="00E43161" w:rsidRPr="00E43161" w:rsidRDefault="00E43161" w:rsidP="009E0FB8">
      <w:pPr>
        <w:pStyle w:val="BodyText"/>
        <w:spacing w:before="0"/>
        <w:ind w:left="1152"/>
        <w:rPr>
          <w:i/>
        </w:rPr>
      </w:pPr>
      <w:r>
        <w:rPr>
          <w:b/>
        </w:rPr>
        <w:t>reduction</w:t>
      </w:r>
      <w:r>
        <w:rPr>
          <w:i/>
        </w:rPr>
        <w:t>(reduction-identifier: list)</w:t>
      </w:r>
    </w:p>
    <w:p w:rsidR="00B37A05" w:rsidRDefault="00B37A05" w:rsidP="00B37A05">
      <w:pPr>
        <w:pStyle w:val="BodyText"/>
        <w:rPr>
          <w:rFonts w:cs="Arial"/>
          <w:b/>
          <w:bCs/>
          <w:color w:val="3366CC"/>
          <w:kern w:val="32"/>
          <w:highlight w:val="lightGray"/>
        </w:rPr>
      </w:pPr>
      <w:bookmarkStart w:id="31" w:name="_Toc363565671"/>
      <w:bookmarkStart w:id="32" w:name="_Toc363565807"/>
      <w:bookmarkStart w:id="33" w:name="_Toc363565943"/>
      <w:bookmarkStart w:id="34" w:name="_Toc363566079"/>
      <w:bookmarkStart w:id="35" w:name="_Toc363565672"/>
      <w:bookmarkStart w:id="36" w:name="_Toc363565808"/>
      <w:bookmarkStart w:id="37" w:name="_Toc363565944"/>
      <w:bookmarkStart w:id="38" w:name="_Toc363566080"/>
      <w:bookmarkStart w:id="39" w:name="_Toc363565673"/>
      <w:bookmarkStart w:id="40" w:name="_Toc363565809"/>
      <w:bookmarkStart w:id="41" w:name="_Toc363565945"/>
      <w:bookmarkStart w:id="42" w:name="_Toc363566081"/>
      <w:bookmarkStart w:id="43" w:name="_Toc363565674"/>
      <w:bookmarkStart w:id="44" w:name="_Toc363565810"/>
      <w:bookmarkStart w:id="45" w:name="_Toc363565946"/>
      <w:bookmarkStart w:id="46" w:name="_Toc363566082"/>
      <w:bookmarkStart w:id="47" w:name="_Toc363565675"/>
      <w:bookmarkStart w:id="48" w:name="_Toc363565811"/>
      <w:bookmarkStart w:id="49" w:name="_Toc363565947"/>
      <w:bookmarkStart w:id="50" w:name="_Toc363566083"/>
      <w:bookmarkStart w:id="51" w:name="_Toc363565676"/>
      <w:bookmarkStart w:id="52" w:name="_Toc363565812"/>
      <w:bookmarkStart w:id="53" w:name="_Toc363565948"/>
      <w:bookmarkStart w:id="54" w:name="_Toc363566084"/>
      <w:bookmarkStart w:id="55" w:name="_Toc363565677"/>
      <w:bookmarkStart w:id="56" w:name="_Toc363565813"/>
      <w:bookmarkStart w:id="57" w:name="_Toc363565949"/>
      <w:bookmarkStart w:id="58" w:name="_Toc363566085"/>
      <w:bookmarkStart w:id="59" w:name="_Toc363565678"/>
      <w:bookmarkStart w:id="60" w:name="_Toc363565814"/>
      <w:bookmarkStart w:id="61" w:name="_Toc363565950"/>
      <w:bookmarkStart w:id="62" w:name="_Toc363566086"/>
      <w:bookmarkStart w:id="63" w:name="_Toc363565679"/>
      <w:bookmarkStart w:id="64" w:name="_Toc363565815"/>
      <w:bookmarkStart w:id="65" w:name="_Toc363565951"/>
      <w:bookmarkStart w:id="66" w:name="_Toc363566087"/>
      <w:bookmarkStart w:id="67" w:name="_Toc363565680"/>
      <w:bookmarkStart w:id="68" w:name="_Toc363565816"/>
      <w:bookmarkStart w:id="69" w:name="_Toc363565952"/>
      <w:bookmarkStart w:id="70" w:name="_Toc363566088"/>
      <w:bookmarkStart w:id="71" w:name="_Toc363565681"/>
      <w:bookmarkStart w:id="72" w:name="_Toc363565817"/>
      <w:bookmarkStart w:id="73" w:name="_Toc363565953"/>
      <w:bookmarkStart w:id="74" w:name="_Toc363566089"/>
      <w:bookmarkStart w:id="75" w:name="_Toc363565682"/>
      <w:bookmarkStart w:id="76" w:name="_Toc363565818"/>
      <w:bookmarkStart w:id="77" w:name="_Toc363565954"/>
      <w:bookmarkStart w:id="78" w:name="_Toc363566090"/>
      <w:bookmarkStart w:id="79" w:name="_Toc363565683"/>
      <w:bookmarkStart w:id="80" w:name="_Toc363565819"/>
      <w:bookmarkStart w:id="81" w:name="_Toc363565955"/>
      <w:bookmarkStart w:id="82" w:name="_Toc363566091"/>
      <w:bookmarkStart w:id="83" w:name="_Toc363565684"/>
      <w:bookmarkStart w:id="84" w:name="_Toc363565820"/>
      <w:bookmarkStart w:id="85" w:name="_Toc363565956"/>
      <w:bookmarkStart w:id="86" w:name="_Toc363566092"/>
      <w:bookmarkStart w:id="87" w:name="_Toc363565685"/>
      <w:bookmarkStart w:id="88" w:name="_Toc363565821"/>
      <w:bookmarkStart w:id="89" w:name="_Toc363565957"/>
      <w:bookmarkStart w:id="90" w:name="_Toc363566093"/>
      <w:bookmarkStart w:id="91" w:name="_Toc363565686"/>
      <w:bookmarkStart w:id="92" w:name="_Toc363565822"/>
      <w:bookmarkStart w:id="93" w:name="_Toc363565958"/>
      <w:bookmarkStart w:id="94" w:name="_Toc363566094"/>
      <w:bookmarkStart w:id="95" w:name="_Toc363565687"/>
      <w:bookmarkStart w:id="96" w:name="_Toc363565823"/>
      <w:bookmarkStart w:id="97" w:name="_Toc363565959"/>
      <w:bookmarkStart w:id="98" w:name="_Toc363566095"/>
      <w:bookmarkStart w:id="99" w:name="_Toc363565688"/>
      <w:bookmarkStart w:id="100" w:name="_Toc363565824"/>
      <w:bookmarkStart w:id="101" w:name="_Toc363565960"/>
      <w:bookmarkStart w:id="102" w:name="_Toc363566096"/>
      <w:bookmarkStart w:id="103" w:name="_Toc363565689"/>
      <w:bookmarkStart w:id="104" w:name="_Toc363565825"/>
      <w:bookmarkStart w:id="105" w:name="_Toc363565961"/>
      <w:bookmarkStart w:id="106" w:name="_Toc363566097"/>
      <w:bookmarkStart w:id="107" w:name="_Toc355253780"/>
      <w:bookmarkStart w:id="108" w:name="_Toc355254278"/>
      <w:bookmarkStart w:id="109" w:name="_Toc355949716"/>
      <w:bookmarkStart w:id="110" w:name="_Toc356201287"/>
      <w:bookmarkStart w:id="111" w:name="_Toc356219113"/>
      <w:bookmarkStart w:id="112" w:name="_Toc356220756"/>
      <w:bookmarkStart w:id="113" w:name="_Toc356288211"/>
      <w:bookmarkStart w:id="114" w:name="_Toc356289879"/>
      <w:bookmarkStart w:id="115" w:name="_Toc356307981"/>
      <w:bookmarkStart w:id="116" w:name="_Toc356308060"/>
      <w:bookmarkStart w:id="117" w:name="_Toc35630813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E43161" w:rsidRPr="00B91B92" w:rsidRDefault="00E43161" w:rsidP="009E0FB8">
      <w:pPr>
        <w:pStyle w:val="Appendix20"/>
        <w:pageBreakBefore w:val="0"/>
        <w:spacing w:before="360"/>
        <w:ind w:left="1728"/>
        <w:rPr>
          <w:sz w:val="24"/>
          <w:szCs w:val="24"/>
        </w:rPr>
      </w:pPr>
      <w:bookmarkStart w:id="118" w:name="_Toc413142528"/>
      <w:r w:rsidRPr="00B91B92">
        <w:rPr>
          <w:sz w:val="24"/>
          <w:szCs w:val="24"/>
        </w:rPr>
        <w:lastRenderedPageBreak/>
        <w:t>loop</w:t>
      </w:r>
      <w:bookmarkEnd w:id="118"/>
    </w:p>
    <w:p w:rsidR="00E43161" w:rsidRDefault="00E43161" w:rsidP="009E0FB8">
      <w:pPr>
        <w:pStyle w:val="BodyText"/>
        <w:keepNext/>
      </w:pPr>
      <w:r>
        <w:t xml:space="preserve">Specifies that the iterations of associated loops will be executed in parallel by threads in the team in the </w:t>
      </w:r>
      <w:r w:rsidR="00103BBB">
        <w:t>context of their implicit tasks</w:t>
      </w:r>
      <w:r>
        <w:t>.</w:t>
      </w:r>
    </w:p>
    <w:p w:rsidR="00E43161" w:rsidRPr="00B91B92" w:rsidRDefault="00E43161" w:rsidP="009E0FB8">
      <w:pPr>
        <w:pStyle w:val="Appendix3"/>
        <w:spacing w:after="120"/>
        <w:ind w:left="1008"/>
        <w:rPr>
          <w:i/>
          <w:sz w:val="20"/>
          <w:szCs w:val="20"/>
        </w:rPr>
      </w:pPr>
      <w:r w:rsidRPr="00B91B92">
        <w:rPr>
          <w:sz w:val="20"/>
          <w:szCs w:val="20"/>
        </w:rPr>
        <w:t xml:space="preserve">#pragma omp for </w:t>
      </w:r>
      <w:r w:rsidR="008B03D0" w:rsidRPr="00B91B92">
        <w:rPr>
          <w:i/>
          <w:sz w:val="20"/>
          <w:szCs w:val="20"/>
        </w:rPr>
        <w:t>[clause [, clause]…]</w:t>
      </w:r>
    </w:p>
    <w:p w:rsidR="00E43161" w:rsidRDefault="00E43161" w:rsidP="009E0FB8">
      <w:pPr>
        <w:pStyle w:val="BodyText"/>
        <w:keepNext/>
        <w:spacing w:before="0"/>
        <w:ind w:left="1440"/>
        <w:rPr>
          <w:i/>
        </w:rPr>
      </w:pPr>
      <w:r>
        <w:rPr>
          <w:i/>
        </w:rPr>
        <w:t>for-loops</w:t>
      </w:r>
    </w:p>
    <w:p w:rsidR="00E43161" w:rsidRDefault="00E43161" w:rsidP="009E0FB8">
      <w:pPr>
        <w:pStyle w:val="BodyText"/>
        <w:keepNext/>
        <w:spacing w:before="0"/>
        <w:ind w:left="1008"/>
        <w:rPr>
          <w:i/>
        </w:rPr>
      </w:pPr>
      <w:r w:rsidRPr="00E43161">
        <w:t>where</w:t>
      </w:r>
      <w:r>
        <w:rPr>
          <w:i/>
        </w:rPr>
        <w:t xml:space="preserve"> clause </w:t>
      </w:r>
      <w:r w:rsidRPr="00E43161">
        <w:t>is one of the following</w:t>
      </w:r>
      <w:r>
        <w:rPr>
          <w:i/>
        </w:rPr>
        <w:t>:</w:t>
      </w:r>
    </w:p>
    <w:p w:rsidR="00E43161" w:rsidRDefault="00E43161" w:rsidP="009E0FB8">
      <w:pPr>
        <w:pStyle w:val="BodyText"/>
        <w:keepNext/>
        <w:spacing w:before="0"/>
        <w:ind w:left="1440"/>
        <w:rPr>
          <w:i/>
        </w:rPr>
      </w:pPr>
      <w:r>
        <w:rPr>
          <w:b/>
        </w:rPr>
        <w:t>private</w:t>
      </w:r>
      <w:r>
        <w:rPr>
          <w:i/>
        </w:rPr>
        <w:t>(list)</w:t>
      </w:r>
    </w:p>
    <w:p w:rsidR="00E43161" w:rsidRDefault="00E43161" w:rsidP="009E0FB8">
      <w:pPr>
        <w:pStyle w:val="BodyText"/>
        <w:keepNext/>
        <w:spacing w:before="0"/>
        <w:ind w:left="1440"/>
        <w:rPr>
          <w:i/>
        </w:rPr>
      </w:pPr>
      <w:r>
        <w:rPr>
          <w:b/>
        </w:rPr>
        <w:t>firstprivate</w:t>
      </w:r>
      <w:r>
        <w:rPr>
          <w:i/>
        </w:rPr>
        <w:t>(list)</w:t>
      </w:r>
    </w:p>
    <w:p w:rsidR="00C243BE" w:rsidRDefault="00C243BE" w:rsidP="009E0FB8">
      <w:pPr>
        <w:pStyle w:val="BodyText"/>
        <w:keepNext/>
        <w:spacing w:before="0"/>
        <w:ind w:left="1440"/>
        <w:rPr>
          <w:i/>
        </w:rPr>
      </w:pPr>
      <w:r>
        <w:rPr>
          <w:b/>
        </w:rPr>
        <w:t>lastprivate</w:t>
      </w:r>
      <w:r>
        <w:rPr>
          <w:i/>
        </w:rPr>
        <w:t>(list)</w:t>
      </w:r>
    </w:p>
    <w:p w:rsidR="00E43161" w:rsidRDefault="00E43161" w:rsidP="009E0FB8">
      <w:pPr>
        <w:pStyle w:val="BodyText"/>
        <w:keepNext/>
        <w:spacing w:before="0"/>
        <w:ind w:left="1440"/>
        <w:rPr>
          <w:i/>
        </w:rPr>
      </w:pPr>
      <w:r>
        <w:rPr>
          <w:b/>
        </w:rPr>
        <w:t>reduction</w:t>
      </w:r>
      <w:r>
        <w:rPr>
          <w:i/>
        </w:rPr>
        <w:t>(reduction-identifier: list)</w:t>
      </w:r>
    </w:p>
    <w:p w:rsidR="00C243BE" w:rsidRDefault="00C243BE" w:rsidP="009E0FB8">
      <w:pPr>
        <w:pStyle w:val="BodyText"/>
        <w:keepNext/>
        <w:spacing w:before="0"/>
        <w:ind w:left="1440"/>
        <w:rPr>
          <w:i/>
        </w:rPr>
      </w:pPr>
      <w:r>
        <w:rPr>
          <w:b/>
        </w:rPr>
        <w:t>schedule</w:t>
      </w:r>
      <w:r>
        <w:rPr>
          <w:i/>
        </w:rPr>
        <w:t>(</w:t>
      </w:r>
      <w:r w:rsidR="00030596" w:rsidRPr="00030596">
        <w:rPr>
          <w:b/>
        </w:rPr>
        <w:t>static</w:t>
      </w:r>
      <w:r w:rsidR="00030596">
        <w:rPr>
          <w:i/>
        </w:rPr>
        <w:t>[, chunk_size]</w:t>
      </w:r>
      <w:r>
        <w:rPr>
          <w:i/>
        </w:rPr>
        <w:t>)</w:t>
      </w:r>
    </w:p>
    <w:p w:rsidR="00C243BE" w:rsidRPr="00C243BE" w:rsidRDefault="00C243BE" w:rsidP="009E0FB8">
      <w:pPr>
        <w:pStyle w:val="BodyText"/>
        <w:keepNext/>
        <w:spacing w:before="0"/>
        <w:ind w:left="1440"/>
        <w:rPr>
          <w:i/>
        </w:rPr>
      </w:pPr>
      <w:r>
        <w:rPr>
          <w:b/>
        </w:rPr>
        <w:t>nowait</w:t>
      </w:r>
    </w:p>
    <w:p w:rsidR="002C57D7" w:rsidRPr="00B91B92" w:rsidRDefault="002C57D7" w:rsidP="009E0FB8">
      <w:pPr>
        <w:pStyle w:val="Appendix20"/>
        <w:pageBreakBefore w:val="0"/>
        <w:spacing w:before="360"/>
        <w:ind w:left="1728"/>
        <w:rPr>
          <w:sz w:val="24"/>
          <w:szCs w:val="24"/>
        </w:rPr>
      </w:pPr>
      <w:bookmarkStart w:id="119" w:name="_Toc413142529"/>
      <w:r w:rsidRPr="00B91B92">
        <w:rPr>
          <w:sz w:val="24"/>
          <w:szCs w:val="24"/>
        </w:rPr>
        <w:t>sections</w:t>
      </w:r>
      <w:bookmarkEnd w:id="119"/>
    </w:p>
    <w:p w:rsidR="002C57D7" w:rsidRDefault="004648A2" w:rsidP="009E0FB8">
      <w:pPr>
        <w:pStyle w:val="BodyText"/>
        <w:keepNext/>
      </w:pPr>
      <w:r>
        <w:t>A</w:t>
      </w:r>
      <w:r w:rsidR="002C57D7">
        <w:t xml:space="preserve"> non</w:t>
      </w:r>
      <w:r w:rsidR="00FD01F8">
        <w:t>-</w:t>
      </w:r>
      <w:r w:rsidR="002C57D7">
        <w:t>iterative work</w:t>
      </w:r>
      <w:r w:rsidR="00FD01F8">
        <w:t xml:space="preserve"> </w:t>
      </w:r>
      <w:r w:rsidR="002C57D7">
        <w:t>sharing construct that contains a set of structured blocks that are to be distributed among and executed by threads in a team.</w:t>
      </w:r>
    </w:p>
    <w:p w:rsidR="002C57D7" w:rsidRPr="00B91B92" w:rsidRDefault="002C57D7" w:rsidP="009E0FB8">
      <w:pPr>
        <w:pStyle w:val="Appendix3"/>
        <w:spacing w:after="120"/>
        <w:ind w:left="1008"/>
        <w:rPr>
          <w:i/>
          <w:sz w:val="20"/>
          <w:szCs w:val="20"/>
        </w:rPr>
      </w:pPr>
      <w:r w:rsidRPr="00B91B92">
        <w:rPr>
          <w:sz w:val="20"/>
          <w:szCs w:val="20"/>
        </w:rPr>
        <w:t xml:space="preserve">#pragma omp section </w:t>
      </w:r>
      <w:r w:rsidR="008B03D0" w:rsidRPr="00B91B92">
        <w:rPr>
          <w:i/>
          <w:sz w:val="20"/>
          <w:szCs w:val="20"/>
        </w:rPr>
        <w:t>[</w:t>
      </w:r>
      <w:r w:rsidRPr="00B91B92">
        <w:rPr>
          <w:i/>
          <w:sz w:val="20"/>
          <w:szCs w:val="20"/>
        </w:rPr>
        <w:t xml:space="preserve">clause </w:t>
      </w:r>
      <w:r w:rsidR="008B03D0" w:rsidRPr="00B91B92">
        <w:rPr>
          <w:i/>
          <w:sz w:val="20"/>
          <w:szCs w:val="20"/>
        </w:rPr>
        <w:t>[</w:t>
      </w:r>
      <w:r w:rsidRPr="00B91B92">
        <w:rPr>
          <w:i/>
          <w:sz w:val="20"/>
          <w:szCs w:val="20"/>
        </w:rPr>
        <w:t>, clause</w:t>
      </w:r>
      <w:r w:rsidR="008B03D0" w:rsidRPr="00B91B92">
        <w:rPr>
          <w:i/>
          <w:sz w:val="20"/>
          <w:szCs w:val="20"/>
        </w:rPr>
        <w:t>]</w:t>
      </w:r>
      <w:r w:rsidRPr="00B91B92">
        <w:rPr>
          <w:i/>
          <w:sz w:val="20"/>
          <w:szCs w:val="20"/>
        </w:rPr>
        <w:t>…</w:t>
      </w:r>
      <w:r w:rsidR="008B03D0" w:rsidRPr="00B91B92">
        <w:rPr>
          <w:i/>
          <w:sz w:val="20"/>
          <w:szCs w:val="20"/>
        </w:rPr>
        <w:t>]</w:t>
      </w:r>
    </w:p>
    <w:p w:rsidR="002C57D7" w:rsidRPr="00B91B92" w:rsidRDefault="002C57D7" w:rsidP="009E0FB8">
      <w:pPr>
        <w:pStyle w:val="Appendix3"/>
        <w:spacing w:after="120"/>
        <w:ind w:left="1440"/>
        <w:rPr>
          <w:sz w:val="20"/>
          <w:szCs w:val="20"/>
        </w:rPr>
      </w:pPr>
      <w:r w:rsidRPr="00B91B92">
        <w:rPr>
          <w:sz w:val="20"/>
          <w:szCs w:val="20"/>
        </w:rPr>
        <w:t>{</w:t>
      </w:r>
    </w:p>
    <w:p w:rsidR="002C57D7" w:rsidRPr="00B91B92" w:rsidRDefault="008B03D0" w:rsidP="009E0FB8">
      <w:pPr>
        <w:pStyle w:val="Appendix3"/>
        <w:spacing w:after="120"/>
        <w:ind w:left="1440"/>
        <w:rPr>
          <w:i/>
          <w:sz w:val="20"/>
          <w:szCs w:val="20"/>
        </w:rPr>
      </w:pPr>
      <w:r w:rsidRPr="00B91B92">
        <w:rPr>
          <w:i/>
          <w:sz w:val="20"/>
          <w:szCs w:val="20"/>
        </w:rPr>
        <w:t>[#pragma omp section]</w:t>
      </w:r>
    </w:p>
    <w:p w:rsidR="002C57D7" w:rsidRDefault="008B03D0" w:rsidP="009E0FB8">
      <w:pPr>
        <w:pStyle w:val="BodyText"/>
        <w:keepNext/>
        <w:spacing w:before="0"/>
        <w:ind w:left="2160"/>
        <w:rPr>
          <w:i/>
        </w:rPr>
      </w:pPr>
      <w:r>
        <w:rPr>
          <w:i/>
        </w:rPr>
        <w:t>structured block</w:t>
      </w:r>
    </w:p>
    <w:p w:rsidR="008B03D0" w:rsidRPr="00B91B92" w:rsidRDefault="008B03D0" w:rsidP="009E0FB8">
      <w:pPr>
        <w:pStyle w:val="Appendix3"/>
        <w:spacing w:after="120"/>
        <w:ind w:left="1440"/>
        <w:rPr>
          <w:i/>
          <w:sz w:val="20"/>
          <w:szCs w:val="20"/>
        </w:rPr>
      </w:pPr>
      <w:r w:rsidRPr="00B91B92">
        <w:rPr>
          <w:i/>
          <w:sz w:val="20"/>
          <w:szCs w:val="20"/>
        </w:rPr>
        <w:t>[#pragma omp section</w:t>
      </w:r>
    </w:p>
    <w:p w:rsidR="008B03D0" w:rsidRDefault="008B03D0" w:rsidP="009E0FB8">
      <w:pPr>
        <w:pStyle w:val="BodyText"/>
        <w:keepNext/>
        <w:spacing w:before="0"/>
        <w:ind w:left="2160"/>
        <w:rPr>
          <w:i/>
        </w:rPr>
      </w:pPr>
      <w:r>
        <w:rPr>
          <w:i/>
        </w:rPr>
        <w:t>structured block]</w:t>
      </w:r>
    </w:p>
    <w:p w:rsidR="008B03D0" w:rsidRPr="00B91B92" w:rsidRDefault="008B03D0" w:rsidP="009E0FB8">
      <w:pPr>
        <w:pStyle w:val="Appendix3"/>
        <w:spacing w:after="120"/>
        <w:ind w:left="1440"/>
        <w:rPr>
          <w:sz w:val="20"/>
          <w:szCs w:val="20"/>
        </w:rPr>
      </w:pPr>
      <w:r w:rsidRPr="00B91B92">
        <w:rPr>
          <w:sz w:val="20"/>
          <w:szCs w:val="20"/>
        </w:rPr>
        <w:t>}</w:t>
      </w:r>
    </w:p>
    <w:p w:rsidR="008B03D0" w:rsidRDefault="008B03D0" w:rsidP="009E0FB8">
      <w:pPr>
        <w:pStyle w:val="BodyText"/>
        <w:keepNext/>
        <w:spacing w:before="0"/>
        <w:ind w:left="2160"/>
        <w:rPr>
          <w:i/>
        </w:rPr>
      </w:pPr>
    </w:p>
    <w:p w:rsidR="002C57D7" w:rsidRDefault="002C57D7" w:rsidP="009E0FB8">
      <w:pPr>
        <w:pStyle w:val="BodyText"/>
        <w:keepNext/>
        <w:spacing w:before="0"/>
        <w:ind w:left="1008"/>
        <w:rPr>
          <w:i/>
        </w:rPr>
      </w:pPr>
      <w:r w:rsidRPr="00E43161">
        <w:t>where</w:t>
      </w:r>
      <w:r>
        <w:rPr>
          <w:i/>
        </w:rPr>
        <w:t xml:space="preserve"> clause </w:t>
      </w:r>
      <w:r w:rsidRPr="00E43161">
        <w:t>is one of the following</w:t>
      </w:r>
      <w:r>
        <w:rPr>
          <w:i/>
        </w:rPr>
        <w:t>:</w:t>
      </w:r>
    </w:p>
    <w:p w:rsidR="002C57D7" w:rsidRDefault="002C57D7" w:rsidP="009E0FB8">
      <w:pPr>
        <w:pStyle w:val="BodyText"/>
        <w:keepNext/>
        <w:spacing w:before="0"/>
        <w:ind w:left="1440"/>
        <w:rPr>
          <w:i/>
        </w:rPr>
      </w:pPr>
      <w:r>
        <w:rPr>
          <w:b/>
        </w:rPr>
        <w:t>private</w:t>
      </w:r>
      <w:r>
        <w:rPr>
          <w:i/>
        </w:rPr>
        <w:t>(list)</w:t>
      </w:r>
    </w:p>
    <w:p w:rsidR="002C57D7" w:rsidRDefault="002C57D7" w:rsidP="009E0FB8">
      <w:pPr>
        <w:pStyle w:val="BodyText"/>
        <w:keepNext/>
        <w:spacing w:before="0"/>
        <w:ind w:left="1440"/>
        <w:rPr>
          <w:i/>
        </w:rPr>
      </w:pPr>
      <w:r>
        <w:rPr>
          <w:b/>
        </w:rPr>
        <w:t>firstprivate</w:t>
      </w:r>
      <w:r>
        <w:rPr>
          <w:i/>
        </w:rPr>
        <w:t>(list)</w:t>
      </w:r>
    </w:p>
    <w:p w:rsidR="002C57D7" w:rsidRDefault="002C57D7" w:rsidP="009E0FB8">
      <w:pPr>
        <w:pStyle w:val="BodyText"/>
        <w:keepNext/>
        <w:spacing w:before="0"/>
        <w:ind w:left="1440"/>
        <w:rPr>
          <w:i/>
        </w:rPr>
      </w:pPr>
      <w:r>
        <w:rPr>
          <w:b/>
        </w:rPr>
        <w:t>lastprivate</w:t>
      </w:r>
      <w:r>
        <w:rPr>
          <w:i/>
        </w:rPr>
        <w:t>(list)</w:t>
      </w:r>
    </w:p>
    <w:p w:rsidR="002C57D7" w:rsidRDefault="002C57D7" w:rsidP="009E0FB8">
      <w:pPr>
        <w:pStyle w:val="BodyText"/>
        <w:keepNext/>
        <w:spacing w:before="0"/>
        <w:ind w:left="1440"/>
        <w:rPr>
          <w:i/>
        </w:rPr>
      </w:pPr>
      <w:r>
        <w:rPr>
          <w:b/>
        </w:rPr>
        <w:t>reduction</w:t>
      </w:r>
      <w:r>
        <w:rPr>
          <w:i/>
        </w:rPr>
        <w:t>(reduction-identifier: list)</w:t>
      </w:r>
    </w:p>
    <w:p w:rsidR="002C57D7" w:rsidRPr="00C243BE" w:rsidRDefault="002C57D7" w:rsidP="009E0FB8">
      <w:pPr>
        <w:pStyle w:val="BodyText"/>
        <w:spacing w:before="0"/>
        <w:ind w:left="1440"/>
        <w:rPr>
          <w:i/>
        </w:rPr>
      </w:pPr>
      <w:r>
        <w:rPr>
          <w:b/>
        </w:rPr>
        <w:t>nowait</w:t>
      </w:r>
    </w:p>
    <w:p w:rsidR="00762806" w:rsidRPr="00C57091" w:rsidRDefault="00762806" w:rsidP="009E0FB8">
      <w:pPr>
        <w:pStyle w:val="Appendix20"/>
        <w:pageBreakBefore w:val="0"/>
        <w:spacing w:before="360"/>
        <w:ind w:left="1728"/>
        <w:rPr>
          <w:sz w:val="24"/>
          <w:szCs w:val="24"/>
        </w:rPr>
      </w:pPr>
      <w:bookmarkStart w:id="120" w:name="_Toc413142530"/>
      <w:r w:rsidRPr="00C57091">
        <w:rPr>
          <w:sz w:val="24"/>
          <w:szCs w:val="24"/>
        </w:rPr>
        <w:lastRenderedPageBreak/>
        <w:t>single</w:t>
      </w:r>
      <w:bookmarkEnd w:id="120"/>
    </w:p>
    <w:p w:rsidR="00762806" w:rsidRDefault="00762806" w:rsidP="009E0FB8">
      <w:pPr>
        <w:pStyle w:val="BodyText"/>
        <w:keepNext/>
      </w:pPr>
      <w:r>
        <w:t>Specifies that the associated structured block is executed by only one of the threads in the team.</w:t>
      </w:r>
    </w:p>
    <w:p w:rsidR="00762806" w:rsidRPr="00C57091" w:rsidRDefault="00762806" w:rsidP="009E0FB8">
      <w:pPr>
        <w:pStyle w:val="Appendix3"/>
        <w:spacing w:after="120"/>
        <w:ind w:left="1008"/>
        <w:rPr>
          <w:i/>
          <w:sz w:val="20"/>
          <w:szCs w:val="20"/>
        </w:rPr>
      </w:pPr>
      <w:r w:rsidRPr="00C57091">
        <w:rPr>
          <w:sz w:val="20"/>
          <w:szCs w:val="20"/>
        </w:rPr>
        <w:t xml:space="preserve">#pragma omp single </w:t>
      </w:r>
      <w:r w:rsidRPr="00C57091">
        <w:rPr>
          <w:i/>
          <w:sz w:val="20"/>
          <w:szCs w:val="20"/>
        </w:rPr>
        <w:t>[clause [, clause]…]</w:t>
      </w:r>
    </w:p>
    <w:p w:rsidR="00762806" w:rsidRDefault="00762806" w:rsidP="009E0FB8">
      <w:pPr>
        <w:pStyle w:val="BodyText"/>
        <w:keepNext/>
        <w:spacing w:before="0"/>
        <w:ind w:left="1440"/>
        <w:rPr>
          <w:i/>
        </w:rPr>
      </w:pPr>
      <w:r>
        <w:rPr>
          <w:i/>
        </w:rPr>
        <w:t>structured block</w:t>
      </w:r>
    </w:p>
    <w:p w:rsidR="00762806" w:rsidRDefault="00762806" w:rsidP="009E0FB8">
      <w:pPr>
        <w:pStyle w:val="BodyText"/>
        <w:keepNext/>
        <w:spacing w:before="0"/>
        <w:ind w:left="1008"/>
        <w:rPr>
          <w:i/>
        </w:rPr>
      </w:pPr>
      <w:r w:rsidRPr="00E43161">
        <w:t>where</w:t>
      </w:r>
      <w:r>
        <w:rPr>
          <w:i/>
        </w:rPr>
        <w:t xml:space="preserve"> clause </w:t>
      </w:r>
      <w:r w:rsidRPr="00E43161">
        <w:t>is one of the following</w:t>
      </w:r>
      <w:r>
        <w:rPr>
          <w:i/>
        </w:rPr>
        <w:t>:</w:t>
      </w:r>
    </w:p>
    <w:p w:rsidR="00762806" w:rsidRDefault="00762806" w:rsidP="009E0FB8">
      <w:pPr>
        <w:pStyle w:val="BodyText"/>
        <w:keepNext/>
        <w:spacing w:before="0"/>
        <w:ind w:left="1440"/>
        <w:rPr>
          <w:i/>
        </w:rPr>
      </w:pPr>
      <w:r>
        <w:rPr>
          <w:b/>
        </w:rPr>
        <w:t>private</w:t>
      </w:r>
      <w:r>
        <w:rPr>
          <w:i/>
        </w:rPr>
        <w:t>(list)</w:t>
      </w:r>
    </w:p>
    <w:p w:rsidR="00762806" w:rsidRDefault="00762806" w:rsidP="009E0FB8">
      <w:pPr>
        <w:pStyle w:val="BodyText"/>
        <w:keepNext/>
        <w:spacing w:before="0"/>
        <w:ind w:left="1440"/>
        <w:rPr>
          <w:i/>
        </w:rPr>
      </w:pPr>
      <w:r>
        <w:rPr>
          <w:b/>
        </w:rPr>
        <w:t>firstprivate</w:t>
      </w:r>
      <w:r>
        <w:rPr>
          <w:i/>
        </w:rPr>
        <w:t>(list)</w:t>
      </w:r>
    </w:p>
    <w:p w:rsidR="00762806" w:rsidRPr="00C243BE" w:rsidRDefault="00762806" w:rsidP="009E0FB8">
      <w:pPr>
        <w:pStyle w:val="BodyText"/>
        <w:spacing w:before="0"/>
        <w:ind w:left="1440"/>
        <w:rPr>
          <w:i/>
        </w:rPr>
      </w:pPr>
      <w:r>
        <w:rPr>
          <w:b/>
        </w:rPr>
        <w:t>nowait</w:t>
      </w:r>
    </w:p>
    <w:p w:rsidR="00762806" w:rsidRPr="00C57091" w:rsidRDefault="00762806" w:rsidP="009E0FB8">
      <w:pPr>
        <w:pStyle w:val="Appendix20"/>
        <w:pageBreakBefore w:val="0"/>
        <w:spacing w:before="360"/>
        <w:ind w:left="1728"/>
        <w:rPr>
          <w:sz w:val="24"/>
          <w:szCs w:val="24"/>
        </w:rPr>
      </w:pPr>
      <w:bookmarkStart w:id="121" w:name="_Toc413142531"/>
      <w:r w:rsidRPr="00C57091">
        <w:rPr>
          <w:sz w:val="24"/>
          <w:szCs w:val="24"/>
        </w:rPr>
        <w:t>target</w:t>
      </w:r>
      <w:bookmarkEnd w:id="121"/>
    </w:p>
    <w:p w:rsidR="00762806" w:rsidRDefault="00762806" w:rsidP="009E0FB8">
      <w:pPr>
        <w:pStyle w:val="BodyText"/>
        <w:keepNext/>
      </w:pPr>
      <w:r>
        <w:t>Creates a device data environment and executes the construct on the same device.</w:t>
      </w:r>
      <w:r w:rsidR="00F529A7">
        <w:t xml:space="preserve">  </w:t>
      </w:r>
    </w:p>
    <w:p w:rsidR="00762806" w:rsidRPr="00C57091" w:rsidRDefault="00762806" w:rsidP="009E0FB8">
      <w:pPr>
        <w:pStyle w:val="Appendix3"/>
        <w:spacing w:after="120"/>
        <w:ind w:left="1008"/>
        <w:rPr>
          <w:i/>
          <w:sz w:val="20"/>
          <w:szCs w:val="20"/>
        </w:rPr>
      </w:pPr>
      <w:r w:rsidRPr="00C57091">
        <w:rPr>
          <w:sz w:val="20"/>
          <w:szCs w:val="20"/>
        </w:rPr>
        <w:t xml:space="preserve">#pragma omp </w:t>
      </w:r>
      <w:r w:rsidR="00CD46D5" w:rsidRPr="00C57091">
        <w:rPr>
          <w:sz w:val="20"/>
          <w:szCs w:val="20"/>
        </w:rPr>
        <w:t>target</w:t>
      </w:r>
    </w:p>
    <w:p w:rsidR="00762806" w:rsidRDefault="00762806" w:rsidP="009E0FB8">
      <w:pPr>
        <w:pStyle w:val="BodyText"/>
        <w:spacing w:before="0"/>
        <w:ind w:left="1440"/>
        <w:rPr>
          <w:i/>
        </w:rPr>
      </w:pPr>
      <w:r>
        <w:rPr>
          <w:i/>
        </w:rPr>
        <w:t>structured block</w:t>
      </w:r>
    </w:p>
    <w:p w:rsidR="00CD46D5" w:rsidRPr="00C57091" w:rsidRDefault="00406FED" w:rsidP="009E0FB8">
      <w:pPr>
        <w:pStyle w:val="Appendix20"/>
        <w:pageBreakBefore w:val="0"/>
        <w:spacing w:before="360"/>
        <w:ind w:left="1728"/>
        <w:rPr>
          <w:sz w:val="24"/>
          <w:szCs w:val="24"/>
        </w:rPr>
      </w:pPr>
      <w:bookmarkStart w:id="122" w:name="_Toc413142532"/>
      <w:r w:rsidRPr="00C57091">
        <w:rPr>
          <w:sz w:val="24"/>
          <w:szCs w:val="24"/>
        </w:rPr>
        <w:t xml:space="preserve">declare </w:t>
      </w:r>
      <w:r w:rsidR="00CD46D5" w:rsidRPr="00C57091">
        <w:rPr>
          <w:sz w:val="24"/>
          <w:szCs w:val="24"/>
        </w:rPr>
        <w:t>target</w:t>
      </w:r>
      <w:bookmarkEnd w:id="122"/>
    </w:p>
    <w:p w:rsidR="00CD46D5" w:rsidRDefault="00406FED" w:rsidP="009E0FB8">
      <w:pPr>
        <w:pStyle w:val="BodyText"/>
        <w:keepNext/>
      </w:pPr>
      <w:r>
        <w:t>A declarative directive that specifies that variabl</w:t>
      </w:r>
      <w:r w:rsidR="006240B3">
        <w:t>es and functions are mapped to the FPGA</w:t>
      </w:r>
      <w:r w:rsidR="00CD46D5">
        <w:t>.</w:t>
      </w:r>
    </w:p>
    <w:p w:rsidR="00CD46D5" w:rsidRPr="00C57091" w:rsidRDefault="00CD46D5" w:rsidP="009E0FB8">
      <w:pPr>
        <w:pStyle w:val="Appendix3"/>
        <w:spacing w:after="120"/>
        <w:ind w:left="1008"/>
        <w:rPr>
          <w:i/>
          <w:sz w:val="20"/>
          <w:szCs w:val="20"/>
        </w:rPr>
      </w:pPr>
      <w:r w:rsidRPr="00C57091">
        <w:rPr>
          <w:sz w:val="20"/>
          <w:szCs w:val="20"/>
        </w:rPr>
        <w:t xml:space="preserve">#pragma omp </w:t>
      </w:r>
      <w:r w:rsidR="00406FED" w:rsidRPr="00C57091">
        <w:rPr>
          <w:sz w:val="20"/>
          <w:szCs w:val="20"/>
        </w:rPr>
        <w:t xml:space="preserve">declare </w:t>
      </w:r>
      <w:r w:rsidRPr="00C57091">
        <w:rPr>
          <w:sz w:val="20"/>
          <w:szCs w:val="20"/>
        </w:rPr>
        <w:t>target</w:t>
      </w:r>
    </w:p>
    <w:p w:rsidR="00CD46D5" w:rsidRDefault="00406FED" w:rsidP="009E0FB8">
      <w:pPr>
        <w:pStyle w:val="BodyText"/>
        <w:spacing w:before="0"/>
        <w:ind w:left="1440"/>
        <w:rPr>
          <w:i/>
        </w:rPr>
      </w:pPr>
      <w:r>
        <w:rPr>
          <w:i/>
        </w:rPr>
        <w:t>declarations-definition sequence</w:t>
      </w:r>
    </w:p>
    <w:p w:rsidR="00406FED" w:rsidRPr="00C57091" w:rsidRDefault="00406FED" w:rsidP="009E0FB8">
      <w:pPr>
        <w:pStyle w:val="Appendix3"/>
        <w:spacing w:after="120"/>
        <w:ind w:left="1008"/>
        <w:rPr>
          <w:i/>
          <w:sz w:val="20"/>
          <w:szCs w:val="20"/>
        </w:rPr>
      </w:pPr>
      <w:r w:rsidRPr="00C57091">
        <w:rPr>
          <w:sz w:val="20"/>
          <w:szCs w:val="20"/>
        </w:rPr>
        <w:t>#pragma omp end declare target</w:t>
      </w:r>
    </w:p>
    <w:p w:rsidR="0007551D" w:rsidRPr="00B91B92" w:rsidRDefault="0007551D" w:rsidP="009E0FB8">
      <w:pPr>
        <w:pStyle w:val="Appendix20"/>
        <w:pageBreakBefore w:val="0"/>
        <w:spacing w:before="360"/>
        <w:ind w:left="1728"/>
        <w:rPr>
          <w:sz w:val="24"/>
          <w:szCs w:val="24"/>
        </w:rPr>
      </w:pPr>
      <w:bookmarkStart w:id="123" w:name="_Toc413142533"/>
      <w:r>
        <w:rPr>
          <w:sz w:val="24"/>
          <w:szCs w:val="24"/>
        </w:rPr>
        <w:t>teams</w:t>
      </w:r>
      <w:bookmarkEnd w:id="123"/>
    </w:p>
    <w:p w:rsidR="0007551D" w:rsidRDefault="0007551D" w:rsidP="009E0FB8">
      <w:pPr>
        <w:pStyle w:val="BodyText"/>
        <w:keepNext/>
      </w:pPr>
      <w:r>
        <w:t>Creates a league of thread teams where the master thread of each team executes the region.</w:t>
      </w:r>
      <w:r w:rsidR="004648A2">
        <w:t xml:space="preserve">  Each team is an HT Unit. </w:t>
      </w:r>
    </w:p>
    <w:p w:rsidR="0007551D" w:rsidRPr="00B91B92" w:rsidRDefault="0007551D" w:rsidP="009E0FB8">
      <w:pPr>
        <w:pStyle w:val="Appendix3"/>
        <w:spacing w:after="120"/>
        <w:ind w:left="1008"/>
        <w:rPr>
          <w:i/>
          <w:sz w:val="20"/>
          <w:szCs w:val="20"/>
        </w:rPr>
      </w:pPr>
      <w:r w:rsidRPr="00B91B92">
        <w:rPr>
          <w:sz w:val="20"/>
          <w:szCs w:val="20"/>
        </w:rPr>
        <w:t xml:space="preserve">#pragma omp </w:t>
      </w:r>
      <w:r>
        <w:rPr>
          <w:sz w:val="20"/>
          <w:szCs w:val="20"/>
        </w:rPr>
        <w:t>teams</w:t>
      </w:r>
      <w:r w:rsidRPr="00B91B92">
        <w:rPr>
          <w:sz w:val="20"/>
          <w:szCs w:val="20"/>
        </w:rPr>
        <w:t xml:space="preserve"> </w:t>
      </w:r>
      <w:r w:rsidRPr="00B91B92">
        <w:rPr>
          <w:i/>
          <w:sz w:val="20"/>
          <w:szCs w:val="20"/>
        </w:rPr>
        <w:t>[clause [, clause]…]</w:t>
      </w:r>
    </w:p>
    <w:p w:rsidR="0007551D" w:rsidRDefault="0007551D" w:rsidP="009E0FB8">
      <w:pPr>
        <w:pStyle w:val="BodyText"/>
        <w:keepNext/>
        <w:spacing w:before="0"/>
        <w:ind w:left="1440"/>
        <w:rPr>
          <w:i/>
        </w:rPr>
      </w:pPr>
      <w:r>
        <w:rPr>
          <w:i/>
        </w:rPr>
        <w:t>structured-block</w:t>
      </w:r>
    </w:p>
    <w:p w:rsidR="0007551D" w:rsidRDefault="0007551D" w:rsidP="009E0FB8">
      <w:pPr>
        <w:pStyle w:val="BodyText"/>
        <w:keepNext/>
        <w:spacing w:before="0"/>
        <w:ind w:left="1008"/>
        <w:rPr>
          <w:i/>
        </w:rPr>
      </w:pPr>
      <w:r w:rsidRPr="00E43161">
        <w:t>where</w:t>
      </w:r>
      <w:r>
        <w:rPr>
          <w:i/>
        </w:rPr>
        <w:t xml:space="preserve"> clause </w:t>
      </w:r>
      <w:r w:rsidRPr="00E43161">
        <w:t>is one of the following</w:t>
      </w:r>
      <w:r>
        <w:rPr>
          <w:i/>
        </w:rPr>
        <w:t>:</w:t>
      </w:r>
    </w:p>
    <w:p w:rsidR="0007551D" w:rsidRDefault="0007551D" w:rsidP="009E0FB8">
      <w:pPr>
        <w:pStyle w:val="BodyText"/>
        <w:keepNext/>
        <w:spacing w:before="0"/>
        <w:ind w:left="1440"/>
        <w:rPr>
          <w:i/>
        </w:rPr>
      </w:pPr>
      <w:r>
        <w:rPr>
          <w:b/>
        </w:rPr>
        <w:t>num_teams</w:t>
      </w:r>
      <w:r w:rsidRPr="0007551D">
        <w:rPr>
          <w:i/>
        </w:rPr>
        <w:t>(integer-expression)</w:t>
      </w:r>
    </w:p>
    <w:p w:rsidR="0007551D" w:rsidRDefault="0007551D" w:rsidP="009E0FB8">
      <w:pPr>
        <w:pStyle w:val="BodyText"/>
        <w:keepNext/>
        <w:spacing w:before="0"/>
        <w:ind w:left="1440"/>
        <w:rPr>
          <w:i/>
        </w:rPr>
      </w:pPr>
      <w:r>
        <w:rPr>
          <w:b/>
        </w:rPr>
        <w:t>thread_limit</w:t>
      </w:r>
      <w:r w:rsidRPr="0007551D">
        <w:rPr>
          <w:i/>
        </w:rPr>
        <w:t>(integer-expression)</w:t>
      </w:r>
    </w:p>
    <w:p w:rsidR="0007551D" w:rsidRDefault="0007551D" w:rsidP="009E0FB8">
      <w:pPr>
        <w:pStyle w:val="BodyText"/>
        <w:keepNext/>
        <w:spacing w:before="0"/>
        <w:ind w:left="1440"/>
        <w:rPr>
          <w:b/>
        </w:rPr>
      </w:pPr>
      <w:r w:rsidRPr="00525DC7">
        <w:rPr>
          <w:b/>
        </w:rPr>
        <w:t>default</w:t>
      </w:r>
      <w:r>
        <w:rPr>
          <w:b/>
        </w:rPr>
        <w:t>(shared | none)</w:t>
      </w:r>
    </w:p>
    <w:p w:rsidR="0007551D" w:rsidRDefault="0007551D" w:rsidP="009E0FB8">
      <w:pPr>
        <w:pStyle w:val="BodyText"/>
        <w:keepNext/>
        <w:spacing w:before="0"/>
        <w:ind w:left="1440"/>
        <w:rPr>
          <w:i/>
        </w:rPr>
      </w:pPr>
      <w:r>
        <w:rPr>
          <w:b/>
        </w:rPr>
        <w:t>private</w:t>
      </w:r>
      <w:r>
        <w:rPr>
          <w:i/>
        </w:rPr>
        <w:t>(list)</w:t>
      </w:r>
    </w:p>
    <w:p w:rsidR="0007551D" w:rsidRDefault="0007551D" w:rsidP="009E0FB8">
      <w:pPr>
        <w:pStyle w:val="BodyText"/>
        <w:keepNext/>
        <w:spacing w:before="0"/>
        <w:ind w:left="1440"/>
        <w:rPr>
          <w:i/>
        </w:rPr>
      </w:pPr>
      <w:r>
        <w:rPr>
          <w:b/>
        </w:rPr>
        <w:t>firstprivate</w:t>
      </w:r>
      <w:r>
        <w:rPr>
          <w:i/>
        </w:rPr>
        <w:t>(list)</w:t>
      </w:r>
    </w:p>
    <w:p w:rsidR="0007551D" w:rsidRDefault="0007551D" w:rsidP="009E0FB8">
      <w:pPr>
        <w:pStyle w:val="BodyText"/>
        <w:spacing w:before="0"/>
        <w:ind w:left="1440"/>
        <w:rPr>
          <w:i/>
        </w:rPr>
      </w:pPr>
      <w:r>
        <w:rPr>
          <w:b/>
        </w:rPr>
        <w:t>shared</w:t>
      </w:r>
      <w:r>
        <w:rPr>
          <w:i/>
        </w:rPr>
        <w:t>(list)</w:t>
      </w:r>
    </w:p>
    <w:p w:rsidR="00406FED" w:rsidRDefault="00406FED" w:rsidP="009E0FB8">
      <w:pPr>
        <w:pStyle w:val="BodyText"/>
        <w:spacing w:before="0"/>
        <w:ind w:left="1440"/>
        <w:rPr>
          <w:i/>
        </w:rPr>
      </w:pPr>
    </w:p>
    <w:p w:rsidR="00030596" w:rsidRPr="00B91B92" w:rsidRDefault="00FD01F8" w:rsidP="009E0FB8">
      <w:pPr>
        <w:pStyle w:val="Appendix20"/>
        <w:pageBreakBefore w:val="0"/>
        <w:spacing w:before="360"/>
        <w:ind w:left="1728"/>
        <w:rPr>
          <w:sz w:val="24"/>
          <w:szCs w:val="24"/>
        </w:rPr>
      </w:pPr>
      <w:bookmarkStart w:id="124" w:name="_Toc413142534"/>
      <w:r>
        <w:rPr>
          <w:sz w:val="24"/>
          <w:szCs w:val="24"/>
        </w:rPr>
        <w:lastRenderedPageBreak/>
        <w:t>distribute</w:t>
      </w:r>
      <w:bookmarkEnd w:id="124"/>
    </w:p>
    <w:p w:rsidR="00030596" w:rsidRDefault="00030596" w:rsidP="009E0FB8">
      <w:pPr>
        <w:pStyle w:val="BodyText"/>
        <w:keepNext/>
      </w:pPr>
      <w:r>
        <w:t>Specifies loops which ar</w:t>
      </w:r>
      <w:r w:rsidR="004648A2">
        <w:t>e executed by the thread teams.</w:t>
      </w:r>
    </w:p>
    <w:p w:rsidR="00030596" w:rsidRPr="00B91B92" w:rsidRDefault="00030596" w:rsidP="009E0FB8">
      <w:pPr>
        <w:pStyle w:val="Appendix3"/>
        <w:spacing w:after="120"/>
        <w:ind w:left="1008"/>
        <w:rPr>
          <w:i/>
          <w:sz w:val="20"/>
          <w:szCs w:val="20"/>
        </w:rPr>
      </w:pPr>
      <w:r w:rsidRPr="00B91B92">
        <w:rPr>
          <w:sz w:val="20"/>
          <w:szCs w:val="20"/>
        </w:rPr>
        <w:t xml:space="preserve">#pragma omp </w:t>
      </w:r>
      <w:r>
        <w:rPr>
          <w:sz w:val="20"/>
          <w:szCs w:val="20"/>
        </w:rPr>
        <w:t>distribute</w:t>
      </w:r>
      <w:r w:rsidRPr="00B91B92">
        <w:rPr>
          <w:sz w:val="20"/>
          <w:szCs w:val="20"/>
        </w:rPr>
        <w:t xml:space="preserve"> </w:t>
      </w:r>
      <w:r w:rsidRPr="00B91B92">
        <w:rPr>
          <w:i/>
          <w:sz w:val="20"/>
          <w:szCs w:val="20"/>
        </w:rPr>
        <w:t>[clause [, clause]…]</w:t>
      </w:r>
    </w:p>
    <w:p w:rsidR="00030596" w:rsidRDefault="00030596" w:rsidP="009E0FB8">
      <w:pPr>
        <w:pStyle w:val="BodyText"/>
        <w:keepNext/>
        <w:spacing w:before="0"/>
        <w:ind w:left="1440"/>
        <w:rPr>
          <w:i/>
        </w:rPr>
      </w:pPr>
      <w:r>
        <w:rPr>
          <w:i/>
        </w:rPr>
        <w:t>for loops</w:t>
      </w:r>
    </w:p>
    <w:p w:rsidR="00030596" w:rsidRDefault="00030596" w:rsidP="009E0FB8">
      <w:pPr>
        <w:pStyle w:val="BodyText"/>
        <w:keepNext/>
        <w:spacing w:before="0"/>
        <w:ind w:left="1008"/>
        <w:rPr>
          <w:i/>
        </w:rPr>
      </w:pPr>
      <w:r w:rsidRPr="00E43161">
        <w:t>where</w:t>
      </w:r>
      <w:r>
        <w:rPr>
          <w:i/>
        </w:rPr>
        <w:t xml:space="preserve"> clause </w:t>
      </w:r>
      <w:r w:rsidRPr="00E43161">
        <w:t>is one of the following</w:t>
      </w:r>
      <w:r>
        <w:rPr>
          <w:i/>
        </w:rPr>
        <w:t>:</w:t>
      </w:r>
    </w:p>
    <w:p w:rsidR="00030596" w:rsidRDefault="00030596" w:rsidP="009E0FB8">
      <w:pPr>
        <w:pStyle w:val="BodyText"/>
        <w:keepNext/>
        <w:spacing w:before="0"/>
        <w:ind w:left="1440"/>
        <w:rPr>
          <w:i/>
        </w:rPr>
      </w:pPr>
      <w:r>
        <w:rPr>
          <w:b/>
        </w:rPr>
        <w:t>private</w:t>
      </w:r>
      <w:r>
        <w:rPr>
          <w:i/>
        </w:rPr>
        <w:t>(list)</w:t>
      </w:r>
    </w:p>
    <w:p w:rsidR="00030596" w:rsidRDefault="00030596" w:rsidP="009E0FB8">
      <w:pPr>
        <w:pStyle w:val="BodyText"/>
        <w:keepNext/>
        <w:spacing w:before="0"/>
        <w:ind w:left="1440"/>
        <w:rPr>
          <w:i/>
        </w:rPr>
      </w:pPr>
      <w:r>
        <w:rPr>
          <w:b/>
        </w:rPr>
        <w:t>firstprivate</w:t>
      </w:r>
      <w:r>
        <w:rPr>
          <w:i/>
        </w:rPr>
        <w:t>(list)</w:t>
      </w:r>
    </w:p>
    <w:p w:rsidR="00030596" w:rsidRDefault="00030596" w:rsidP="009E0FB8">
      <w:pPr>
        <w:pStyle w:val="BodyText"/>
        <w:spacing w:before="0"/>
        <w:ind w:left="1440"/>
        <w:rPr>
          <w:i/>
        </w:rPr>
      </w:pPr>
      <w:r>
        <w:rPr>
          <w:b/>
        </w:rPr>
        <w:t>dist_schedule</w:t>
      </w:r>
      <w:r>
        <w:rPr>
          <w:i/>
        </w:rPr>
        <w:t>(</w:t>
      </w:r>
      <w:r w:rsidR="00C316BC" w:rsidRPr="00C316BC">
        <w:rPr>
          <w:b/>
        </w:rPr>
        <w:t>static</w:t>
      </w:r>
      <w:r>
        <w:rPr>
          <w:i/>
        </w:rPr>
        <w:t>[, chunk_size])</w:t>
      </w:r>
    </w:p>
    <w:p w:rsidR="00C316BC" w:rsidRPr="00B91B92" w:rsidRDefault="00C316BC" w:rsidP="009E0FB8">
      <w:pPr>
        <w:pStyle w:val="Appendix20"/>
        <w:pageBreakBefore w:val="0"/>
        <w:spacing w:before="360"/>
        <w:ind w:left="1728"/>
        <w:rPr>
          <w:sz w:val="24"/>
          <w:szCs w:val="24"/>
        </w:rPr>
      </w:pPr>
      <w:bookmarkStart w:id="125" w:name="_Toc413142535"/>
      <w:r>
        <w:rPr>
          <w:sz w:val="24"/>
          <w:szCs w:val="24"/>
        </w:rPr>
        <w:t>distribute parallel for</w:t>
      </w:r>
      <w:bookmarkEnd w:id="125"/>
    </w:p>
    <w:p w:rsidR="00C316BC" w:rsidRDefault="00C316BC" w:rsidP="009E0FB8">
      <w:pPr>
        <w:pStyle w:val="BodyText"/>
        <w:keepNext/>
      </w:pPr>
      <w:r>
        <w:t xml:space="preserve">Specifies a loop that can be executed in parallel by multiple threads that are </w:t>
      </w:r>
      <w:r w:rsidR="00FD01F8">
        <w:t>members</w:t>
      </w:r>
      <w:r>
        <w:t xml:space="preserve"> of multiple teams.</w:t>
      </w:r>
    </w:p>
    <w:p w:rsidR="00C316BC" w:rsidRPr="00B91B92" w:rsidRDefault="00C316BC" w:rsidP="009E0FB8">
      <w:pPr>
        <w:pStyle w:val="Appendix3"/>
        <w:spacing w:after="120"/>
        <w:ind w:left="1008"/>
        <w:rPr>
          <w:i/>
          <w:sz w:val="20"/>
          <w:szCs w:val="20"/>
        </w:rPr>
      </w:pPr>
      <w:r w:rsidRPr="00B91B92">
        <w:rPr>
          <w:sz w:val="20"/>
          <w:szCs w:val="20"/>
        </w:rPr>
        <w:t xml:space="preserve">#pragma omp </w:t>
      </w:r>
      <w:r>
        <w:rPr>
          <w:sz w:val="20"/>
          <w:szCs w:val="20"/>
        </w:rPr>
        <w:t>distribute</w:t>
      </w:r>
      <w:r w:rsidRPr="00B91B92">
        <w:rPr>
          <w:sz w:val="20"/>
          <w:szCs w:val="20"/>
        </w:rPr>
        <w:t xml:space="preserve"> </w:t>
      </w:r>
      <w:r>
        <w:rPr>
          <w:sz w:val="20"/>
          <w:szCs w:val="20"/>
        </w:rPr>
        <w:t>parallel for</w:t>
      </w:r>
      <w:r w:rsidRPr="00B91B92">
        <w:rPr>
          <w:i/>
          <w:sz w:val="20"/>
          <w:szCs w:val="20"/>
        </w:rPr>
        <w:t>[clause [, clause]…]</w:t>
      </w:r>
    </w:p>
    <w:p w:rsidR="00C316BC" w:rsidRDefault="00C316BC" w:rsidP="009E0FB8">
      <w:pPr>
        <w:pStyle w:val="BodyText"/>
        <w:keepNext/>
        <w:spacing w:before="0"/>
        <w:ind w:left="1440"/>
        <w:rPr>
          <w:i/>
        </w:rPr>
      </w:pPr>
      <w:r>
        <w:rPr>
          <w:i/>
        </w:rPr>
        <w:t>for loops</w:t>
      </w:r>
    </w:p>
    <w:p w:rsidR="00C316BC" w:rsidRDefault="00C316BC" w:rsidP="009E0FB8">
      <w:pPr>
        <w:pStyle w:val="BodyText"/>
        <w:keepNext/>
        <w:spacing w:before="0"/>
        <w:ind w:left="1008"/>
        <w:rPr>
          <w:i/>
        </w:rPr>
      </w:pPr>
      <w:r w:rsidRPr="00E43161">
        <w:t>where</w:t>
      </w:r>
      <w:r>
        <w:rPr>
          <w:i/>
        </w:rPr>
        <w:t xml:space="preserve"> clause </w:t>
      </w:r>
      <w:r w:rsidRPr="00E43161">
        <w:t>is one of the following</w:t>
      </w:r>
      <w:r>
        <w:rPr>
          <w:i/>
        </w:rPr>
        <w:t>:</w:t>
      </w:r>
    </w:p>
    <w:p w:rsidR="00C316BC" w:rsidRDefault="00C316BC" w:rsidP="009E0FB8">
      <w:pPr>
        <w:pStyle w:val="BodyText"/>
        <w:keepNext/>
        <w:spacing w:before="0"/>
        <w:ind w:left="1440"/>
        <w:rPr>
          <w:i/>
        </w:rPr>
      </w:pPr>
      <w:r>
        <w:rPr>
          <w:b/>
        </w:rPr>
        <w:t>private</w:t>
      </w:r>
      <w:r>
        <w:rPr>
          <w:i/>
        </w:rPr>
        <w:t>(list)</w:t>
      </w:r>
    </w:p>
    <w:p w:rsidR="00C316BC" w:rsidRDefault="00C316BC" w:rsidP="009E0FB8">
      <w:pPr>
        <w:pStyle w:val="BodyText"/>
        <w:keepNext/>
        <w:spacing w:before="0"/>
        <w:ind w:left="1440"/>
        <w:rPr>
          <w:i/>
        </w:rPr>
      </w:pPr>
      <w:r>
        <w:rPr>
          <w:b/>
        </w:rPr>
        <w:t>firstprivate</w:t>
      </w:r>
      <w:r>
        <w:rPr>
          <w:i/>
        </w:rPr>
        <w:t>(list)</w:t>
      </w:r>
    </w:p>
    <w:p w:rsidR="00C316BC" w:rsidRDefault="00C316BC" w:rsidP="009E0FB8">
      <w:pPr>
        <w:pStyle w:val="BodyText"/>
        <w:spacing w:before="0"/>
        <w:ind w:left="1440"/>
        <w:rPr>
          <w:i/>
        </w:rPr>
      </w:pPr>
      <w:r>
        <w:rPr>
          <w:b/>
        </w:rPr>
        <w:t>dist_schedule</w:t>
      </w:r>
      <w:r>
        <w:rPr>
          <w:i/>
        </w:rPr>
        <w:t>(</w:t>
      </w:r>
      <w:r w:rsidRPr="00C316BC">
        <w:rPr>
          <w:b/>
        </w:rPr>
        <w:t>static</w:t>
      </w:r>
      <w:r>
        <w:rPr>
          <w:i/>
        </w:rPr>
        <w:t>[, chunk_size])</w:t>
      </w:r>
    </w:p>
    <w:p w:rsidR="00C316BC" w:rsidRPr="00B91B92" w:rsidRDefault="00A754B1" w:rsidP="009E0FB8">
      <w:pPr>
        <w:pStyle w:val="Appendix20"/>
        <w:pageBreakBefore w:val="0"/>
        <w:spacing w:before="360"/>
        <w:ind w:left="1728"/>
        <w:rPr>
          <w:sz w:val="24"/>
          <w:szCs w:val="24"/>
        </w:rPr>
      </w:pPr>
      <w:bookmarkStart w:id="126" w:name="_Toc413142536"/>
      <w:r>
        <w:rPr>
          <w:sz w:val="24"/>
          <w:szCs w:val="24"/>
        </w:rPr>
        <w:t>parallel</w:t>
      </w:r>
      <w:r w:rsidR="00C316BC">
        <w:rPr>
          <w:sz w:val="24"/>
          <w:szCs w:val="24"/>
        </w:rPr>
        <w:t xml:space="preserve"> loop</w:t>
      </w:r>
      <w:bookmarkEnd w:id="126"/>
    </w:p>
    <w:p w:rsidR="00C316BC" w:rsidRDefault="00A754B1" w:rsidP="009E0FB8">
      <w:pPr>
        <w:pStyle w:val="BodyText"/>
        <w:keepNext/>
      </w:pPr>
      <w:r>
        <w:t xml:space="preserve">Shortcut for specifying a </w:t>
      </w:r>
      <w:r w:rsidRPr="00094323">
        <w:rPr>
          <w:b/>
        </w:rPr>
        <w:t>parallel</w:t>
      </w:r>
      <w:r>
        <w:t xml:space="preserve"> construct containing one or more associated loops and no other statements</w:t>
      </w:r>
    </w:p>
    <w:p w:rsidR="00C316BC" w:rsidRPr="00B91B92" w:rsidRDefault="00C316BC" w:rsidP="009E0FB8">
      <w:pPr>
        <w:pStyle w:val="Appendix3"/>
        <w:spacing w:after="120"/>
        <w:ind w:left="1008"/>
        <w:rPr>
          <w:i/>
          <w:sz w:val="20"/>
          <w:szCs w:val="20"/>
        </w:rPr>
      </w:pPr>
      <w:r w:rsidRPr="00B91B92">
        <w:rPr>
          <w:sz w:val="20"/>
          <w:szCs w:val="20"/>
        </w:rPr>
        <w:t xml:space="preserve">#pragma omp </w:t>
      </w:r>
      <w:r>
        <w:rPr>
          <w:sz w:val="20"/>
          <w:szCs w:val="20"/>
        </w:rPr>
        <w:t>parallel for</w:t>
      </w:r>
      <w:r w:rsidRPr="00B91B92">
        <w:rPr>
          <w:i/>
          <w:sz w:val="20"/>
          <w:szCs w:val="20"/>
        </w:rPr>
        <w:t>[clause [, clause]…]</w:t>
      </w:r>
    </w:p>
    <w:p w:rsidR="00C316BC" w:rsidRDefault="00C316BC" w:rsidP="009E0FB8">
      <w:pPr>
        <w:pStyle w:val="BodyText"/>
        <w:keepNext/>
        <w:spacing w:before="0"/>
        <w:ind w:left="1440"/>
        <w:rPr>
          <w:i/>
        </w:rPr>
      </w:pPr>
      <w:r>
        <w:rPr>
          <w:i/>
        </w:rPr>
        <w:t>for loops</w:t>
      </w:r>
    </w:p>
    <w:p w:rsidR="00C316BC" w:rsidRDefault="00C316BC" w:rsidP="009E0FB8">
      <w:pPr>
        <w:pStyle w:val="BodyText"/>
        <w:keepNext/>
        <w:spacing w:before="0"/>
        <w:ind w:left="1008"/>
        <w:rPr>
          <w:i/>
        </w:rPr>
      </w:pPr>
      <w:r w:rsidRPr="00E43161">
        <w:t>where</w:t>
      </w:r>
      <w:r>
        <w:rPr>
          <w:i/>
        </w:rPr>
        <w:t xml:space="preserve"> clause </w:t>
      </w:r>
      <w:r w:rsidRPr="00E43161">
        <w:t>is one of the following</w:t>
      </w:r>
      <w:r>
        <w:rPr>
          <w:i/>
        </w:rPr>
        <w:t>:</w:t>
      </w:r>
    </w:p>
    <w:p w:rsidR="00F65C1C" w:rsidRDefault="00F65C1C" w:rsidP="009E0FB8">
      <w:pPr>
        <w:pStyle w:val="BodyText"/>
        <w:keepNext/>
        <w:spacing w:before="0"/>
        <w:ind w:left="1440"/>
        <w:rPr>
          <w:i/>
        </w:rPr>
      </w:pPr>
      <w:r w:rsidRPr="00B90A6A">
        <w:rPr>
          <w:b/>
        </w:rPr>
        <w:t>if</w:t>
      </w:r>
      <w:r w:rsidRPr="00B90A6A">
        <w:rPr>
          <w:i/>
        </w:rPr>
        <w:t>(scalar -expression)</w:t>
      </w:r>
    </w:p>
    <w:p w:rsidR="00F65C1C" w:rsidRDefault="00F65C1C" w:rsidP="009E0FB8">
      <w:pPr>
        <w:pStyle w:val="BodyText"/>
        <w:keepNext/>
        <w:spacing w:before="0"/>
        <w:ind w:left="1440"/>
        <w:rPr>
          <w:b/>
        </w:rPr>
      </w:pPr>
      <w:r>
        <w:rPr>
          <w:b/>
        </w:rPr>
        <w:t>num_threads</w:t>
      </w:r>
      <w:r w:rsidRPr="00B90A6A">
        <w:rPr>
          <w:i/>
        </w:rPr>
        <w:t>(integer-expression)</w:t>
      </w:r>
    </w:p>
    <w:p w:rsidR="00F65C1C" w:rsidRDefault="00F65C1C" w:rsidP="009E0FB8">
      <w:pPr>
        <w:pStyle w:val="BodyText"/>
        <w:keepNext/>
        <w:spacing w:before="0"/>
        <w:ind w:left="1440"/>
        <w:rPr>
          <w:b/>
        </w:rPr>
      </w:pPr>
      <w:r w:rsidRPr="00525DC7">
        <w:rPr>
          <w:b/>
        </w:rPr>
        <w:t>default</w:t>
      </w:r>
      <w:r>
        <w:rPr>
          <w:b/>
        </w:rPr>
        <w:t>(shared | none)</w:t>
      </w:r>
    </w:p>
    <w:p w:rsidR="00A754B1" w:rsidRDefault="00A754B1" w:rsidP="009E0FB8">
      <w:pPr>
        <w:pStyle w:val="BodyText"/>
        <w:keepNext/>
        <w:spacing w:before="0"/>
        <w:ind w:left="1440"/>
        <w:rPr>
          <w:i/>
        </w:rPr>
      </w:pPr>
      <w:r>
        <w:rPr>
          <w:b/>
        </w:rPr>
        <w:t>private</w:t>
      </w:r>
      <w:r>
        <w:rPr>
          <w:i/>
        </w:rPr>
        <w:t>(list)</w:t>
      </w:r>
    </w:p>
    <w:p w:rsidR="00A754B1" w:rsidRDefault="00A754B1" w:rsidP="009E0FB8">
      <w:pPr>
        <w:pStyle w:val="BodyText"/>
        <w:keepNext/>
        <w:spacing w:before="0"/>
        <w:ind w:left="1440"/>
        <w:rPr>
          <w:i/>
        </w:rPr>
      </w:pPr>
      <w:r>
        <w:rPr>
          <w:b/>
        </w:rPr>
        <w:t>firstprivate</w:t>
      </w:r>
      <w:r>
        <w:rPr>
          <w:i/>
        </w:rPr>
        <w:t>(list)</w:t>
      </w:r>
    </w:p>
    <w:p w:rsidR="00A754B1" w:rsidRDefault="00A754B1" w:rsidP="009E0FB8">
      <w:pPr>
        <w:pStyle w:val="BodyText"/>
        <w:keepNext/>
        <w:spacing w:before="0"/>
        <w:ind w:left="1440"/>
        <w:rPr>
          <w:i/>
        </w:rPr>
      </w:pPr>
      <w:r>
        <w:rPr>
          <w:b/>
        </w:rPr>
        <w:t>lastprivate</w:t>
      </w:r>
      <w:r>
        <w:rPr>
          <w:i/>
        </w:rPr>
        <w:t>(list)</w:t>
      </w:r>
    </w:p>
    <w:p w:rsidR="00A754B1" w:rsidRDefault="00A754B1" w:rsidP="009E0FB8">
      <w:pPr>
        <w:pStyle w:val="BodyText"/>
        <w:keepNext/>
        <w:spacing w:before="0"/>
        <w:ind w:left="1440"/>
        <w:rPr>
          <w:i/>
        </w:rPr>
      </w:pPr>
      <w:r>
        <w:rPr>
          <w:b/>
        </w:rPr>
        <w:t>reduction</w:t>
      </w:r>
      <w:r>
        <w:rPr>
          <w:i/>
        </w:rPr>
        <w:t>(reduction-identifier: list)</w:t>
      </w:r>
    </w:p>
    <w:p w:rsidR="00A754B1" w:rsidRDefault="00A754B1" w:rsidP="009E0FB8">
      <w:pPr>
        <w:pStyle w:val="BodyText"/>
        <w:spacing w:before="0"/>
        <w:ind w:left="1440"/>
        <w:rPr>
          <w:i/>
        </w:rPr>
      </w:pPr>
      <w:r>
        <w:rPr>
          <w:b/>
        </w:rPr>
        <w:t>schedule</w:t>
      </w:r>
      <w:r>
        <w:rPr>
          <w:i/>
        </w:rPr>
        <w:t>(</w:t>
      </w:r>
      <w:r w:rsidRPr="00030596">
        <w:rPr>
          <w:b/>
        </w:rPr>
        <w:t>static</w:t>
      </w:r>
      <w:r>
        <w:rPr>
          <w:i/>
        </w:rPr>
        <w:t>[, chunk_size])</w:t>
      </w:r>
    </w:p>
    <w:p w:rsidR="00094323" w:rsidRDefault="00094323" w:rsidP="009E0FB8">
      <w:pPr>
        <w:pStyle w:val="BodyText"/>
        <w:spacing w:before="0"/>
        <w:ind w:left="1440"/>
        <w:rPr>
          <w:i/>
        </w:rPr>
      </w:pPr>
    </w:p>
    <w:p w:rsidR="00DB47D4" w:rsidRPr="00B91B92" w:rsidRDefault="00DB47D4" w:rsidP="009E0FB8">
      <w:pPr>
        <w:pStyle w:val="Appendix20"/>
        <w:pageBreakBefore w:val="0"/>
        <w:spacing w:before="360"/>
        <w:ind w:left="1728"/>
        <w:rPr>
          <w:sz w:val="24"/>
          <w:szCs w:val="24"/>
        </w:rPr>
      </w:pPr>
      <w:bookmarkStart w:id="127" w:name="_Toc413142537"/>
      <w:r>
        <w:rPr>
          <w:sz w:val="24"/>
          <w:szCs w:val="24"/>
        </w:rPr>
        <w:lastRenderedPageBreak/>
        <w:t>parallel section</w:t>
      </w:r>
      <w:r w:rsidR="00964F7A">
        <w:rPr>
          <w:sz w:val="24"/>
          <w:szCs w:val="24"/>
        </w:rPr>
        <w:t>s</w:t>
      </w:r>
      <w:bookmarkEnd w:id="127"/>
    </w:p>
    <w:p w:rsidR="00DB47D4" w:rsidRDefault="00DB47D4" w:rsidP="009E0FB8">
      <w:pPr>
        <w:pStyle w:val="BodyText"/>
        <w:keepNext/>
      </w:pPr>
      <w:r>
        <w:t xml:space="preserve">Shortcut for specifying a </w:t>
      </w:r>
      <w:r w:rsidRPr="00094323">
        <w:rPr>
          <w:b/>
        </w:rPr>
        <w:t>parallel</w:t>
      </w:r>
      <w:r>
        <w:t xml:space="preserve"> construct containing one section</w:t>
      </w:r>
      <w:r w:rsidR="00094323">
        <w:t>s construct and no other statements.</w:t>
      </w:r>
    </w:p>
    <w:p w:rsidR="00DB47D4" w:rsidRDefault="00DB47D4" w:rsidP="009E0FB8">
      <w:pPr>
        <w:pStyle w:val="Appendix3"/>
        <w:spacing w:after="120"/>
        <w:ind w:left="1008"/>
        <w:rPr>
          <w:i/>
          <w:sz w:val="20"/>
          <w:szCs w:val="20"/>
        </w:rPr>
      </w:pPr>
      <w:r w:rsidRPr="00B91B92">
        <w:rPr>
          <w:sz w:val="20"/>
          <w:szCs w:val="20"/>
        </w:rPr>
        <w:t xml:space="preserve">#pragma omp </w:t>
      </w:r>
      <w:r>
        <w:rPr>
          <w:sz w:val="20"/>
          <w:szCs w:val="20"/>
        </w:rPr>
        <w:t xml:space="preserve">parallel </w:t>
      </w:r>
      <w:r w:rsidR="00094323">
        <w:rPr>
          <w:sz w:val="20"/>
          <w:szCs w:val="20"/>
        </w:rPr>
        <w:t>section</w:t>
      </w:r>
      <w:r w:rsidRPr="00B91B92">
        <w:rPr>
          <w:i/>
          <w:sz w:val="20"/>
          <w:szCs w:val="20"/>
        </w:rPr>
        <w:t>[clause [, clause]…]</w:t>
      </w:r>
    </w:p>
    <w:p w:rsidR="00094323" w:rsidRPr="00B91B92" w:rsidRDefault="00094323" w:rsidP="009E0FB8">
      <w:pPr>
        <w:pStyle w:val="Appendix3"/>
        <w:spacing w:after="120"/>
        <w:ind w:left="1440"/>
        <w:rPr>
          <w:sz w:val="20"/>
          <w:szCs w:val="20"/>
        </w:rPr>
      </w:pPr>
      <w:r w:rsidRPr="00B91B92">
        <w:rPr>
          <w:sz w:val="20"/>
          <w:szCs w:val="20"/>
        </w:rPr>
        <w:t>{</w:t>
      </w:r>
    </w:p>
    <w:p w:rsidR="00094323" w:rsidRPr="00B91B92" w:rsidRDefault="00094323" w:rsidP="009E0FB8">
      <w:pPr>
        <w:pStyle w:val="Appendix3"/>
        <w:spacing w:after="120"/>
        <w:ind w:left="1440"/>
        <w:rPr>
          <w:i/>
          <w:sz w:val="20"/>
          <w:szCs w:val="20"/>
        </w:rPr>
      </w:pPr>
      <w:r w:rsidRPr="00B91B92">
        <w:rPr>
          <w:i/>
          <w:sz w:val="20"/>
          <w:szCs w:val="20"/>
        </w:rPr>
        <w:t>[#pragma omp section]</w:t>
      </w:r>
    </w:p>
    <w:p w:rsidR="00094323" w:rsidRDefault="00094323" w:rsidP="009E0FB8">
      <w:pPr>
        <w:pStyle w:val="BodyText"/>
        <w:keepNext/>
        <w:spacing w:before="0"/>
        <w:ind w:left="2160"/>
        <w:rPr>
          <w:i/>
        </w:rPr>
      </w:pPr>
      <w:r>
        <w:rPr>
          <w:i/>
        </w:rPr>
        <w:t>structured-block</w:t>
      </w:r>
    </w:p>
    <w:p w:rsidR="00094323" w:rsidRPr="00B91B92" w:rsidRDefault="00094323" w:rsidP="009E0FB8">
      <w:pPr>
        <w:pStyle w:val="Appendix3"/>
        <w:spacing w:after="120"/>
        <w:ind w:left="1440"/>
        <w:rPr>
          <w:i/>
          <w:sz w:val="20"/>
          <w:szCs w:val="20"/>
        </w:rPr>
      </w:pPr>
      <w:r w:rsidRPr="00B91B92">
        <w:rPr>
          <w:i/>
          <w:sz w:val="20"/>
          <w:szCs w:val="20"/>
        </w:rPr>
        <w:t>[#pragma omp section</w:t>
      </w:r>
    </w:p>
    <w:p w:rsidR="00094323" w:rsidRDefault="00094323" w:rsidP="009E0FB8">
      <w:pPr>
        <w:pStyle w:val="BodyText"/>
        <w:keepNext/>
        <w:spacing w:before="0"/>
        <w:ind w:left="2160"/>
        <w:rPr>
          <w:i/>
        </w:rPr>
      </w:pPr>
      <w:r>
        <w:rPr>
          <w:i/>
        </w:rPr>
        <w:t>structured-block]</w:t>
      </w:r>
    </w:p>
    <w:p w:rsidR="00094323" w:rsidRPr="00B91B92" w:rsidRDefault="00094323" w:rsidP="009E0FB8">
      <w:pPr>
        <w:pStyle w:val="Appendix3"/>
        <w:spacing w:after="120"/>
        <w:ind w:left="1440"/>
        <w:rPr>
          <w:sz w:val="20"/>
          <w:szCs w:val="20"/>
        </w:rPr>
      </w:pPr>
      <w:r w:rsidRPr="00B91B92">
        <w:rPr>
          <w:sz w:val="20"/>
          <w:szCs w:val="20"/>
        </w:rPr>
        <w:t>}</w:t>
      </w:r>
    </w:p>
    <w:p w:rsidR="00094323" w:rsidRDefault="00094323" w:rsidP="009E0FB8">
      <w:pPr>
        <w:pStyle w:val="BodyText"/>
        <w:keepNext/>
        <w:spacing w:before="0"/>
        <w:ind w:left="2160"/>
        <w:rPr>
          <w:i/>
        </w:rPr>
      </w:pPr>
    </w:p>
    <w:p w:rsidR="00094323" w:rsidRDefault="00094323" w:rsidP="009E0FB8">
      <w:pPr>
        <w:pStyle w:val="BodyText"/>
        <w:keepNext/>
        <w:spacing w:before="0"/>
        <w:ind w:left="1008"/>
        <w:rPr>
          <w:i/>
        </w:rPr>
      </w:pPr>
      <w:r w:rsidRPr="00E43161">
        <w:t>where</w:t>
      </w:r>
      <w:r>
        <w:rPr>
          <w:i/>
        </w:rPr>
        <w:t xml:space="preserve"> clause </w:t>
      </w:r>
      <w:r w:rsidRPr="00E43161">
        <w:t>is one of the following</w:t>
      </w:r>
      <w:r>
        <w:rPr>
          <w:i/>
        </w:rPr>
        <w:t>:</w:t>
      </w:r>
    </w:p>
    <w:p w:rsidR="00994193" w:rsidRDefault="00994193" w:rsidP="009E0FB8">
      <w:pPr>
        <w:pStyle w:val="BodyText"/>
        <w:keepNext/>
        <w:spacing w:before="0"/>
        <w:ind w:left="1440"/>
        <w:rPr>
          <w:i/>
        </w:rPr>
      </w:pPr>
      <w:r w:rsidRPr="00B90A6A">
        <w:rPr>
          <w:b/>
        </w:rPr>
        <w:t>if</w:t>
      </w:r>
      <w:r w:rsidRPr="00B90A6A">
        <w:rPr>
          <w:i/>
        </w:rPr>
        <w:t>(scalar -expression)</w:t>
      </w:r>
    </w:p>
    <w:p w:rsidR="00994193" w:rsidRDefault="00994193" w:rsidP="009E0FB8">
      <w:pPr>
        <w:pStyle w:val="BodyText"/>
        <w:keepNext/>
        <w:spacing w:before="0"/>
        <w:ind w:left="1440"/>
        <w:rPr>
          <w:b/>
        </w:rPr>
      </w:pPr>
      <w:r>
        <w:rPr>
          <w:b/>
        </w:rPr>
        <w:t>num_threads</w:t>
      </w:r>
      <w:r w:rsidRPr="00B90A6A">
        <w:rPr>
          <w:i/>
        </w:rPr>
        <w:t>(integer-expression)</w:t>
      </w:r>
    </w:p>
    <w:p w:rsidR="00994193" w:rsidRDefault="00994193" w:rsidP="009E0FB8">
      <w:pPr>
        <w:pStyle w:val="BodyText"/>
        <w:keepNext/>
        <w:spacing w:before="0"/>
        <w:ind w:left="1440"/>
        <w:rPr>
          <w:b/>
        </w:rPr>
      </w:pPr>
      <w:r w:rsidRPr="00525DC7">
        <w:rPr>
          <w:b/>
        </w:rPr>
        <w:t>default</w:t>
      </w:r>
      <w:r>
        <w:rPr>
          <w:b/>
        </w:rPr>
        <w:t>(shared | none)</w:t>
      </w:r>
    </w:p>
    <w:p w:rsidR="00094323" w:rsidRDefault="00094323" w:rsidP="009E0FB8">
      <w:pPr>
        <w:pStyle w:val="BodyText"/>
        <w:keepNext/>
        <w:spacing w:before="0"/>
        <w:ind w:left="1440"/>
        <w:rPr>
          <w:i/>
        </w:rPr>
      </w:pPr>
      <w:r>
        <w:rPr>
          <w:b/>
        </w:rPr>
        <w:t>private</w:t>
      </w:r>
      <w:r>
        <w:rPr>
          <w:i/>
        </w:rPr>
        <w:t>(list)</w:t>
      </w:r>
    </w:p>
    <w:p w:rsidR="00094323" w:rsidRDefault="00094323" w:rsidP="009E0FB8">
      <w:pPr>
        <w:pStyle w:val="BodyText"/>
        <w:keepNext/>
        <w:spacing w:before="0"/>
        <w:ind w:left="1440"/>
        <w:rPr>
          <w:i/>
        </w:rPr>
      </w:pPr>
      <w:r>
        <w:rPr>
          <w:b/>
        </w:rPr>
        <w:t>firstprivate</w:t>
      </w:r>
      <w:r>
        <w:rPr>
          <w:i/>
        </w:rPr>
        <w:t>(list)</w:t>
      </w:r>
    </w:p>
    <w:p w:rsidR="00094323" w:rsidRDefault="00094323" w:rsidP="009E0FB8">
      <w:pPr>
        <w:pStyle w:val="BodyText"/>
        <w:keepNext/>
        <w:spacing w:before="0"/>
        <w:ind w:left="1440"/>
        <w:rPr>
          <w:i/>
        </w:rPr>
      </w:pPr>
      <w:r>
        <w:rPr>
          <w:b/>
        </w:rPr>
        <w:t>lastprivate</w:t>
      </w:r>
      <w:r>
        <w:rPr>
          <w:i/>
        </w:rPr>
        <w:t>(list)</w:t>
      </w:r>
    </w:p>
    <w:p w:rsidR="00994193" w:rsidRDefault="00994193" w:rsidP="009E0FB8">
      <w:pPr>
        <w:pStyle w:val="BodyText"/>
        <w:keepNext/>
        <w:spacing w:before="0"/>
        <w:ind w:left="1440"/>
        <w:rPr>
          <w:i/>
        </w:rPr>
      </w:pPr>
      <w:r>
        <w:rPr>
          <w:b/>
        </w:rPr>
        <w:t>shared</w:t>
      </w:r>
      <w:r>
        <w:rPr>
          <w:i/>
        </w:rPr>
        <w:t>(list)</w:t>
      </w:r>
    </w:p>
    <w:p w:rsidR="00094323" w:rsidRDefault="00094323" w:rsidP="009E0FB8">
      <w:pPr>
        <w:pStyle w:val="BodyText"/>
        <w:spacing w:before="0"/>
        <w:ind w:left="1440"/>
        <w:rPr>
          <w:i/>
        </w:rPr>
      </w:pPr>
      <w:r>
        <w:rPr>
          <w:b/>
        </w:rPr>
        <w:t>reduction</w:t>
      </w:r>
      <w:r>
        <w:rPr>
          <w:i/>
        </w:rPr>
        <w:t>(reduction-identifier: list)</w:t>
      </w:r>
    </w:p>
    <w:p w:rsidR="00994193" w:rsidRPr="00B91B92" w:rsidRDefault="00994193" w:rsidP="009E0FB8">
      <w:pPr>
        <w:pStyle w:val="Appendix20"/>
        <w:pageBreakBefore w:val="0"/>
        <w:spacing w:before="360"/>
        <w:ind w:left="1728"/>
        <w:rPr>
          <w:sz w:val="24"/>
          <w:szCs w:val="24"/>
        </w:rPr>
      </w:pPr>
      <w:bookmarkStart w:id="128" w:name="_Toc413142538"/>
      <w:r>
        <w:rPr>
          <w:sz w:val="24"/>
          <w:szCs w:val="24"/>
        </w:rPr>
        <w:t>target teams</w:t>
      </w:r>
      <w:bookmarkEnd w:id="128"/>
    </w:p>
    <w:p w:rsidR="00994193" w:rsidRDefault="00994193" w:rsidP="009E0FB8">
      <w:pPr>
        <w:pStyle w:val="BodyText"/>
        <w:keepNext/>
      </w:pPr>
      <w:r>
        <w:t xml:space="preserve">Shortcut for specifying a </w:t>
      </w:r>
      <w:r w:rsidRPr="00994193">
        <w:rPr>
          <w:b/>
        </w:rPr>
        <w:t>target</w:t>
      </w:r>
      <w:r>
        <w:t xml:space="preserve"> construct containing a </w:t>
      </w:r>
      <w:r w:rsidRPr="00994193">
        <w:rPr>
          <w:b/>
        </w:rPr>
        <w:t>teams</w:t>
      </w:r>
      <w:r>
        <w:t xml:space="preserve"> construct.</w:t>
      </w:r>
    </w:p>
    <w:p w:rsidR="00994193" w:rsidRPr="00B91B92" w:rsidRDefault="00994193" w:rsidP="009E0FB8">
      <w:pPr>
        <w:pStyle w:val="Appendix3"/>
        <w:spacing w:after="120"/>
        <w:ind w:left="1008"/>
        <w:rPr>
          <w:i/>
          <w:sz w:val="20"/>
          <w:szCs w:val="20"/>
        </w:rPr>
      </w:pPr>
      <w:r w:rsidRPr="00B91B92">
        <w:rPr>
          <w:sz w:val="20"/>
          <w:szCs w:val="20"/>
        </w:rPr>
        <w:t xml:space="preserve">#pragma omp </w:t>
      </w:r>
      <w:r>
        <w:rPr>
          <w:sz w:val="20"/>
          <w:szCs w:val="20"/>
        </w:rPr>
        <w:t>target teams</w:t>
      </w:r>
      <w:r w:rsidRPr="00B91B92">
        <w:rPr>
          <w:sz w:val="20"/>
          <w:szCs w:val="20"/>
        </w:rPr>
        <w:t xml:space="preserve"> </w:t>
      </w:r>
      <w:r w:rsidRPr="00B91B92">
        <w:rPr>
          <w:i/>
          <w:sz w:val="20"/>
          <w:szCs w:val="20"/>
        </w:rPr>
        <w:t>[clause [, clause]…]</w:t>
      </w:r>
    </w:p>
    <w:p w:rsidR="00994193" w:rsidRDefault="00994193" w:rsidP="009E0FB8">
      <w:pPr>
        <w:pStyle w:val="BodyText"/>
        <w:keepNext/>
        <w:spacing w:before="0"/>
        <w:ind w:left="1440"/>
        <w:rPr>
          <w:i/>
        </w:rPr>
      </w:pPr>
      <w:r>
        <w:rPr>
          <w:i/>
        </w:rPr>
        <w:t>structured-block</w:t>
      </w:r>
    </w:p>
    <w:p w:rsidR="00994193" w:rsidRDefault="00994193" w:rsidP="009E0FB8">
      <w:pPr>
        <w:pStyle w:val="BodyText"/>
        <w:keepNext/>
        <w:spacing w:before="0"/>
        <w:ind w:left="1008"/>
        <w:rPr>
          <w:i/>
        </w:rPr>
      </w:pPr>
      <w:r w:rsidRPr="00E43161">
        <w:t>where</w:t>
      </w:r>
      <w:r>
        <w:rPr>
          <w:i/>
        </w:rPr>
        <w:t xml:space="preserve"> clause </w:t>
      </w:r>
      <w:r w:rsidRPr="00E43161">
        <w:t>is one of the following</w:t>
      </w:r>
      <w:r>
        <w:rPr>
          <w:i/>
        </w:rPr>
        <w:t>:</w:t>
      </w:r>
    </w:p>
    <w:p w:rsidR="00994193" w:rsidRDefault="00994193" w:rsidP="009E0FB8">
      <w:pPr>
        <w:pStyle w:val="BodyText"/>
        <w:keepNext/>
        <w:spacing w:before="0"/>
        <w:ind w:left="1440"/>
        <w:rPr>
          <w:i/>
        </w:rPr>
      </w:pPr>
      <w:r>
        <w:rPr>
          <w:b/>
        </w:rPr>
        <w:t>num_teams</w:t>
      </w:r>
      <w:r w:rsidRPr="0007551D">
        <w:rPr>
          <w:i/>
        </w:rPr>
        <w:t>(integer-expression)</w:t>
      </w:r>
    </w:p>
    <w:p w:rsidR="00994193" w:rsidRDefault="00994193" w:rsidP="009E0FB8">
      <w:pPr>
        <w:pStyle w:val="BodyText"/>
        <w:keepNext/>
        <w:spacing w:before="0"/>
        <w:ind w:left="1440"/>
        <w:rPr>
          <w:i/>
        </w:rPr>
      </w:pPr>
      <w:r>
        <w:rPr>
          <w:b/>
        </w:rPr>
        <w:t>thread_limit</w:t>
      </w:r>
      <w:r w:rsidRPr="0007551D">
        <w:rPr>
          <w:i/>
        </w:rPr>
        <w:t>(integer-expression)</w:t>
      </w:r>
    </w:p>
    <w:p w:rsidR="00994193" w:rsidRDefault="00994193" w:rsidP="009E0FB8">
      <w:pPr>
        <w:pStyle w:val="BodyText"/>
        <w:keepNext/>
        <w:spacing w:before="0"/>
        <w:ind w:left="1440"/>
        <w:rPr>
          <w:b/>
        </w:rPr>
      </w:pPr>
      <w:r w:rsidRPr="00525DC7">
        <w:rPr>
          <w:b/>
        </w:rPr>
        <w:t>default</w:t>
      </w:r>
      <w:r>
        <w:rPr>
          <w:b/>
        </w:rPr>
        <w:t>(shared | none)</w:t>
      </w:r>
    </w:p>
    <w:p w:rsidR="00994193" w:rsidRDefault="00994193" w:rsidP="009E0FB8">
      <w:pPr>
        <w:pStyle w:val="BodyText"/>
        <w:keepNext/>
        <w:spacing w:before="0"/>
        <w:ind w:left="1440"/>
        <w:rPr>
          <w:i/>
        </w:rPr>
      </w:pPr>
      <w:r>
        <w:rPr>
          <w:b/>
        </w:rPr>
        <w:t>private</w:t>
      </w:r>
      <w:r>
        <w:rPr>
          <w:i/>
        </w:rPr>
        <w:t>(list)</w:t>
      </w:r>
    </w:p>
    <w:p w:rsidR="00994193" w:rsidRDefault="00994193" w:rsidP="009E0FB8">
      <w:pPr>
        <w:pStyle w:val="BodyText"/>
        <w:keepNext/>
        <w:spacing w:before="0"/>
        <w:ind w:left="1440"/>
        <w:rPr>
          <w:i/>
        </w:rPr>
      </w:pPr>
      <w:r>
        <w:rPr>
          <w:b/>
        </w:rPr>
        <w:t>firstprivate</w:t>
      </w:r>
      <w:r>
        <w:rPr>
          <w:i/>
        </w:rPr>
        <w:t>(list)</w:t>
      </w:r>
    </w:p>
    <w:p w:rsidR="00994193" w:rsidRDefault="00994193" w:rsidP="009E0FB8">
      <w:pPr>
        <w:pStyle w:val="BodyText"/>
        <w:spacing w:before="0"/>
        <w:ind w:left="1440"/>
        <w:rPr>
          <w:i/>
        </w:rPr>
      </w:pPr>
      <w:r>
        <w:rPr>
          <w:b/>
        </w:rPr>
        <w:t>shared</w:t>
      </w:r>
      <w:r>
        <w:rPr>
          <w:i/>
        </w:rPr>
        <w:t>(list)</w:t>
      </w:r>
    </w:p>
    <w:p w:rsidR="00994193" w:rsidRPr="00B91B92" w:rsidRDefault="00994193" w:rsidP="009E0FB8">
      <w:pPr>
        <w:pStyle w:val="Appendix20"/>
        <w:pageBreakBefore w:val="0"/>
        <w:spacing w:before="360"/>
        <w:ind w:left="1728"/>
        <w:rPr>
          <w:sz w:val="24"/>
          <w:szCs w:val="24"/>
        </w:rPr>
      </w:pPr>
      <w:bookmarkStart w:id="129" w:name="_Toc413142539"/>
      <w:r>
        <w:rPr>
          <w:sz w:val="24"/>
          <w:szCs w:val="24"/>
        </w:rPr>
        <w:lastRenderedPageBreak/>
        <w:t xml:space="preserve">teams </w:t>
      </w:r>
      <w:r w:rsidR="00FD01F8">
        <w:rPr>
          <w:sz w:val="24"/>
          <w:szCs w:val="24"/>
        </w:rPr>
        <w:t>distribute</w:t>
      </w:r>
      <w:bookmarkEnd w:id="129"/>
    </w:p>
    <w:p w:rsidR="00994193" w:rsidRDefault="00994193" w:rsidP="009E0FB8">
      <w:pPr>
        <w:pStyle w:val="BodyText"/>
        <w:keepNext/>
      </w:pPr>
      <w:r>
        <w:t xml:space="preserve">Shortcut for specifying a </w:t>
      </w:r>
      <w:r w:rsidRPr="00994193">
        <w:rPr>
          <w:b/>
        </w:rPr>
        <w:t>teams</w:t>
      </w:r>
      <w:r>
        <w:t xml:space="preserve"> construct containing a </w:t>
      </w:r>
      <w:r w:rsidRPr="00994193">
        <w:rPr>
          <w:b/>
        </w:rPr>
        <w:t>distribute</w:t>
      </w:r>
      <w:r>
        <w:t xml:space="preserve"> construct.</w:t>
      </w:r>
    </w:p>
    <w:p w:rsidR="00994193" w:rsidRPr="00B91B92" w:rsidRDefault="00994193" w:rsidP="009E0FB8">
      <w:pPr>
        <w:pStyle w:val="Appendix3"/>
        <w:spacing w:after="120"/>
        <w:ind w:left="1008"/>
        <w:rPr>
          <w:i/>
          <w:sz w:val="20"/>
          <w:szCs w:val="20"/>
        </w:rPr>
      </w:pPr>
      <w:r w:rsidRPr="00B91B92">
        <w:rPr>
          <w:sz w:val="20"/>
          <w:szCs w:val="20"/>
        </w:rPr>
        <w:t xml:space="preserve">#pragma omp </w:t>
      </w:r>
      <w:r>
        <w:rPr>
          <w:sz w:val="20"/>
          <w:szCs w:val="20"/>
        </w:rPr>
        <w:t>teams distribute</w:t>
      </w:r>
      <w:r w:rsidRPr="00B91B92">
        <w:rPr>
          <w:sz w:val="20"/>
          <w:szCs w:val="20"/>
        </w:rPr>
        <w:t xml:space="preserve"> </w:t>
      </w:r>
      <w:r w:rsidRPr="00B91B92">
        <w:rPr>
          <w:i/>
          <w:sz w:val="20"/>
          <w:szCs w:val="20"/>
        </w:rPr>
        <w:t>[clause [, clause]…]</w:t>
      </w:r>
    </w:p>
    <w:p w:rsidR="00994193" w:rsidRDefault="00994193" w:rsidP="009E0FB8">
      <w:pPr>
        <w:pStyle w:val="BodyText"/>
        <w:keepNext/>
        <w:spacing w:before="0"/>
        <w:ind w:left="1440"/>
        <w:rPr>
          <w:i/>
        </w:rPr>
      </w:pPr>
      <w:r>
        <w:rPr>
          <w:i/>
        </w:rPr>
        <w:t>for loops</w:t>
      </w:r>
    </w:p>
    <w:p w:rsidR="00994193" w:rsidRDefault="00994193" w:rsidP="009E0FB8">
      <w:pPr>
        <w:pStyle w:val="BodyText"/>
        <w:keepNext/>
        <w:spacing w:before="0"/>
        <w:ind w:left="1008"/>
        <w:rPr>
          <w:i/>
        </w:rPr>
      </w:pPr>
      <w:r w:rsidRPr="00E43161">
        <w:t>where</w:t>
      </w:r>
      <w:r>
        <w:rPr>
          <w:i/>
        </w:rPr>
        <w:t xml:space="preserve"> clause </w:t>
      </w:r>
      <w:r w:rsidRPr="00E43161">
        <w:t>is one of the following</w:t>
      </w:r>
      <w:r>
        <w:rPr>
          <w:i/>
        </w:rPr>
        <w:t>:</w:t>
      </w:r>
    </w:p>
    <w:p w:rsidR="00994193" w:rsidRDefault="00994193" w:rsidP="009E0FB8">
      <w:pPr>
        <w:pStyle w:val="BodyText"/>
        <w:keepNext/>
        <w:spacing w:before="0"/>
        <w:ind w:left="1440"/>
        <w:rPr>
          <w:i/>
        </w:rPr>
      </w:pPr>
      <w:r>
        <w:rPr>
          <w:b/>
        </w:rPr>
        <w:t>private</w:t>
      </w:r>
      <w:r>
        <w:rPr>
          <w:i/>
        </w:rPr>
        <w:t>(list)</w:t>
      </w:r>
    </w:p>
    <w:p w:rsidR="00994193" w:rsidRDefault="00994193" w:rsidP="009E0FB8">
      <w:pPr>
        <w:pStyle w:val="BodyText"/>
        <w:keepNext/>
        <w:spacing w:before="0"/>
        <w:ind w:left="1440"/>
        <w:rPr>
          <w:i/>
        </w:rPr>
      </w:pPr>
      <w:r>
        <w:rPr>
          <w:b/>
        </w:rPr>
        <w:t>firstprivate</w:t>
      </w:r>
      <w:r>
        <w:rPr>
          <w:i/>
        </w:rPr>
        <w:t>(list)</w:t>
      </w:r>
    </w:p>
    <w:p w:rsidR="00994193" w:rsidRDefault="00994193" w:rsidP="009E0FB8">
      <w:pPr>
        <w:pStyle w:val="BodyText"/>
        <w:spacing w:before="0"/>
        <w:ind w:left="1440"/>
        <w:rPr>
          <w:i/>
        </w:rPr>
      </w:pPr>
      <w:r>
        <w:rPr>
          <w:b/>
        </w:rPr>
        <w:t>dist_schedule</w:t>
      </w:r>
      <w:r>
        <w:rPr>
          <w:i/>
        </w:rPr>
        <w:t>(</w:t>
      </w:r>
      <w:r w:rsidRPr="00C316BC">
        <w:rPr>
          <w:b/>
        </w:rPr>
        <w:t>static</w:t>
      </w:r>
      <w:r>
        <w:rPr>
          <w:i/>
        </w:rPr>
        <w:t>[, chunk_size])</w:t>
      </w:r>
    </w:p>
    <w:p w:rsidR="00F54A3C" w:rsidRDefault="00F54A3C" w:rsidP="009E0FB8">
      <w:pPr>
        <w:pStyle w:val="BodyText"/>
        <w:keepNext/>
        <w:spacing w:before="0"/>
        <w:ind w:left="1440"/>
        <w:rPr>
          <w:i/>
        </w:rPr>
      </w:pPr>
      <w:r>
        <w:rPr>
          <w:b/>
        </w:rPr>
        <w:t>num_teams</w:t>
      </w:r>
      <w:r w:rsidRPr="0007551D">
        <w:rPr>
          <w:i/>
        </w:rPr>
        <w:t>(integer-expression)</w:t>
      </w:r>
    </w:p>
    <w:p w:rsidR="00F54A3C" w:rsidRDefault="00F54A3C" w:rsidP="009E0FB8">
      <w:pPr>
        <w:pStyle w:val="BodyText"/>
        <w:keepNext/>
        <w:spacing w:before="0"/>
        <w:ind w:left="1440"/>
        <w:rPr>
          <w:i/>
        </w:rPr>
      </w:pPr>
      <w:r>
        <w:rPr>
          <w:b/>
        </w:rPr>
        <w:t>thread_limit</w:t>
      </w:r>
      <w:r w:rsidRPr="0007551D">
        <w:rPr>
          <w:i/>
        </w:rPr>
        <w:t>(integer-expression)</w:t>
      </w:r>
    </w:p>
    <w:p w:rsidR="00F54A3C" w:rsidRDefault="00F54A3C" w:rsidP="009E0FB8">
      <w:pPr>
        <w:pStyle w:val="BodyText"/>
        <w:keepNext/>
        <w:spacing w:before="0"/>
        <w:ind w:left="1440"/>
        <w:rPr>
          <w:b/>
        </w:rPr>
      </w:pPr>
      <w:r w:rsidRPr="00525DC7">
        <w:rPr>
          <w:b/>
        </w:rPr>
        <w:t>default</w:t>
      </w:r>
      <w:r>
        <w:rPr>
          <w:b/>
        </w:rPr>
        <w:t>(shared | none)</w:t>
      </w:r>
    </w:p>
    <w:p w:rsidR="00F54A3C" w:rsidRDefault="00F54A3C" w:rsidP="009E0FB8">
      <w:pPr>
        <w:pStyle w:val="BodyText"/>
        <w:spacing w:before="0"/>
        <w:ind w:left="1440"/>
        <w:rPr>
          <w:i/>
        </w:rPr>
      </w:pPr>
      <w:r>
        <w:rPr>
          <w:b/>
        </w:rPr>
        <w:t>shared</w:t>
      </w:r>
      <w:r>
        <w:rPr>
          <w:i/>
        </w:rPr>
        <w:t>(list)</w:t>
      </w:r>
    </w:p>
    <w:p w:rsidR="00F54A3C" w:rsidRPr="00B91B92" w:rsidRDefault="00F54A3C" w:rsidP="009E0FB8">
      <w:pPr>
        <w:pStyle w:val="Appendix20"/>
        <w:pageBreakBefore w:val="0"/>
        <w:spacing w:before="360"/>
        <w:ind w:left="1728"/>
        <w:rPr>
          <w:sz w:val="24"/>
          <w:szCs w:val="24"/>
        </w:rPr>
      </w:pPr>
      <w:bookmarkStart w:id="130" w:name="_Toc413142540"/>
      <w:r>
        <w:rPr>
          <w:sz w:val="24"/>
          <w:szCs w:val="24"/>
        </w:rPr>
        <w:t xml:space="preserve">target teams </w:t>
      </w:r>
      <w:r w:rsidR="00FD01F8">
        <w:rPr>
          <w:sz w:val="24"/>
          <w:szCs w:val="24"/>
        </w:rPr>
        <w:t>distribute</w:t>
      </w:r>
      <w:bookmarkEnd w:id="130"/>
    </w:p>
    <w:p w:rsidR="00F54A3C" w:rsidRDefault="00F54A3C" w:rsidP="009E0FB8">
      <w:pPr>
        <w:pStyle w:val="BodyText"/>
        <w:keepNext/>
      </w:pPr>
      <w:r>
        <w:t xml:space="preserve">Shortcut for specifying a </w:t>
      </w:r>
      <w:r w:rsidRPr="00F54A3C">
        <w:rPr>
          <w:b/>
        </w:rPr>
        <w:t>target</w:t>
      </w:r>
      <w:r>
        <w:t xml:space="preserve"> containing a </w:t>
      </w:r>
      <w:r w:rsidRPr="00F54A3C">
        <w:rPr>
          <w:b/>
        </w:rPr>
        <w:t>teams distribute</w:t>
      </w:r>
      <w:r>
        <w:t xml:space="preserve"> construct.</w:t>
      </w:r>
    </w:p>
    <w:p w:rsidR="00F54A3C" w:rsidRPr="00B91B92" w:rsidRDefault="00F54A3C" w:rsidP="009E0FB8">
      <w:pPr>
        <w:pStyle w:val="Appendix3"/>
        <w:spacing w:after="120"/>
        <w:ind w:left="1008"/>
        <w:rPr>
          <w:i/>
          <w:sz w:val="20"/>
          <w:szCs w:val="20"/>
        </w:rPr>
      </w:pPr>
      <w:r w:rsidRPr="00B91B92">
        <w:rPr>
          <w:sz w:val="20"/>
          <w:szCs w:val="20"/>
        </w:rPr>
        <w:t xml:space="preserve">#pragma omp </w:t>
      </w:r>
      <w:r>
        <w:rPr>
          <w:sz w:val="20"/>
          <w:szCs w:val="20"/>
        </w:rPr>
        <w:t>target teams distribute</w:t>
      </w:r>
      <w:r w:rsidRPr="00B91B92">
        <w:rPr>
          <w:sz w:val="20"/>
          <w:szCs w:val="20"/>
        </w:rPr>
        <w:t xml:space="preserve"> </w:t>
      </w:r>
      <w:r w:rsidRPr="00B91B92">
        <w:rPr>
          <w:i/>
          <w:sz w:val="20"/>
          <w:szCs w:val="20"/>
        </w:rPr>
        <w:t>[clause [, clause]…]</w:t>
      </w:r>
    </w:p>
    <w:p w:rsidR="00F54A3C" w:rsidRDefault="00F54A3C" w:rsidP="009E0FB8">
      <w:pPr>
        <w:pStyle w:val="BodyText"/>
        <w:keepNext/>
        <w:spacing w:before="0"/>
        <w:ind w:left="1440"/>
        <w:rPr>
          <w:i/>
        </w:rPr>
      </w:pPr>
      <w:r>
        <w:rPr>
          <w:i/>
        </w:rPr>
        <w:t>for loops</w:t>
      </w:r>
    </w:p>
    <w:p w:rsidR="00F54A3C" w:rsidRDefault="00F54A3C" w:rsidP="009E0FB8">
      <w:pPr>
        <w:pStyle w:val="BodyText"/>
        <w:keepNext/>
        <w:spacing w:before="0"/>
        <w:ind w:left="1008"/>
        <w:rPr>
          <w:i/>
        </w:rPr>
      </w:pPr>
      <w:r w:rsidRPr="00E43161">
        <w:t>where</w:t>
      </w:r>
      <w:r>
        <w:rPr>
          <w:i/>
        </w:rPr>
        <w:t xml:space="preserve"> clause </w:t>
      </w:r>
      <w:r w:rsidRPr="00E43161">
        <w:t>is one of the following</w:t>
      </w:r>
      <w:r>
        <w:rPr>
          <w:i/>
        </w:rPr>
        <w:t>:</w:t>
      </w:r>
    </w:p>
    <w:p w:rsidR="00F54A3C" w:rsidRDefault="00F54A3C" w:rsidP="009E0FB8">
      <w:pPr>
        <w:pStyle w:val="BodyText"/>
        <w:keepNext/>
        <w:spacing w:before="0"/>
        <w:ind w:left="1440"/>
        <w:rPr>
          <w:i/>
        </w:rPr>
      </w:pPr>
      <w:r>
        <w:rPr>
          <w:b/>
        </w:rPr>
        <w:t>private</w:t>
      </w:r>
      <w:r>
        <w:rPr>
          <w:i/>
        </w:rPr>
        <w:t>(list)</w:t>
      </w:r>
    </w:p>
    <w:p w:rsidR="00F54A3C" w:rsidRDefault="00F54A3C" w:rsidP="009E0FB8">
      <w:pPr>
        <w:pStyle w:val="BodyText"/>
        <w:keepNext/>
        <w:spacing w:before="0"/>
        <w:ind w:left="1440"/>
        <w:rPr>
          <w:i/>
        </w:rPr>
      </w:pPr>
      <w:r>
        <w:rPr>
          <w:b/>
        </w:rPr>
        <w:t>firstprivate</w:t>
      </w:r>
      <w:r>
        <w:rPr>
          <w:i/>
        </w:rPr>
        <w:t>(list)</w:t>
      </w:r>
    </w:p>
    <w:p w:rsidR="00F54A3C" w:rsidRDefault="00F54A3C" w:rsidP="009E0FB8">
      <w:pPr>
        <w:pStyle w:val="BodyText"/>
        <w:keepNext/>
        <w:spacing w:before="0"/>
        <w:ind w:left="1440"/>
        <w:rPr>
          <w:i/>
        </w:rPr>
      </w:pPr>
      <w:r>
        <w:rPr>
          <w:b/>
        </w:rPr>
        <w:t>dist_schedule</w:t>
      </w:r>
      <w:r>
        <w:rPr>
          <w:i/>
        </w:rPr>
        <w:t>(</w:t>
      </w:r>
      <w:r w:rsidRPr="00C316BC">
        <w:rPr>
          <w:b/>
        </w:rPr>
        <w:t>static</w:t>
      </w:r>
      <w:r>
        <w:rPr>
          <w:i/>
        </w:rPr>
        <w:t>[, chunk_size])</w:t>
      </w:r>
    </w:p>
    <w:p w:rsidR="00F54A3C" w:rsidRDefault="00F54A3C" w:rsidP="009E0FB8">
      <w:pPr>
        <w:pStyle w:val="BodyText"/>
        <w:keepNext/>
        <w:spacing w:before="0"/>
        <w:ind w:left="1440"/>
        <w:rPr>
          <w:i/>
        </w:rPr>
      </w:pPr>
      <w:r>
        <w:rPr>
          <w:b/>
        </w:rPr>
        <w:t>num_teams</w:t>
      </w:r>
      <w:r w:rsidRPr="0007551D">
        <w:rPr>
          <w:i/>
        </w:rPr>
        <w:t>(integer-expression)</w:t>
      </w:r>
    </w:p>
    <w:p w:rsidR="00F54A3C" w:rsidRDefault="00F54A3C" w:rsidP="009E0FB8">
      <w:pPr>
        <w:pStyle w:val="BodyText"/>
        <w:keepNext/>
        <w:spacing w:before="0"/>
        <w:ind w:left="1440"/>
        <w:rPr>
          <w:i/>
        </w:rPr>
      </w:pPr>
      <w:r>
        <w:rPr>
          <w:b/>
        </w:rPr>
        <w:t>thread_limit</w:t>
      </w:r>
      <w:r w:rsidRPr="0007551D">
        <w:rPr>
          <w:i/>
        </w:rPr>
        <w:t>(integer-expression)</w:t>
      </w:r>
    </w:p>
    <w:p w:rsidR="00F54A3C" w:rsidRDefault="00F54A3C" w:rsidP="009E0FB8">
      <w:pPr>
        <w:pStyle w:val="BodyText"/>
        <w:keepNext/>
        <w:spacing w:before="0"/>
        <w:ind w:left="1440"/>
        <w:rPr>
          <w:b/>
        </w:rPr>
      </w:pPr>
      <w:r w:rsidRPr="00525DC7">
        <w:rPr>
          <w:b/>
        </w:rPr>
        <w:t>default</w:t>
      </w:r>
      <w:r>
        <w:rPr>
          <w:b/>
        </w:rPr>
        <w:t>(shared | none)</w:t>
      </w:r>
    </w:p>
    <w:p w:rsidR="00F54A3C" w:rsidRDefault="00F54A3C" w:rsidP="009E0FB8">
      <w:pPr>
        <w:pStyle w:val="BodyText"/>
        <w:spacing w:before="0"/>
        <w:ind w:left="1440"/>
        <w:rPr>
          <w:i/>
        </w:rPr>
      </w:pPr>
      <w:r>
        <w:rPr>
          <w:b/>
        </w:rPr>
        <w:t>shared</w:t>
      </w:r>
      <w:r>
        <w:rPr>
          <w:i/>
        </w:rPr>
        <w:t>(list)</w:t>
      </w:r>
    </w:p>
    <w:p w:rsidR="00F54A3C" w:rsidRPr="00B91B92" w:rsidRDefault="00F54A3C" w:rsidP="009E0FB8">
      <w:pPr>
        <w:pStyle w:val="Appendix20"/>
        <w:pageBreakBefore w:val="0"/>
        <w:spacing w:before="360"/>
        <w:ind w:left="1728"/>
        <w:rPr>
          <w:sz w:val="24"/>
          <w:szCs w:val="24"/>
        </w:rPr>
      </w:pPr>
      <w:bookmarkStart w:id="131" w:name="_Toc413142541"/>
      <w:r>
        <w:rPr>
          <w:sz w:val="24"/>
          <w:szCs w:val="24"/>
        </w:rPr>
        <w:t xml:space="preserve">teams </w:t>
      </w:r>
      <w:r w:rsidR="00236423">
        <w:rPr>
          <w:sz w:val="24"/>
          <w:szCs w:val="24"/>
        </w:rPr>
        <w:t>distribute parallel</w:t>
      </w:r>
      <w:bookmarkEnd w:id="131"/>
    </w:p>
    <w:p w:rsidR="00F54A3C" w:rsidRDefault="00F54A3C" w:rsidP="009E0FB8">
      <w:pPr>
        <w:pStyle w:val="BodyText"/>
        <w:keepNext/>
      </w:pPr>
      <w:r>
        <w:t xml:space="preserve">Shortcut for specifying a </w:t>
      </w:r>
      <w:r w:rsidRPr="00994193">
        <w:rPr>
          <w:b/>
        </w:rPr>
        <w:t>teams</w:t>
      </w:r>
      <w:r>
        <w:t xml:space="preserve"> construct containing a </w:t>
      </w:r>
      <w:r w:rsidRPr="00994193">
        <w:rPr>
          <w:b/>
        </w:rPr>
        <w:t>distribute</w:t>
      </w:r>
      <w:r w:rsidR="00236423">
        <w:rPr>
          <w:b/>
        </w:rPr>
        <w:t xml:space="preserve"> parallel</w:t>
      </w:r>
      <w:r>
        <w:t xml:space="preserve"> construct.</w:t>
      </w:r>
    </w:p>
    <w:p w:rsidR="00F54A3C" w:rsidRPr="00B91B92" w:rsidRDefault="00F54A3C" w:rsidP="009E0FB8">
      <w:pPr>
        <w:pStyle w:val="Appendix3"/>
        <w:spacing w:after="120"/>
        <w:ind w:left="1008"/>
        <w:rPr>
          <w:i/>
          <w:sz w:val="20"/>
          <w:szCs w:val="20"/>
        </w:rPr>
      </w:pPr>
      <w:r w:rsidRPr="00B91B92">
        <w:rPr>
          <w:sz w:val="20"/>
          <w:szCs w:val="20"/>
        </w:rPr>
        <w:t xml:space="preserve">#pragma omp </w:t>
      </w:r>
      <w:r>
        <w:rPr>
          <w:sz w:val="20"/>
          <w:szCs w:val="20"/>
        </w:rPr>
        <w:t>teams distribute</w:t>
      </w:r>
      <w:r w:rsidR="00236423">
        <w:rPr>
          <w:sz w:val="20"/>
          <w:szCs w:val="20"/>
        </w:rPr>
        <w:t xml:space="preserve"> parallel</w:t>
      </w:r>
      <w:r w:rsidRPr="00B91B92">
        <w:rPr>
          <w:sz w:val="20"/>
          <w:szCs w:val="20"/>
        </w:rPr>
        <w:t xml:space="preserve"> </w:t>
      </w:r>
      <w:r w:rsidRPr="00B91B92">
        <w:rPr>
          <w:i/>
          <w:sz w:val="20"/>
          <w:szCs w:val="20"/>
        </w:rPr>
        <w:t>[clause [, clause]…]</w:t>
      </w:r>
    </w:p>
    <w:p w:rsidR="00F54A3C" w:rsidRDefault="00F54A3C" w:rsidP="009E0FB8">
      <w:pPr>
        <w:pStyle w:val="BodyText"/>
        <w:keepNext/>
        <w:spacing w:before="0"/>
        <w:ind w:left="1440"/>
        <w:rPr>
          <w:i/>
        </w:rPr>
      </w:pPr>
      <w:r>
        <w:rPr>
          <w:i/>
        </w:rPr>
        <w:t>for loops</w:t>
      </w:r>
    </w:p>
    <w:p w:rsidR="00F54A3C" w:rsidRDefault="00F54A3C" w:rsidP="009E0FB8">
      <w:pPr>
        <w:pStyle w:val="BodyText"/>
        <w:keepNext/>
        <w:spacing w:before="0"/>
        <w:ind w:left="1008"/>
        <w:rPr>
          <w:i/>
        </w:rPr>
      </w:pPr>
      <w:r w:rsidRPr="00E43161">
        <w:t>where</w:t>
      </w:r>
      <w:r>
        <w:rPr>
          <w:i/>
        </w:rPr>
        <w:t xml:space="preserve"> clause </w:t>
      </w:r>
      <w:r w:rsidRPr="00E43161">
        <w:t>is one of the following</w:t>
      </w:r>
      <w:r>
        <w:rPr>
          <w:i/>
        </w:rPr>
        <w:t>:</w:t>
      </w:r>
    </w:p>
    <w:p w:rsidR="00F54A3C" w:rsidRDefault="00F54A3C" w:rsidP="009E0FB8">
      <w:pPr>
        <w:pStyle w:val="BodyText"/>
        <w:keepNext/>
        <w:spacing w:before="0"/>
        <w:ind w:left="1440"/>
        <w:rPr>
          <w:i/>
        </w:rPr>
      </w:pPr>
      <w:r>
        <w:rPr>
          <w:b/>
        </w:rPr>
        <w:t>private</w:t>
      </w:r>
      <w:r>
        <w:rPr>
          <w:i/>
        </w:rPr>
        <w:t>(list)</w:t>
      </w:r>
    </w:p>
    <w:p w:rsidR="00F54A3C" w:rsidRDefault="00F54A3C" w:rsidP="009E0FB8">
      <w:pPr>
        <w:pStyle w:val="BodyText"/>
        <w:keepNext/>
        <w:spacing w:before="0"/>
        <w:ind w:left="1440"/>
        <w:rPr>
          <w:i/>
        </w:rPr>
      </w:pPr>
      <w:r>
        <w:rPr>
          <w:b/>
        </w:rPr>
        <w:t>firstprivate</w:t>
      </w:r>
      <w:r>
        <w:rPr>
          <w:i/>
        </w:rPr>
        <w:t>(list)</w:t>
      </w:r>
    </w:p>
    <w:p w:rsidR="00F54A3C" w:rsidRDefault="00F54A3C" w:rsidP="009E0FB8">
      <w:pPr>
        <w:pStyle w:val="BodyText"/>
        <w:spacing w:before="0"/>
        <w:ind w:left="1440"/>
        <w:rPr>
          <w:i/>
        </w:rPr>
      </w:pPr>
      <w:r>
        <w:rPr>
          <w:b/>
        </w:rPr>
        <w:t>dist_schedule</w:t>
      </w:r>
      <w:r>
        <w:rPr>
          <w:i/>
        </w:rPr>
        <w:t>(</w:t>
      </w:r>
      <w:r w:rsidRPr="00C316BC">
        <w:rPr>
          <w:b/>
        </w:rPr>
        <w:t>static</w:t>
      </w:r>
      <w:r>
        <w:rPr>
          <w:i/>
        </w:rPr>
        <w:t>[, chunk_size])</w:t>
      </w:r>
    </w:p>
    <w:p w:rsidR="00F54A3C" w:rsidRDefault="00F54A3C" w:rsidP="009E0FB8">
      <w:pPr>
        <w:pStyle w:val="BodyText"/>
        <w:keepNext/>
        <w:spacing w:before="0"/>
        <w:ind w:left="1440"/>
        <w:rPr>
          <w:i/>
        </w:rPr>
      </w:pPr>
      <w:r>
        <w:rPr>
          <w:b/>
        </w:rPr>
        <w:lastRenderedPageBreak/>
        <w:t>num_teams</w:t>
      </w:r>
      <w:r w:rsidRPr="0007551D">
        <w:rPr>
          <w:i/>
        </w:rPr>
        <w:t>(integer-expression)</w:t>
      </w:r>
    </w:p>
    <w:p w:rsidR="00F54A3C" w:rsidRDefault="00F54A3C" w:rsidP="009E0FB8">
      <w:pPr>
        <w:pStyle w:val="BodyText"/>
        <w:keepNext/>
        <w:spacing w:before="0"/>
        <w:ind w:left="1440"/>
        <w:rPr>
          <w:i/>
        </w:rPr>
      </w:pPr>
      <w:r>
        <w:rPr>
          <w:b/>
        </w:rPr>
        <w:t>thread_limit</w:t>
      </w:r>
      <w:r w:rsidRPr="0007551D">
        <w:rPr>
          <w:i/>
        </w:rPr>
        <w:t>(integer-expression)</w:t>
      </w:r>
    </w:p>
    <w:p w:rsidR="00F54A3C" w:rsidRDefault="00F54A3C" w:rsidP="009E0FB8">
      <w:pPr>
        <w:pStyle w:val="BodyText"/>
        <w:keepNext/>
        <w:spacing w:before="0"/>
        <w:ind w:left="1440"/>
        <w:rPr>
          <w:b/>
        </w:rPr>
      </w:pPr>
      <w:r w:rsidRPr="00525DC7">
        <w:rPr>
          <w:b/>
        </w:rPr>
        <w:t>default</w:t>
      </w:r>
      <w:r>
        <w:rPr>
          <w:b/>
        </w:rPr>
        <w:t>(shared | none)</w:t>
      </w:r>
    </w:p>
    <w:p w:rsidR="00F54A3C" w:rsidRDefault="00F54A3C" w:rsidP="009E0FB8">
      <w:pPr>
        <w:pStyle w:val="BodyText"/>
        <w:spacing w:before="0"/>
        <w:ind w:left="1440"/>
        <w:rPr>
          <w:i/>
        </w:rPr>
      </w:pPr>
      <w:r>
        <w:rPr>
          <w:b/>
        </w:rPr>
        <w:t>shared</w:t>
      </w:r>
      <w:r>
        <w:rPr>
          <w:i/>
        </w:rPr>
        <w:t>(list)</w:t>
      </w:r>
    </w:p>
    <w:p w:rsidR="002C2C85" w:rsidRPr="00B91B92" w:rsidRDefault="00620712" w:rsidP="009E0FB8">
      <w:pPr>
        <w:pStyle w:val="Appendix20"/>
        <w:pageBreakBefore w:val="0"/>
        <w:spacing w:before="360"/>
        <w:ind w:left="1728"/>
        <w:rPr>
          <w:sz w:val="24"/>
          <w:szCs w:val="24"/>
        </w:rPr>
      </w:pPr>
      <w:bookmarkStart w:id="132" w:name="_Toc413142542"/>
      <w:r>
        <w:rPr>
          <w:sz w:val="24"/>
          <w:szCs w:val="24"/>
        </w:rPr>
        <w:t xml:space="preserve">target </w:t>
      </w:r>
      <w:r w:rsidR="002C2C85">
        <w:rPr>
          <w:sz w:val="24"/>
          <w:szCs w:val="24"/>
        </w:rPr>
        <w:t>teams distribute parallel</w:t>
      </w:r>
      <w:r>
        <w:rPr>
          <w:sz w:val="24"/>
          <w:szCs w:val="24"/>
        </w:rPr>
        <w:t xml:space="preserve"> for</w:t>
      </w:r>
      <w:bookmarkEnd w:id="132"/>
    </w:p>
    <w:p w:rsidR="002C2C85" w:rsidRDefault="002C2C85" w:rsidP="009E0FB8">
      <w:pPr>
        <w:pStyle w:val="BodyText"/>
        <w:keepNext/>
      </w:pPr>
      <w:r>
        <w:t xml:space="preserve">Shortcut for specifying a </w:t>
      </w:r>
      <w:r w:rsidR="00620712">
        <w:rPr>
          <w:b/>
        </w:rPr>
        <w:t>target</w:t>
      </w:r>
      <w:r>
        <w:t xml:space="preserve"> construct containing a </w:t>
      </w:r>
      <w:r w:rsidR="00620712" w:rsidRPr="00620712">
        <w:rPr>
          <w:b/>
        </w:rPr>
        <w:t xml:space="preserve">teams </w:t>
      </w:r>
      <w:r w:rsidRPr="00994193">
        <w:rPr>
          <w:b/>
        </w:rPr>
        <w:t>distribute</w:t>
      </w:r>
      <w:r>
        <w:rPr>
          <w:b/>
        </w:rPr>
        <w:t xml:space="preserve"> parallel</w:t>
      </w:r>
      <w:r w:rsidR="00620712">
        <w:rPr>
          <w:b/>
        </w:rPr>
        <w:t xml:space="preserve"> for</w:t>
      </w:r>
      <w:r>
        <w:t xml:space="preserve"> construct.</w:t>
      </w:r>
    </w:p>
    <w:p w:rsidR="002C2C85" w:rsidRPr="00B91B92" w:rsidRDefault="002C2C85" w:rsidP="009E0FB8">
      <w:pPr>
        <w:pStyle w:val="Appendix3"/>
        <w:spacing w:after="120"/>
        <w:ind w:left="1008"/>
        <w:rPr>
          <w:i/>
          <w:sz w:val="20"/>
          <w:szCs w:val="20"/>
        </w:rPr>
      </w:pPr>
      <w:r w:rsidRPr="00B91B92">
        <w:rPr>
          <w:sz w:val="20"/>
          <w:szCs w:val="20"/>
        </w:rPr>
        <w:t xml:space="preserve">#pragma omp </w:t>
      </w:r>
      <w:r w:rsidR="00620712">
        <w:rPr>
          <w:sz w:val="20"/>
          <w:szCs w:val="20"/>
        </w:rPr>
        <w:t xml:space="preserve">target </w:t>
      </w:r>
      <w:r>
        <w:rPr>
          <w:sz w:val="20"/>
          <w:szCs w:val="20"/>
        </w:rPr>
        <w:t>teams distribute parallel</w:t>
      </w:r>
      <w:r w:rsidR="00F77BA1">
        <w:rPr>
          <w:sz w:val="20"/>
          <w:szCs w:val="20"/>
        </w:rPr>
        <w:t xml:space="preserve"> for</w:t>
      </w:r>
      <w:r w:rsidRPr="00B91B92">
        <w:rPr>
          <w:sz w:val="20"/>
          <w:szCs w:val="20"/>
        </w:rPr>
        <w:t xml:space="preserve"> </w:t>
      </w:r>
      <w:r w:rsidRPr="00B91B92">
        <w:rPr>
          <w:i/>
          <w:sz w:val="20"/>
          <w:szCs w:val="20"/>
        </w:rPr>
        <w:t>[clause [, clause]…]</w:t>
      </w:r>
    </w:p>
    <w:p w:rsidR="002C2C85" w:rsidRDefault="002C2C85" w:rsidP="009E0FB8">
      <w:pPr>
        <w:pStyle w:val="BodyText"/>
        <w:keepNext/>
        <w:spacing w:before="0"/>
        <w:ind w:left="1440"/>
        <w:rPr>
          <w:i/>
        </w:rPr>
      </w:pPr>
      <w:r>
        <w:rPr>
          <w:i/>
        </w:rPr>
        <w:t>for loops</w:t>
      </w:r>
    </w:p>
    <w:p w:rsidR="002C2C85" w:rsidRDefault="002C2C85" w:rsidP="009E0FB8">
      <w:pPr>
        <w:pStyle w:val="BodyText"/>
        <w:keepNext/>
        <w:spacing w:before="0"/>
        <w:ind w:left="1008"/>
        <w:rPr>
          <w:i/>
        </w:rPr>
      </w:pPr>
      <w:r w:rsidRPr="00E43161">
        <w:t>where</w:t>
      </w:r>
      <w:r>
        <w:rPr>
          <w:i/>
        </w:rPr>
        <w:t xml:space="preserve"> clause </w:t>
      </w:r>
      <w:r w:rsidRPr="00E43161">
        <w:t>is one of the following</w:t>
      </w:r>
      <w:r>
        <w:rPr>
          <w:i/>
        </w:rPr>
        <w:t>:</w:t>
      </w:r>
    </w:p>
    <w:p w:rsidR="00F77BA1" w:rsidRDefault="00F77BA1" w:rsidP="009E0FB8">
      <w:pPr>
        <w:pStyle w:val="BodyText"/>
        <w:keepNext/>
        <w:spacing w:before="0"/>
        <w:ind w:left="1440"/>
        <w:rPr>
          <w:i/>
        </w:rPr>
      </w:pPr>
      <w:r>
        <w:rPr>
          <w:b/>
        </w:rPr>
        <w:t>private</w:t>
      </w:r>
      <w:r>
        <w:rPr>
          <w:i/>
        </w:rPr>
        <w:t>(list)</w:t>
      </w:r>
    </w:p>
    <w:p w:rsidR="00F77BA1" w:rsidRDefault="00F77BA1" w:rsidP="009E0FB8">
      <w:pPr>
        <w:pStyle w:val="BodyText"/>
        <w:keepNext/>
        <w:spacing w:before="0"/>
        <w:ind w:left="1440"/>
        <w:rPr>
          <w:i/>
        </w:rPr>
      </w:pPr>
      <w:r>
        <w:rPr>
          <w:b/>
        </w:rPr>
        <w:t>firstprivate</w:t>
      </w:r>
      <w:r>
        <w:rPr>
          <w:i/>
        </w:rPr>
        <w:t>(list)</w:t>
      </w:r>
    </w:p>
    <w:p w:rsidR="00F77BA1" w:rsidRDefault="00F77BA1" w:rsidP="009E0FB8">
      <w:pPr>
        <w:pStyle w:val="BodyText"/>
        <w:spacing w:before="0"/>
        <w:ind w:left="1440"/>
        <w:rPr>
          <w:i/>
        </w:rPr>
      </w:pPr>
      <w:r>
        <w:rPr>
          <w:b/>
        </w:rPr>
        <w:t>dist_schedule</w:t>
      </w:r>
      <w:r>
        <w:rPr>
          <w:i/>
        </w:rPr>
        <w:t>(</w:t>
      </w:r>
      <w:r w:rsidRPr="00C316BC">
        <w:rPr>
          <w:b/>
        </w:rPr>
        <w:t>static</w:t>
      </w:r>
      <w:r>
        <w:rPr>
          <w:i/>
        </w:rPr>
        <w:t>[, chunk_size])</w:t>
      </w:r>
    </w:p>
    <w:p w:rsidR="00F77BA1" w:rsidRDefault="00F77BA1" w:rsidP="009E0FB8">
      <w:pPr>
        <w:pStyle w:val="BodyText"/>
        <w:keepNext/>
        <w:spacing w:before="0"/>
        <w:ind w:left="1440"/>
        <w:rPr>
          <w:i/>
        </w:rPr>
      </w:pPr>
      <w:r>
        <w:rPr>
          <w:b/>
        </w:rPr>
        <w:t>num_teams</w:t>
      </w:r>
      <w:r w:rsidRPr="0007551D">
        <w:rPr>
          <w:i/>
        </w:rPr>
        <w:t>(integer-expression)</w:t>
      </w:r>
    </w:p>
    <w:p w:rsidR="00F77BA1" w:rsidRDefault="00F77BA1" w:rsidP="009E0FB8">
      <w:pPr>
        <w:pStyle w:val="BodyText"/>
        <w:keepNext/>
        <w:spacing w:before="0"/>
        <w:ind w:left="1440"/>
        <w:rPr>
          <w:i/>
        </w:rPr>
      </w:pPr>
      <w:r>
        <w:rPr>
          <w:b/>
        </w:rPr>
        <w:t>thread_limit</w:t>
      </w:r>
      <w:r w:rsidRPr="0007551D">
        <w:rPr>
          <w:i/>
        </w:rPr>
        <w:t>(integer-expression)</w:t>
      </w:r>
    </w:p>
    <w:p w:rsidR="00F77BA1" w:rsidRDefault="00F77BA1" w:rsidP="009E0FB8">
      <w:pPr>
        <w:pStyle w:val="BodyText"/>
        <w:keepNext/>
        <w:spacing w:before="0"/>
        <w:ind w:left="1440"/>
        <w:rPr>
          <w:b/>
        </w:rPr>
      </w:pPr>
      <w:r w:rsidRPr="00525DC7">
        <w:rPr>
          <w:b/>
        </w:rPr>
        <w:t>default</w:t>
      </w:r>
      <w:r>
        <w:rPr>
          <w:b/>
        </w:rPr>
        <w:t>(shared | none)</w:t>
      </w:r>
    </w:p>
    <w:p w:rsidR="00F77BA1" w:rsidRDefault="00F77BA1" w:rsidP="009E0FB8">
      <w:pPr>
        <w:pStyle w:val="BodyText"/>
        <w:spacing w:before="0"/>
        <w:ind w:left="1440"/>
        <w:rPr>
          <w:i/>
        </w:rPr>
      </w:pPr>
      <w:r>
        <w:rPr>
          <w:b/>
        </w:rPr>
        <w:t>shared</w:t>
      </w:r>
      <w:r>
        <w:rPr>
          <w:i/>
        </w:rPr>
        <w:t>(list)</w:t>
      </w:r>
    </w:p>
    <w:p w:rsidR="0051563D" w:rsidRPr="00B91B92" w:rsidRDefault="0051563D" w:rsidP="009E0FB8">
      <w:pPr>
        <w:pStyle w:val="Appendix20"/>
        <w:pageBreakBefore w:val="0"/>
        <w:spacing w:before="360"/>
        <w:ind w:left="1728"/>
        <w:rPr>
          <w:sz w:val="24"/>
          <w:szCs w:val="24"/>
        </w:rPr>
      </w:pPr>
      <w:bookmarkStart w:id="133" w:name="_Toc413142543"/>
      <w:r>
        <w:rPr>
          <w:sz w:val="24"/>
          <w:szCs w:val="24"/>
        </w:rPr>
        <w:t>master</w:t>
      </w:r>
      <w:bookmarkEnd w:id="133"/>
    </w:p>
    <w:p w:rsidR="0051563D" w:rsidRDefault="0051563D" w:rsidP="009E0FB8">
      <w:pPr>
        <w:pStyle w:val="BodyText"/>
        <w:keepNext/>
      </w:pPr>
      <w:r>
        <w:t>Specifies a structured block that is executed by the master thread of the team.</w:t>
      </w:r>
    </w:p>
    <w:p w:rsidR="0051563D" w:rsidRPr="00B91B92" w:rsidRDefault="0051563D" w:rsidP="009E0FB8">
      <w:pPr>
        <w:pStyle w:val="Appendix3"/>
        <w:spacing w:after="120"/>
        <w:ind w:left="1008"/>
        <w:rPr>
          <w:i/>
          <w:sz w:val="20"/>
          <w:szCs w:val="20"/>
        </w:rPr>
      </w:pPr>
      <w:r w:rsidRPr="00B91B92">
        <w:rPr>
          <w:sz w:val="20"/>
          <w:szCs w:val="20"/>
        </w:rPr>
        <w:t xml:space="preserve">#pragma omp </w:t>
      </w:r>
      <w:r>
        <w:rPr>
          <w:sz w:val="20"/>
          <w:szCs w:val="20"/>
        </w:rPr>
        <w:t>master</w:t>
      </w:r>
    </w:p>
    <w:p w:rsidR="0051563D" w:rsidRDefault="001C6DB0" w:rsidP="009E0FB8">
      <w:pPr>
        <w:pStyle w:val="BodyText"/>
        <w:spacing w:before="0"/>
        <w:ind w:left="1440"/>
        <w:rPr>
          <w:i/>
        </w:rPr>
      </w:pPr>
      <w:r>
        <w:rPr>
          <w:i/>
        </w:rPr>
        <w:t>structured block</w:t>
      </w:r>
    </w:p>
    <w:p w:rsidR="001C6DB0" w:rsidRPr="00B91B92" w:rsidRDefault="001C6DB0" w:rsidP="009E0FB8">
      <w:pPr>
        <w:pStyle w:val="Appendix20"/>
        <w:pageBreakBefore w:val="0"/>
        <w:spacing w:before="360"/>
        <w:ind w:left="1728"/>
        <w:rPr>
          <w:sz w:val="24"/>
          <w:szCs w:val="24"/>
        </w:rPr>
      </w:pPr>
      <w:bookmarkStart w:id="134" w:name="_Toc413142544"/>
      <w:r>
        <w:rPr>
          <w:sz w:val="24"/>
          <w:szCs w:val="24"/>
        </w:rPr>
        <w:t>critical</w:t>
      </w:r>
      <w:bookmarkEnd w:id="134"/>
    </w:p>
    <w:p w:rsidR="001C6DB0" w:rsidRDefault="001C6DB0" w:rsidP="009E0FB8">
      <w:pPr>
        <w:pStyle w:val="BodyText"/>
        <w:keepNext/>
      </w:pPr>
      <w:r>
        <w:t>Restricts execution of the associated structured block to a single thread at a time.</w:t>
      </w:r>
    </w:p>
    <w:p w:rsidR="001C6DB0" w:rsidRPr="00B91B92" w:rsidRDefault="001C6DB0" w:rsidP="009E0FB8">
      <w:pPr>
        <w:pStyle w:val="Appendix3"/>
        <w:spacing w:after="120"/>
        <w:ind w:left="1008"/>
        <w:rPr>
          <w:i/>
          <w:sz w:val="20"/>
          <w:szCs w:val="20"/>
        </w:rPr>
      </w:pPr>
      <w:r w:rsidRPr="00B91B92">
        <w:rPr>
          <w:sz w:val="20"/>
          <w:szCs w:val="20"/>
        </w:rPr>
        <w:t xml:space="preserve">#pragma omp </w:t>
      </w:r>
      <w:r>
        <w:rPr>
          <w:sz w:val="20"/>
          <w:szCs w:val="20"/>
        </w:rPr>
        <w:t xml:space="preserve">critical </w:t>
      </w:r>
      <w:r w:rsidRPr="001C6DB0">
        <w:rPr>
          <w:i/>
          <w:sz w:val="20"/>
          <w:szCs w:val="20"/>
        </w:rPr>
        <w:t>[(name)]</w:t>
      </w:r>
    </w:p>
    <w:p w:rsidR="001C6DB0" w:rsidRDefault="001C6DB0" w:rsidP="009E0FB8">
      <w:pPr>
        <w:pStyle w:val="BodyText"/>
        <w:spacing w:before="0"/>
        <w:ind w:left="1440"/>
        <w:rPr>
          <w:i/>
        </w:rPr>
      </w:pPr>
      <w:r>
        <w:rPr>
          <w:i/>
        </w:rPr>
        <w:t>structured block</w:t>
      </w:r>
    </w:p>
    <w:p w:rsidR="001C6DB0" w:rsidRPr="00B91B92" w:rsidRDefault="001C6DB0" w:rsidP="009E0FB8">
      <w:pPr>
        <w:pStyle w:val="Appendix20"/>
        <w:pageBreakBefore w:val="0"/>
        <w:spacing w:before="360"/>
        <w:ind w:left="1728"/>
        <w:rPr>
          <w:sz w:val="24"/>
          <w:szCs w:val="24"/>
        </w:rPr>
      </w:pPr>
      <w:bookmarkStart w:id="135" w:name="_Toc413142545"/>
      <w:r>
        <w:rPr>
          <w:sz w:val="24"/>
          <w:szCs w:val="24"/>
        </w:rPr>
        <w:t>barrier</w:t>
      </w:r>
      <w:bookmarkEnd w:id="135"/>
    </w:p>
    <w:p w:rsidR="001C6DB0" w:rsidRDefault="001C6DB0" w:rsidP="009E0FB8">
      <w:pPr>
        <w:pStyle w:val="BodyText"/>
        <w:keepNext/>
      </w:pPr>
      <w:r>
        <w:t>Specifies an explicit barrier at the point at which the construct appears..</w:t>
      </w:r>
    </w:p>
    <w:p w:rsidR="001C6DB0" w:rsidRPr="00B91B92" w:rsidRDefault="001C6DB0" w:rsidP="009E0FB8">
      <w:pPr>
        <w:pStyle w:val="Appendix3"/>
        <w:keepNext w:val="0"/>
        <w:spacing w:after="120"/>
        <w:ind w:left="1008"/>
        <w:rPr>
          <w:i/>
          <w:sz w:val="20"/>
          <w:szCs w:val="20"/>
        </w:rPr>
      </w:pPr>
      <w:r w:rsidRPr="00B91B92">
        <w:rPr>
          <w:sz w:val="20"/>
          <w:szCs w:val="20"/>
        </w:rPr>
        <w:t xml:space="preserve">#pragma omp </w:t>
      </w:r>
      <w:r>
        <w:rPr>
          <w:sz w:val="20"/>
          <w:szCs w:val="20"/>
        </w:rPr>
        <w:t>barrier</w:t>
      </w:r>
    </w:p>
    <w:p w:rsidR="001C6DB0" w:rsidRPr="00B91B92" w:rsidRDefault="009E0FB8" w:rsidP="009E0FB8">
      <w:pPr>
        <w:pStyle w:val="Appendix20"/>
        <w:pageBreakBefore w:val="0"/>
        <w:spacing w:before="360"/>
        <w:ind w:left="1728"/>
        <w:rPr>
          <w:sz w:val="24"/>
          <w:szCs w:val="24"/>
        </w:rPr>
      </w:pPr>
      <w:bookmarkStart w:id="136" w:name="_Toc413142546"/>
      <w:r>
        <w:rPr>
          <w:sz w:val="24"/>
          <w:szCs w:val="24"/>
        </w:rPr>
        <w:t>atomic</w:t>
      </w:r>
      <w:bookmarkEnd w:id="136"/>
    </w:p>
    <w:p w:rsidR="001C6DB0" w:rsidRDefault="009E0FB8" w:rsidP="009E0FB8">
      <w:pPr>
        <w:pStyle w:val="BodyText"/>
        <w:keepNext/>
      </w:pPr>
      <w:r>
        <w:t>Ensures that a specific storage location is accesses atomically</w:t>
      </w:r>
      <w:r w:rsidR="001C6DB0">
        <w:t>.</w:t>
      </w:r>
    </w:p>
    <w:p w:rsidR="001C6DB0" w:rsidRPr="00B91B92" w:rsidRDefault="001C6DB0" w:rsidP="009E0FB8">
      <w:pPr>
        <w:pStyle w:val="Appendix3"/>
        <w:spacing w:after="120"/>
        <w:ind w:left="1008"/>
        <w:rPr>
          <w:i/>
          <w:sz w:val="20"/>
          <w:szCs w:val="20"/>
        </w:rPr>
      </w:pPr>
      <w:r w:rsidRPr="00B91B92">
        <w:rPr>
          <w:sz w:val="20"/>
          <w:szCs w:val="20"/>
        </w:rPr>
        <w:t xml:space="preserve">#pragma omp </w:t>
      </w:r>
      <w:r w:rsidR="009E0FB8">
        <w:rPr>
          <w:sz w:val="20"/>
          <w:szCs w:val="20"/>
        </w:rPr>
        <w:t>atomic</w:t>
      </w:r>
    </w:p>
    <w:p w:rsidR="001C6DB0" w:rsidRDefault="009E0FB8" w:rsidP="009E0FB8">
      <w:pPr>
        <w:pStyle w:val="BodyText"/>
        <w:spacing w:before="0"/>
        <w:ind w:left="1440"/>
        <w:rPr>
          <w:i/>
        </w:rPr>
      </w:pPr>
      <w:r>
        <w:rPr>
          <w:i/>
        </w:rPr>
        <w:t>expression-stmt</w:t>
      </w:r>
    </w:p>
    <w:p w:rsidR="00BE0D3A" w:rsidRDefault="009E0FB8" w:rsidP="00BE0D3A">
      <w:pPr>
        <w:pStyle w:val="BodyText"/>
        <w:keepNext/>
        <w:spacing w:before="0"/>
        <w:ind w:left="1008"/>
      </w:pPr>
      <w:r w:rsidRPr="00E43161">
        <w:lastRenderedPageBreak/>
        <w:t>where</w:t>
      </w:r>
      <w:r>
        <w:rPr>
          <w:i/>
        </w:rPr>
        <w:t xml:space="preserve"> expression-stmt </w:t>
      </w:r>
      <w:r>
        <w:t>may be</w:t>
      </w:r>
      <w:r w:rsidRPr="00E43161">
        <w:t xml:space="preserve"> one of the following</w:t>
      </w:r>
      <w:r w:rsidR="00BE0D3A">
        <w:t>:</w:t>
      </w:r>
    </w:p>
    <w:p w:rsidR="00BE0D3A" w:rsidRDefault="00FD01F8" w:rsidP="00BE0D3A">
      <w:pPr>
        <w:pStyle w:val="BodyText"/>
        <w:keepNext/>
        <w:spacing w:before="0"/>
        <w:ind w:left="1440"/>
        <w:rPr>
          <w:i/>
        </w:rPr>
      </w:pPr>
      <w:r>
        <w:rPr>
          <w:i/>
        </w:rPr>
        <w:t>x++;</w:t>
      </w:r>
    </w:p>
    <w:p w:rsidR="00FD01F8" w:rsidRDefault="00FD01F8" w:rsidP="00BE0D3A">
      <w:pPr>
        <w:pStyle w:val="BodyText"/>
        <w:keepNext/>
        <w:spacing w:before="0"/>
        <w:ind w:left="1440"/>
        <w:rPr>
          <w:i/>
        </w:rPr>
      </w:pPr>
      <w:r>
        <w:rPr>
          <w:i/>
        </w:rPr>
        <w:t>x--;</w:t>
      </w:r>
    </w:p>
    <w:p w:rsidR="00FD01F8" w:rsidRDefault="00FD01F8" w:rsidP="00BE0D3A">
      <w:pPr>
        <w:pStyle w:val="BodyText"/>
        <w:keepNext/>
        <w:spacing w:before="0"/>
        <w:ind w:left="1440"/>
        <w:rPr>
          <w:i/>
        </w:rPr>
      </w:pPr>
      <w:r>
        <w:rPr>
          <w:i/>
        </w:rPr>
        <w:t>++x</w:t>
      </w:r>
    </w:p>
    <w:p w:rsidR="00FD01F8" w:rsidRDefault="00FD01F8" w:rsidP="00BE0D3A">
      <w:pPr>
        <w:pStyle w:val="BodyText"/>
        <w:keepNext/>
        <w:spacing w:before="0"/>
        <w:ind w:left="1440"/>
        <w:rPr>
          <w:i/>
        </w:rPr>
      </w:pPr>
      <w:r>
        <w:rPr>
          <w:i/>
        </w:rPr>
        <w:t>--x;</w:t>
      </w:r>
    </w:p>
    <w:p w:rsidR="00FD01F8" w:rsidRDefault="00FD01F8" w:rsidP="00BE0D3A">
      <w:pPr>
        <w:pStyle w:val="BodyText"/>
        <w:keepNext/>
        <w:spacing w:before="0"/>
        <w:ind w:left="1440"/>
        <w:rPr>
          <w:i/>
        </w:rPr>
      </w:pPr>
      <w:r>
        <w:rPr>
          <w:i/>
        </w:rPr>
        <w:t>x binop= expr;</w:t>
      </w:r>
    </w:p>
    <w:p w:rsidR="00FD01F8" w:rsidRPr="00FD01F8" w:rsidRDefault="00FD01F8" w:rsidP="00BE0D3A">
      <w:pPr>
        <w:pStyle w:val="BodyText"/>
        <w:keepNext/>
        <w:spacing w:before="0"/>
        <w:ind w:left="1440"/>
        <w:rPr>
          <w:i/>
        </w:rPr>
      </w:pPr>
      <w:r>
        <w:rPr>
          <w:i/>
        </w:rPr>
        <w:t>x=expr biniop x;</w:t>
      </w:r>
    </w:p>
    <w:p w:rsidR="006F76A7" w:rsidRDefault="009C406C" w:rsidP="009C406C">
      <w:pPr>
        <w:pStyle w:val="Heading4"/>
      </w:pPr>
      <w:r>
        <w:t>Defaults</w:t>
      </w:r>
    </w:p>
    <w:p w:rsidR="009C406C" w:rsidRDefault="009C406C" w:rsidP="009C406C">
      <w:pPr>
        <w:pStyle w:val="BodyText"/>
      </w:pPr>
      <w:r>
        <w:t>Default loop schedule is ‘schedule(static)’, so if no schedule clause is specified, a static schedule with unspecified chunk size is assumed.  Similarly, the default distribute schedule is ‘dist_schedule(static)’.</w:t>
      </w:r>
    </w:p>
    <w:p w:rsidR="009C406C" w:rsidRPr="009C406C" w:rsidRDefault="009C406C" w:rsidP="009C406C">
      <w:pPr>
        <w:pStyle w:val="BodyText"/>
      </w:pPr>
      <w:r>
        <w:t>Nested parallelism is enabled by default.</w:t>
      </w:r>
    </w:p>
    <w:p w:rsidR="009E0FB8" w:rsidRDefault="009E0FB8" w:rsidP="009E0FB8">
      <w:pPr>
        <w:pStyle w:val="Heading2"/>
      </w:pPr>
      <w:bookmarkStart w:id="137" w:name="_Toc413142547"/>
      <w:r>
        <w:t>Runtime Library Routines</w:t>
      </w:r>
      <w:bookmarkEnd w:id="137"/>
    </w:p>
    <w:p w:rsidR="001C1F4B" w:rsidRDefault="001C1F4B" w:rsidP="009E0FB8">
      <w:pPr>
        <w:pStyle w:val="BodyText"/>
      </w:pPr>
      <w:r>
        <w:t>The</w:t>
      </w:r>
      <w:r w:rsidR="009E0FB8" w:rsidRPr="00034921">
        <w:t xml:space="preserve"> </w:t>
      </w:r>
      <w:r>
        <w:t xml:space="preserve">HT </w:t>
      </w:r>
      <w:r w:rsidR="009E0FB8" w:rsidRPr="00034921">
        <w:t xml:space="preserve">OpenMP </w:t>
      </w:r>
      <w:r>
        <w:t xml:space="preserve">runtime library contains execution </w:t>
      </w:r>
      <w:r w:rsidR="00FD01F8">
        <w:t>environment</w:t>
      </w:r>
      <w:r>
        <w:t xml:space="preserve"> routines, which affect and monitor threads, processors and the parallel </w:t>
      </w:r>
      <w:r w:rsidR="00FD01F8">
        <w:t>environment</w:t>
      </w:r>
      <w:r>
        <w:t>.  The library routines are external functions with “C” linkage.</w:t>
      </w:r>
    </w:p>
    <w:p w:rsidR="003A3096" w:rsidRDefault="003A3096" w:rsidP="003A3096">
      <w:pPr>
        <w:pStyle w:val="Heading3"/>
      </w:pPr>
      <w:bookmarkStart w:id="138" w:name="_Toc413142548"/>
      <w:r>
        <w:t>Execution Environment Routines</w:t>
      </w:r>
      <w:bookmarkEnd w:id="138"/>
    </w:p>
    <w:p w:rsidR="009E0FB8" w:rsidRPr="00B91B92" w:rsidRDefault="001C1F4B" w:rsidP="009E0FB8">
      <w:pPr>
        <w:pStyle w:val="Appendix20"/>
        <w:pageBreakBefore w:val="0"/>
        <w:spacing w:before="360"/>
        <w:ind w:left="1728"/>
        <w:rPr>
          <w:sz w:val="24"/>
          <w:szCs w:val="24"/>
        </w:rPr>
      </w:pPr>
      <w:bookmarkStart w:id="139" w:name="_Toc413142549"/>
      <w:r>
        <w:rPr>
          <w:sz w:val="24"/>
          <w:szCs w:val="24"/>
        </w:rPr>
        <w:t>omp_get_num_threads</w:t>
      </w:r>
      <w:bookmarkEnd w:id="139"/>
    </w:p>
    <w:p w:rsidR="009E0FB8" w:rsidRDefault="001C1F4B" w:rsidP="001C1F4B">
      <w:pPr>
        <w:pStyle w:val="BodyText"/>
        <w:keepNext/>
      </w:pPr>
      <w:r>
        <w:t xml:space="preserve">Returns the number of threads in the current team.  The binding region for an </w:t>
      </w:r>
      <w:r w:rsidRPr="001C1F4B">
        <w:rPr>
          <w:b/>
        </w:rPr>
        <w:t>omp_get_num_threads</w:t>
      </w:r>
      <w:r>
        <w:t xml:space="preserve"> region is the innermost enclosing </w:t>
      </w:r>
      <w:r w:rsidRPr="001C1F4B">
        <w:rPr>
          <w:b/>
        </w:rPr>
        <w:t>parallel</w:t>
      </w:r>
      <w:r>
        <w:t xml:space="preserve"> region</w:t>
      </w:r>
      <w:r w:rsidR="009E0FB8">
        <w:t>.</w:t>
      </w:r>
    </w:p>
    <w:p w:rsidR="009E0FB8" w:rsidRPr="00B91B92" w:rsidRDefault="001C1F4B" w:rsidP="001210AF">
      <w:pPr>
        <w:pStyle w:val="Appendix3"/>
        <w:keepNext w:val="0"/>
        <w:spacing w:after="120"/>
        <w:ind w:left="720"/>
        <w:rPr>
          <w:i/>
          <w:sz w:val="20"/>
          <w:szCs w:val="20"/>
        </w:rPr>
      </w:pPr>
      <w:r>
        <w:rPr>
          <w:sz w:val="20"/>
          <w:szCs w:val="20"/>
        </w:rPr>
        <w:t>int omp_get_num_threads(void);</w:t>
      </w:r>
    </w:p>
    <w:p w:rsidR="001C1F4B" w:rsidRPr="00B91B92" w:rsidRDefault="001C1F4B" w:rsidP="001C1F4B">
      <w:pPr>
        <w:pStyle w:val="Appendix20"/>
        <w:pageBreakBefore w:val="0"/>
        <w:spacing w:before="360"/>
        <w:ind w:left="1728"/>
        <w:rPr>
          <w:sz w:val="24"/>
          <w:szCs w:val="24"/>
        </w:rPr>
      </w:pPr>
      <w:bookmarkStart w:id="140" w:name="_Toc413142550"/>
      <w:r>
        <w:rPr>
          <w:sz w:val="24"/>
          <w:szCs w:val="24"/>
        </w:rPr>
        <w:t>omp_get_max_threads</w:t>
      </w:r>
      <w:bookmarkEnd w:id="140"/>
    </w:p>
    <w:p w:rsidR="001C1F4B" w:rsidRDefault="001C1F4B" w:rsidP="001C1F4B">
      <w:pPr>
        <w:pStyle w:val="BodyText"/>
        <w:keepNext/>
      </w:pPr>
      <w:r>
        <w:t xml:space="preserve">Returns the upper bound on the number of threads that could be used to form a new team if a </w:t>
      </w:r>
      <w:r w:rsidRPr="001C1F4B">
        <w:rPr>
          <w:b/>
        </w:rPr>
        <w:t>parallel</w:t>
      </w:r>
      <w:r>
        <w:t xml:space="preserve"> construct without a </w:t>
      </w:r>
      <w:r w:rsidRPr="001C1F4B">
        <w:rPr>
          <w:b/>
        </w:rPr>
        <w:t>num_threads</w:t>
      </w:r>
      <w:r>
        <w:t xml:space="preserve"> clause were encountered after execution returns from this routine.</w:t>
      </w:r>
    </w:p>
    <w:p w:rsidR="001C1F4B" w:rsidRPr="00B91B92" w:rsidRDefault="001C1F4B" w:rsidP="001C1F4B">
      <w:pPr>
        <w:pStyle w:val="Appendix3"/>
        <w:keepNext w:val="0"/>
        <w:spacing w:after="120"/>
        <w:ind w:left="720"/>
        <w:rPr>
          <w:i/>
          <w:sz w:val="20"/>
          <w:szCs w:val="20"/>
        </w:rPr>
      </w:pPr>
      <w:r>
        <w:rPr>
          <w:sz w:val="20"/>
          <w:szCs w:val="20"/>
        </w:rPr>
        <w:t>int omp_get_max_threads(void);</w:t>
      </w:r>
    </w:p>
    <w:p w:rsidR="001C1F4B" w:rsidRPr="00B91B92" w:rsidRDefault="001C1F4B" w:rsidP="001C1F4B">
      <w:pPr>
        <w:pStyle w:val="Appendix20"/>
        <w:pageBreakBefore w:val="0"/>
        <w:spacing w:before="360"/>
        <w:ind w:left="1728"/>
        <w:rPr>
          <w:sz w:val="24"/>
          <w:szCs w:val="24"/>
        </w:rPr>
      </w:pPr>
      <w:bookmarkStart w:id="141" w:name="_Toc413142551"/>
      <w:r>
        <w:rPr>
          <w:sz w:val="24"/>
          <w:szCs w:val="24"/>
        </w:rPr>
        <w:t>omp_get_thread_num</w:t>
      </w:r>
      <w:bookmarkEnd w:id="141"/>
    </w:p>
    <w:p w:rsidR="001C1F4B" w:rsidRDefault="001C1F4B" w:rsidP="001C1F4B">
      <w:pPr>
        <w:pStyle w:val="BodyText"/>
        <w:keepNext/>
      </w:pPr>
      <w:r>
        <w:t>Returns the thread number of the calling thread within the current team.</w:t>
      </w:r>
    </w:p>
    <w:p w:rsidR="001C1F4B" w:rsidRDefault="001C1F4B" w:rsidP="001C1F4B">
      <w:pPr>
        <w:pStyle w:val="Appendix3"/>
        <w:keepNext w:val="0"/>
        <w:spacing w:after="120"/>
        <w:ind w:left="720"/>
        <w:rPr>
          <w:sz w:val="20"/>
          <w:szCs w:val="20"/>
        </w:rPr>
      </w:pPr>
      <w:r>
        <w:rPr>
          <w:sz w:val="20"/>
          <w:szCs w:val="20"/>
        </w:rPr>
        <w:t>int omp_get_thread_num(void);</w:t>
      </w:r>
    </w:p>
    <w:p w:rsidR="00CF57A0" w:rsidRPr="00B91B92" w:rsidRDefault="00CF57A0" w:rsidP="00CF57A0">
      <w:pPr>
        <w:pStyle w:val="Appendix20"/>
        <w:pageBreakBefore w:val="0"/>
        <w:spacing w:before="360"/>
        <w:ind w:left="1728"/>
        <w:rPr>
          <w:sz w:val="24"/>
          <w:szCs w:val="24"/>
        </w:rPr>
      </w:pPr>
      <w:bookmarkStart w:id="142" w:name="_Toc413142552"/>
      <w:r>
        <w:rPr>
          <w:sz w:val="24"/>
          <w:szCs w:val="24"/>
        </w:rPr>
        <w:t>omp_get_num_devices</w:t>
      </w:r>
      <w:bookmarkEnd w:id="142"/>
    </w:p>
    <w:p w:rsidR="00CF57A0" w:rsidRDefault="00CF57A0" w:rsidP="00CF57A0">
      <w:pPr>
        <w:pStyle w:val="BodyText"/>
        <w:keepNext/>
      </w:pPr>
      <w:r>
        <w:t xml:space="preserve">Returns the number of the target devices.  </w:t>
      </w:r>
      <w:r w:rsidR="001210AF">
        <w:t>???</w:t>
      </w:r>
    </w:p>
    <w:p w:rsidR="00CF57A0" w:rsidRPr="00B91B92" w:rsidRDefault="00CF57A0" w:rsidP="00CF57A0">
      <w:pPr>
        <w:pStyle w:val="Appendix3"/>
        <w:keepNext w:val="0"/>
        <w:spacing w:after="120"/>
        <w:ind w:left="720"/>
        <w:rPr>
          <w:i/>
          <w:sz w:val="20"/>
          <w:szCs w:val="20"/>
        </w:rPr>
      </w:pPr>
      <w:r>
        <w:rPr>
          <w:sz w:val="20"/>
          <w:szCs w:val="20"/>
        </w:rPr>
        <w:t>int omp_get_num_teams(void);</w:t>
      </w:r>
    </w:p>
    <w:p w:rsidR="00CF57A0" w:rsidRPr="00B91B92" w:rsidRDefault="00CF57A0" w:rsidP="00CF57A0">
      <w:pPr>
        <w:pStyle w:val="Appendix20"/>
        <w:pageBreakBefore w:val="0"/>
        <w:spacing w:before="360"/>
        <w:ind w:left="1728"/>
        <w:rPr>
          <w:sz w:val="24"/>
          <w:szCs w:val="24"/>
        </w:rPr>
      </w:pPr>
      <w:bookmarkStart w:id="143" w:name="_Toc413142553"/>
      <w:r>
        <w:rPr>
          <w:sz w:val="24"/>
          <w:szCs w:val="24"/>
        </w:rPr>
        <w:lastRenderedPageBreak/>
        <w:t>omp_get_num_teams</w:t>
      </w:r>
      <w:bookmarkEnd w:id="143"/>
    </w:p>
    <w:p w:rsidR="00CF57A0" w:rsidRDefault="00CF57A0" w:rsidP="00CF57A0">
      <w:pPr>
        <w:pStyle w:val="BodyText"/>
        <w:keepNext/>
      </w:pPr>
      <w:r>
        <w:t xml:space="preserve">Returns the number of teams in the current </w:t>
      </w:r>
      <w:r w:rsidRPr="00CF57A0">
        <w:rPr>
          <w:b/>
        </w:rPr>
        <w:t>teams</w:t>
      </w:r>
      <w:r>
        <w:t xml:space="preserve"> region or 1 if called from outside of a </w:t>
      </w:r>
      <w:r w:rsidRPr="00CF57A0">
        <w:rPr>
          <w:b/>
        </w:rPr>
        <w:t>teams</w:t>
      </w:r>
      <w:r>
        <w:t xml:space="preserve"> region.</w:t>
      </w:r>
    </w:p>
    <w:p w:rsidR="00CF57A0" w:rsidRPr="00B91B92" w:rsidRDefault="00CF57A0" w:rsidP="00CF57A0">
      <w:pPr>
        <w:pStyle w:val="Appendix3"/>
        <w:keepNext w:val="0"/>
        <w:spacing w:after="120"/>
        <w:ind w:left="720"/>
        <w:rPr>
          <w:i/>
          <w:sz w:val="20"/>
          <w:szCs w:val="20"/>
        </w:rPr>
      </w:pPr>
      <w:r>
        <w:rPr>
          <w:sz w:val="20"/>
          <w:szCs w:val="20"/>
        </w:rPr>
        <w:t>int omp_get_num_teams(void);</w:t>
      </w:r>
    </w:p>
    <w:p w:rsidR="00CF57A0" w:rsidRPr="00B91B92" w:rsidRDefault="00CF57A0" w:rsidP="00CF57A0">
      <w:pPr>
        <w:pStyle w:val="Appendix20"/>
        <w:pageBreakBefore w:val="0"/>
        <w:spacing w:before="360"/>
        <w:ind w:left="1728"/>
        <w:rPr>
          <w:sz w:val="24"/>
          <w:szCs w:val="24"/>
        </w:rPr>
      </w:pPr>
      <w:bookmarkStart w:id="144" w:name="_Toc413142554"/>
      <w:r>
        <w:rPr>
          <w:sz w:val="24"/>
          <w:szCs w:val="24"/>
        </w:rPr>
        <w:t>omp_get_team_num</w:t>
      </w:r>
      <w:bookmarkEnd w:id="144"/>
    </w:p>
    <w:p w:rsidR="00CF57A0" w:rsidRDefault="00CF57A0" w:rsidP="00CF57A0">
      <w:pPr>
        <w:pStyle w:val="BodyText"/>
        <w:keepNext/>
      </w:pPr>
      <w:r>
        <w:t xml:space="preserve">Returns the team number of the calling thread.  The team number is an integer between 0 and one less than the value returned by </w:t>
      </w:r>
      <w:r w:rsidRPr="00CF57A0">
        <w:rPr>
          <w:b/>
        </w:rPr>
        <w:t>omp_get_num_teams</w:t>
      </w:r>
      <w:r>
        <w:t xml:space="preserve"> inclusive.</w:t>
      </w:r>
    </w:p>
    <w:p w:rsidR="00CF57A0" w:rsidRPr="00B91B92" w:rsidRDefault="00CF57A0" w:rsidP="00CF57A0">
      <w:pPr>
        <w:pStyle w:val="Appendix3"/>
        <w:keepNext w:val="0"/>
        <w:spacing w:after="120"/>
        <w:ind w:left="720"/>
        <w:rPr>
          <w:i/>
          <w:sz w:val="20"/>
          <w:szCs w:val="20"/>
        </w:rPr>
      </w:pPr>
      <w:r>
        <w:rPr>
          <w:sz w:val="20"/>
          <w:szCs w:val="20"/>
        </w:rPr>
        <w:t>int omp_get_team_num(void);</w:t>
      </w:r>
    </w:p>
    <w:p w:rsidR="001210AF" w:rsidRPr="00B91B92" w:rsidRDefault="001210AF" w:rsidP="001210AF">
      <w:pPr>
        <w:pStyle w:val="Appendix20"/>
        <w:pageBreakBefore w:val="0"/>
        <w:spacing w:before="360"/>
        <w:ind w:left="1728"/>
        <w:rPr>
          <w:sz w:val="24"/>
          <w:szCs w:val="24"/>
        </w:rPr>
      </w:pPr>
      <w:bookmarkStart w:id="145" w:name="_Toc413142555"/>
      <w:r>
        <w:rPr>
          <w:sz w:val="24"/>
          <w:szCs w:val="24"/>
        </w:rPr>
        <w:t>omp_</w:t>
      </w:r>
      <w:r w:rsidR="00B14179">
        <w:rPr>
          <w:sz w:val="24"/>
          <w:szCs w:val="24"/>
        </w:rPr>
        <w:t>is_initial_device</w:t>
      </w:r>
      <w:bookmarkEnd w:id="145"/>
    </w:p>
    <w:p w:rsidR="001210AF" w:rsidRDefault="00B14179" w:rsidP="001210AF">
      <w:pPr>
        <w:pStyle w:val="BodyText"/>
        <w:keepNext/>
      </w:pPr>
      <w:r>
        <w:t xml:space="preserve">Returns </w:t>
      </w:r>
      <w:r w:rsidRPr="00B14179">
        <w:rPr>
          <w:i/>
        </w:rPr>
        <w:t>true</w:t>
      </w:r>
      <w:r>
        <w:t xml:space="preserve"> if the current task is executing on the host device; otherwise it returns </w:t>
      </w:r>
      <w:r w:rsidRPr="00B14179">
        <w:rPr>
          <w:i/>
        </w:rPr>
        <w:t>false</w:t>
      </w:r>
      <w:r w:rsidR="001210AF">
        <w:t>.</w:t>
      </w:r>
    </w:p>
    <w:p w:rsidR="001210AF" w:rsidRPr="00B91B92" w:rsidRDefault="001210AF" w:rsidP="001210AF">
      <w:pPr>
        <w:pStyle w:val="Appendix3"/>
        <w:keepNext w:val="0"/>
        <w:spacing w:after="120"/>
        <w:ind w:left="720"/>
        <w:rPr>
          <w:i/>
          <w:sz w:val="20"/>
          <w:szCs w:val="20"/>
        </w:rPr>
      </w:pPr>
      <w:r>
        <w:rPr>
          <w:sz w:val="20"/>
          <w:szCs w:val="20"/>
        </w:rPr>
        <w:t>int omp_</w:t>
      </w:r>
      <w:r w:rsidR="00B14179">
        <w:rPr>
          <w:sz w:val="20"/>
          <w:szCs w:val="20"/>
        </w:rPr>
        <w:t>is_initial_device</w:t>
      </w:r>
      <w:r>
        <w:rPr>
          <w:sz w:val="20"/>
          <w:szCs w:val="20"/>
        </w:rPr>
        <w:t>(void);</w:t>
      </w:r>
    </w:p>
    <w:p w:rsidR="001210AF" w:rsidRPr="00C51905" w:rsidRDefault="003A3096" w:rsidP="006A694A">
      <w:pPr>
        <w:pStyle w:val="Heading3"/>
      </w:pPr>
      <w:bookmarkStart w:id="146" w:name="_Toc413142556"/>
      <w:r w:rsidRPr="00C51905">
        <w:t>Lock Routines</w:t>
      </w:r>
      <w:bookmarkEnd w:id="146"/>
    </w:p>
    <w:p w:rsidR="001C6DB0" w:rsidRPr="00C51905" w:rsidRDefault="003A3096" w:rsidP="00C51905">
      <w:pPr>
        <w:pStyle w:val="BodyText"/>
      </w:pPr>
      <w:r w:rsidRPr="00C51905">
        <w:t>General purpose lock routines.  Simple locks are supported.  Simple locks cannot be set if it is already owned by the task trying to set it.</w:t>
      </w:r>
    </w:p>
    <w:p w:rsidR="003A3096" w:rsidRPr="00B91B92" w:rsidRDefault="003A3096" w:rsidP="003A3096">
      <w:pPr>
        <w:pStyle w:val="Appendix20"/>
        <w:pageBreakBefore w:val="0"/>
        <w:spacing w:before="360"/>
        <w:ind w:left="1728"/>
        <w:rPr>
          <w:sz w:val="24"/>
          <w:szCs w:val="24"/>
        </w:rPr>
      </w:pPr>
      <w:bookmarkStart w:id="147" w:name="_Toc413142557"/>
      <w:r>
        <w:rPr>
          <w:sz w:val="24"/>
          <w:szCs w:val="24"/>
        </w:rPr>
        <w:t>Initialize Lock</w:t>
      </w:r>
      <w:bookmarkEnd w:id="147"/>
    </w:p>
    <w:p w:rsidR="003A3096" w:rsidRDefault="003A3096" w:rsidP="003A3096">
      <w:pPr>
        <w:pStyle w:val="BodyText"/>
        <w:keepNext/>
      </w:pPr>
      <w:r>
        <w:t>Initialize an HT OpenMP lock.</w:t>
      </w:r>
    </w:p>
    <w:p w:rsidR="003A3096" w:rsidRPr="00B91B92" w:rsidRDefault="003A3096" w:rsidP="003A3096">
      <w:pPr>
        <w:pStyle w:val="Appendix3"/>
        <w:keepNext w:val="0"/>
        <w:spacing w:after="120"/>
        <w:ind w:left="720"/>
        <w:rPr>
          <w:i/>
          <w:sz w:val="20"/>
          <w:szCs w:val="20"/>
        </w:rPr>
      </w:pPr>
      <w:r>
        <w:rPr>
          <w:sz w:val="20"/>
          <w:szCs w:val="20"/>
        </w:rPr>
        <w:t>void omp_init_lock(omp_lock_t</w:t>
      </w:r>
      <w:r w:rsidR="00505D67">
        <w:rPr>
          <w:sz w:val="20"/>
          <w:szCs w:val="20"/>
        </w:rPr>
        <w:t>*</w:t>
      </w:r>
      <w:r w:rsidR="00505D67" w:rsidRPr="00505D67">
        <w:rPr>
          <w:i/>
          <w:sz w:val="20"/>
          <w:szCs w:val="20"/>
        </w:rPr>
        <w:t>lock</w:t>
      </w:r>
      <w:r>
        <w:rPr>
          <w:sz w:val="20"/>
          <w:szCs w:val="20"/>
        </w:rPr>
        <w:t>);</w:t>
      </w:r>
    </w:p>
    <w:p w:rsidR="003A3096" w:rsidRPr="00B91B92" w:rsidRDefault="00505D67" w:rsidP="003A3096">
      <w:pPr>
        <w:pStyle w:val="Appendix20"/>
        <w:pageBreakBefore w:val="0"/>
        <w:spacing w:before="360"/>
        <w:ind w:left="1728"/>
        <w:rPr>
          <w:sz w:val="24"/>
          <w:szCs w:val="24"/>
        </w:rPr>
      </w:pPr>
      <w:bookmarkStart w:id="148" w:name="_Toc413142558"/>
      <w:r>
        <w:rPr>
          <w:sz w:val="24"/>
          <w:szCs w:val="24"/>
        </w:rPr>
        <w:t>Destroy</w:t>
      </w:r>
      <w:r w:rsidR="003A3096">
        <w:rPr>
          <w:sz w:val="24"/>
          <w:szCs w:val="24"/>
        </w:rPr>
        <w:t xml:space="preserve"> Lock</w:t>
      </w:r>
      <w:bookmarkEnd w:id="148"/>
    </w:p>
    <w:p w:rsidR="003A3096" w:rsidRDefault="00505D67" w:rsidP="003A3096">
      <w:pPr>
        <w:pStyle w:val="BodyText"/>
        <w:keepNext/>
      </w:pPr>
      <w:r>
        <w:t>Ensure that the</w:t>
      </w:r>
      <w:r w:rsidR="003A3096">
        <w:t xml:space="preserve"> HT OpenMP lock</w:t>
      </w:r>
      <w:r>
        <w:t xml:space="preserve"> is uninitialized</w:t>
      </w:r>
      <w:r w:rsidR="003A3096">
        <w:t>.</w:t>
      </w:r>
    </w:p>
    <w:p w:rsidR="003A3096" w:rsidRPr="00B91B92" w:rsidRDefault="003A3096" w:rsidP="003A3096">
      <w:pPr>
        <w:pStyle w:val="Appendix3"/>
        <w:keepNext w:val="0"/>
        <w:spacing w:after="120"/>
        <w:ind w:left="720"/>
        <w:rPr>
          <w:i/>
          <w:sz w:val="20"/>
          <w:szCs w:val="20"/>
        </w:rPr>
      </w:pPr>
      <w:r>
        <w:rPr>
          <w:sz w:val="20"/>
          <w:szCs w:val="20"/>
        </w:rPr>
        <w:t>void omp_</w:t>
      </w:r>
      <w:r w:rsidR="00505D67">
        <w:rPr>
          <w:sz w:val="20"/>
          <w:szCs w:val="20"/>
        </w:rPr>
        <w:t>destroy</w:t>
      </w:r>
      <w:r>
        <w:rPr>
          <w:sz w:val="20"/>
          <w:szCs w:val="20"/>
        </w:rPr>
        <w:t>_lock(omp_lock_t*</w:t>
      </w:r>
      <w:r w:rsidRPr="00505D67">
        <w:rPr>
          <w:i/>
          <w:sz w:val="20"/>
          <w:szCs w:val="20"/>
        </w:rPr>
        <w:t>lock</w:t>
      </w:r>
      <w:r>
        <w:rPr>
          <w:sz w:val="20"/>
          <w:szCs w:val="20"/>
        </w:rPr>
        <w:t>);</w:t>
      </w:r>
    </w:p>
    <w:p w:rsidR="00505D67" w:rsidRPr="00B91B92" w:rsidRDefault="00505D67" w:rsidP="00505D67">
      <w:pPr>
        <w:pStyle w:val="Appendix20"/>
        <w:pageBreakBefore w:val="0"/>
        <w:spacing w:before="360"/>
        <w:ind w:left="1728"/>
        <w:rPr>
          <w:sz w:val="24"/>
          <w:szCs w:val="24"/>
        </w:rPr>
      </w:pPr>
      <w:bookmarkStart w:id="149" w:name="_Toc413142559"/>
      <w:r>
        <w:rPr>
          <w:sz w:val="24"/>
          <w:szCs w:val="24"/>
        </w:rPr>
        <w:t>Set Lock</w:t>
      </w:r>
      <w:bookmarkEnd w:id="149"/>
    </w:p>
    <w:p w:rsidR="00505D67" w:rsidRDefault="00505D67" w:rsidP="00505D67">
      <w:pPr>
        <w:pStyle w:val="BodyText"/>
        <w:keepNext/>
      </w:pPr>
      <w:r>
        <w:t>Sets an HT OpenMP lock.  The calling task region is suspended until the lock is set.</w:t>
      </w:r>
    </w:p>
    <w:p w:rsidR="00505D67" w:rsidRPr="00B91B92" w:rsidRDefault="00505D67" w:rsidP="00505D67">
      <w:pPr>
        <w:pStyle w:val="Appendix3"/>
        <w:keepNext w:val="0"/>
        <w:spacing w:after="120"/>
        <w:ind w:left="720"/>
        <w:rPr>
          <w:i/>
          <w:sz w:val="20"/>
          <w:szCs w:val="20"/>
        </w:rPr>
      </w:pPr>
      <w:r>
        <w:rPr>
          <w:sz w:val="20"/>
          <w:szCs w:val="20"/>
        </w:rPr>
        <w:t>void omp_set_lock(omp_lock_t*</w:t>
      </w:r>
      <w:r w:rsidRPr="00505D67">
        <w:rPr>
          <w:i/>
          <w:sz w:val="20"/>
          <w:szCs w:val="20"/>
        </w:rPr>
        <w:t>lock</w:t>
      </w:r>
      <w:r>
        <w:rPr>
          <w:sz w:val="20"/>
          <w:szCs w:val="20"/>
        </w:rPr>
        <w:t>);</w:t>
      </w:r>
    </w:p>
    <w:p w:rsidR="00505D67" w:rsidRPr="00B91B92" w:rsidRDefault="00505D67" w:rsidP="00505D67">
      <w:pPr>
        <w:pStyle w:val="Appendix20"/>
        <w:pageBreakBefore w:val="0"/>
        <w:spacing w:before="360"/>
        <w:ind w:left="1728"/>
        <w:rPr>
          <w:sz w:val="24"/>
          <w:szCs w:val="24"/>
        </w:rPr>
      </w:pPr>
      <w:bookmarkStart w:id="150" w:name="_Toc413142560"/>
      <w:r>
        <w:rPr>
          <w:sz w:val="24"/>
          <w:szCs w:val="24"/>
        </w:rPr>
        <w:t>Unset Lock</w:t>
      </w:r>
      <w:bookmarkEnd w:id="150"/>
    </w:p>
    <w:p w:rsidR="00505D67" w:rsidRDefault="00505D67" w:rsidP="00505D67">
      <w:pPr>
        <w:pStyle w:val="BodyText"/>
        <w:keepNext/>
      </w:pPr>
      <w:r>
        <w:t xml:space="preserve">Unsets an HT OpenMP lock.  </w:t>
      </w:r>
    </w:p>
    <w:p w:rsidR="00505D67" w:rsidRPr="00B91B92" w:rsidRDefault="00505D67" w:rsidP="00505D67">
      <w:pPr>
        <w:pStyle w:val="Appendix3"/>
        <w:keepNext w:val="0"/>
        <w:spacing w:after="120"/>
        <w:ind w:left="720"/>
        <w:rPr>
          <w:i/>
          <w:sz w:val="20"/>
          <w:szCs w:val="20"/>
        </w:rPr>
      </w:pPr>
      <w:r>
        <w:rPr>
          <w:sz w:val="20"/>
          <w:szCs w:val="20"/>
        </w:rPr>
        <w:t>void omp_set_lock(omp_lock_t*</w:t>
      </w:r>
      <w:r w:rsidRPr="00505D67">
        <w:rPr>
          <w:i/>
          <w:sz w:val="20"/>
          <w:szCs w:val="20"/>
        </w:rPr>
        <w:t>lock</w:t>
      </w:r>
      <w:r>
        <w:rPr>
          <w:sz w:val="20"/>
          <w:szCs w:val="20"/>
        </w:rPr>
        <w:t>);</w:t>
      </w:r>
    </w:p>
    <w:p w:rsidR="00545DDF" w:rsidRPr="00B91B92" w:rsidRDefault="00545DDF" w:rsidP="00545DDF">
      <w:pPr>
        <w:pStyle w:val="Appendix20"/>
        <w:pageBreakBefore w:val="0"/>
        <w:spacing w:before="360"/>
        <w:ind w:left="1728"/>
        <w:rPr>
          <w:sz w:val="24"/>
          <w:szCs w:val="24"/>
        </w:rPr>
      </w:pPr>
      <w:bookmarkStart w:id="151" w:name="_Toc413142561"/>
      <w:r>
        <w:rPr>
          <w:sz w:val="24"/>
          <w:szCs w:val="24"/>
        </w:rPr>
        <w:t>Test Lock</w:t>
      </w:r>
      <w:bookmarkEnd w:id="151"/>
    </w:p>
    <w:p w:rsidR="00545DDF" w:rsidRDefault="00545DDF" w:rsidP="00545DDF">
      <w:pPr>
        <w:pStyle w:val="BodyText"/>
        <w:keepNext/>
      </w:pPr>
      <w:r>
        <w:t>Attempt to set an HT OpenMP lock but do not suspend execution of the task executing the routine.</w:t>
      </w:r>
    </w:p>
    <w:p w:rsidR="00545DDF" w:rsidRPr="00B91B92" w:rsidRDefault="00545DDF" w:rsidP="00545DDF">
      <w:pPr>
        <w:pStyle w:val="Appendix3"/>
        <w:keepNext w:val="0"/>
        <w:spacing w:after="120"/>
        <w:ind w:left="720"/>
        <w:rPr>
          <w:i/>
          <w:sz w:val="20"/>
          <w:szCs w:val="20"/>
        </w:rPr>
      </w:pPr>
      <w:r>
        <w:rPr>
          <w:sz w:val="20"/>
          <w:szCs w:val="20"/>
        </w:rPr>
        <w:t>void omp_set_lock(omp_lock_t*</w:t>
      </w:r>
      <w:r w:rsidRPr="00505D67">
        <w:rPr>
          <w:i/>
          <w:sz w:val="20"/>
          <w:szCs w:val="20"/>
        </w:rPr>
        <w:t>lock</w:t>
      </w:r>
      <w:r>
        <w:rPr>
          <w:sz w:val="20"/>
          <w:szCs w:val="20"/>
        </w:rPr>
        <w:t>);</w:t>
      </w:r>
    </w:p>
    <w:p w:rsidR="003A3096" w:rsidRPr="00C51905" w:rsidRDefault="00545DDF" w:rsidP="00545DDF">
      <w:pPr>
        <w:pStyle w:val="Heading2"/>
      </w:pPr>
      <w:bookmarkStart w:id="152" w:name="_Toc413142562"/>
      <w:r w:rsidRPr="00C51905">
        <w:lastRenderedPageBreak/>
        <w:t>Clauses</w:t>
      </w:r>
      <w:bookmarkEnd w:id="152"/>
    </w:p>
    <w:p w:rsidR="00545DDF" w:rsidRPr="00C51905" w:rsidRDefault="006A694A" w:rsidP="00545DDF">
      <w:pPr>
        <w:pStyle w:val="BodyText"/>
      </w:pPr>
      <w:r w:rsidRPr="00C51905">
        <w:t xml:space="preserve">The set of clauses that is valid on a particular directive is described with the </w:t>
      </w:r>
      <w:r w:rsidR="00333C72" w:rsidRPr="00C51905">
        <w:t xml:space="preserve">directive.  Most clauses accept a comma-separated list of list items.  All list items appearing in a clause must be visible, according to the scoping rules of the base language.  Not all of the clauses listed in </w:t>
      </w:r>
      <w:r w:rsidR="00FD01F8" w:rsidRPr="00C51905">
        <w:t>this</w:t>
      </w:r>
      <w:r w:rsidR="00333C72" w:rsidRPr="00C51905">
        <w:t xml:space="preserve"> section are valid on all directives.  The set of clauses that is valid on a particular directive is described with the directive in Section </w:t>
      </w:r>
      <w:r w:rsidR="00333C72" w:rsidRPr="00C51905">
        <w:fldChar w:fldCharType="begin"/>
      </w:r>
      <w:r w:rsidR="00333C72" w:rsidRPr="00C51905">
        <w:instrText xml:space="preserve"> REF _Ref412114702 \r \h </w:instrText>
      </w:r>
      <w:r w:rsidR="00C51905" w:rsidRPr="00C51905">
        <w:instrText xml:space="preserve"> \* MERGEFORMAT </w:instrText>
      </w:r>
      <w:r w:rsidR="00333C72" w:rsidRPr="00C51905">
        <w:fldChar w:fldCharType="separate"/>
      </w:r>
      <w:r w:rsidR="003008AA">
        <w:t>2.1</w:t>
      </w:r>
      <w:r w:rsidR="00333C72" w:rsidRPr="00C51905">
        <w:fldChar w:fldCharType="end"/>
      </w:r>
      <w:r w:rsidR="00333C72" w:rsidRPr="00C51905">
        <w:t>.</w:t>
      </w:r>
    </w:p>
    <w:p w:rsidR="00333C72" w:rsidRDefault="00C51905" w:rsidP="00C51905">
      <w:pPr>
        <w:pStyle w:val="Heading3"/>
      </w:pPr>
      <w:bookmarkStart w:id="153" w:name="_Toc413142563"/>
      <w:r>
        <w:t>Data Sharing At</w:t>
      </w:r>
      <w:r w:rsidR="001C1BD3">
        <w:t>t</w:t>
      </w:r>
      <w:r>
        <w:t>ribute Clauses</w:t>
      </w:r>
      <w:bookmarkEnd w:id="153"/>
    </w:p>
    <w:p w:rsidR="00C51905" w:rsidRDefault="00C51905" w:rsidP="00C51905">
      <w:pPr>
        <w:pStyle w:val="BodyText"/>
      </w:pPr>
      <w:r>
        <w:t>Data sharing attribute clauses apply only to variables whose names are visible in the construct on which the clause appears.</w:t>
      </w:r>
    </w:p>
    <w:p w:rsidR="00C51905" w:rsidRPr="00B91B92" w:rsidRDefault="00C51905" w:rsidP="00C51905">
      <w:pPr>
        <w:pStyle w:val="Appendix20"/>
        <w:pageBreakBefore w:val="0"/>
        <w:spacing w:before="360"/>
        <w:ind w:left="1728"/>
        <w:rPr>
          <w:sz w:val="24"/>
          <w:szCs w:val="24"/>
        </w:rPr>
      </w:pPr>
      <w:bookmarkStart w:id="154" w:name="_Toc413142564"/>
      <w:r>
        <w:rPr>
          <w:sz w:val="24"/>
          <w:szCs w:val="24"/>
        </w:rPr>
        <w:t>default[shared|none]</w:t>
      </w:r>
      <w:bookmarkEnd w:id="154"/>
    </w:p>
    <w:p w:rsidR="00C51905" w:rsidRDefault="00176FCC" w:rsidP="000924B9">
      <w:pPr>
        <w:pStyle w:val="BodyText"/>
      </w:pPr>
      <w:r>
        <w:t xml:space="preserve">Explicitly determines the default data-sharing attributes of variables that are reference in a </w:t>
      </w:r>
      <w:r w:rsidRPr="00176FCC">
        <w:rPr>
          <w:b/>
        </w:rPr>
        <w:t>parallel</w:t>
      </w:r>
      <w:r w:rsidR="000924B9">
        <w:t xml:space="preserve"> </w:t>
      </w:r>
      <w:r>
        <w:t xml:space="preserve">or </w:t>
      </w:r>
      <w:r w:rsidRPr="00176FCC">
        <w:rPr>
          <w:b/>
        </w:rPr>
        <w:t>teams</w:t>
      </w:r>
      <w:r>
        <w:t xml:space="preserve"> construct, causing all variables referenced in the construct that have implicitly determined data-sharing attributes to be shared.</w:t>
      </w:r>
    </w:p>
    <w:p w:rsidR="000924B9" w:rsidRPr="00B91B92" w:rsidRDefault="000924B9" w:rsidP="000924B9">
      <w:pPr>
        <w:pStyle w:val="Appendix20"/>
        <w:pageBreakBefore w:val="0"/>
        <w:spacing w:before="360"/>
        <w:ind w:left="1728"/>
        <w:rPr>
          <w:sz w:val="24"/>
          <w:szCs w:val="24"/>
        </w:rPr>
      </w:pPr>
      <w:bookmarkStart w:id="155" w:name="_Toc413142565"/>
      <w:r>
        <w:rPr>
          <w:sz w:val="24"/>
          <w:szCs w:val="24"/>
        </w:rPr>
        <w:t>shared[</w:t>
      </w:r>
      <w:r w:rsidRPr="000924B9">
        <w:rPr>
          <w:b w:val="0"/>
          <w:i/>
          <w:sz w:val="24"/>
          <w:szCs w:val="24"/>
        </w:rPr>
        <w:t>list</w:t>
      </w:r>
      <w:r>
        <w:rPr>
          <w:sz w:val="24"/>
          <w:szCs w:val="24"/>
        </w:rPr>
        <w:t>]</w:t>
      </w:r>
      <w:bookmarkEnd w:id="155"/>
    </w:p>
    <w:p w:rsidR="000924B9" w:rsidRDefault="000924B9" w:rsidP="000924B9">
      <w:pPr>
        <w:pStyle w:val="BodyText"/>
      </w:pPr>
      <w:r>
        <w:t xml:space="preserve">Declares one or more list items to be shared by tasks generated by a </w:t>
      </w:r>
      <w:r w:rsidRPr="000924B9">
        <w:rPr>
          <w:b/>
        </w:rPr>
        <w:t>parallel</w:t>
      </w:r>
      <w:r>
        <w:t xml:space="preserve"> or </w:t>
      </w:r>
      <w:r w:rsidRPr="000924B9">
        <w:rPr>
          <w:b/>
        </w:rPr>
        <w:t>teams</w:t>
      </w:r>
      <w:r>
        <w:t xml:space="preserve"> construct.</w:t>
      </w:r>
      <w:r w:rsidR="006A7284">
        <w:t xml:space="preserve">  </w:t>
      </w:r>
    </w:p>
    <w:p w:rsidR="000924B9" w:rsidRPr="00B91B92" w:rsidRDefault="000924B9" w:rsidP="000924B9">
      <w:pPr>
        <w:pStyle w:val="Appendix20"/>
        <w:pageBreakBefore w:val="0"/>
        <w:spacing w:before="360"/>
        <w:ind w:left="1728"/>
        <w:rPr>
          <w:sz w:val="24"/>
          <w:szCs w:val="24"/>
        </w:rPr>
      </w:pPr>
      <w:bookmarkStart w:id="156" w:name="_Toc413142566"/>
      <w:r>
        <w:rPr>
          <w:sz w:val="24"/>
          <w:szCs w:val="24"/>
        </w:rPr>
        <w:t>private[</w:t>
      </w:r>
      <w:r w:rsidRPr="000924B9">
        <w:rPr>
          <w:b w:val="0"/>
          <w:i/>
          <w:sz w:val="24"/>
          <w:szCs w:val="24"/>
        </w:rPr>
        <w:t>list</w:t>
      </w:r>
      <w:r>
        <w:rPr>
          <w:sz w:val="24"/>
          <w:szCs w:val="24"/>
        </w:rPr>
        <w:t>]</w:t>
      </w:r>
      <w:bookmarkEnd w:id="156"/>
    </w:p>
    <w:p w:rsidR="000924B9" w:rsidRDefault="006A7284" w:rsidP="000924B9">
      <w:pPr>
        <w:pStyle w:val="BodyText"/>
      </w:pPr>
      <w:r>
        <w:t>Declares one or more list items to be private to a task.  Each task that references a list item that appears in a</w:t>
      </w:r>
      <w:r w:rsidR="0021161C">
        <w:t xml:space="preserve"> </w:t>
      </w:r>
      <w:r>
        <w:t>private clause in any statement in the construct receives a new list item.</w:t>
      </w:r>
    </w:p>
    <w:p w:rsidR="006A7284" w:rsidRPr="00B91B92" w:rsidRDefault="006A7284" w:rsidP="006A7284">
      <w:pPr>
        <w:pStyle w:val="Appendix20"/>
        <w:pageBreakBefore w:val="0"/>
        <w:spacing w:before="360"/>
        <w:ind w:left="1728"/>
        <w:rPr>
          <w:sz w:val="24"/>
          <w:szCs w:val="24"/>
        </w:rPr>
      </w:pPr>
      <w:bookmarkStart w:id="157" w:name="_Toc413142567"/>
      <w:r>
        <w:rPr>
          <w:sz w:val="24"/>
          <w:szCs w:val="24"/>
        </w:rPr>
        <w:t>firstprivate[</w:t>
      </w:r>
      <w:r w:rsidRPr="000924B9">
        <w:rPr>
          <w:b w:val="0"/>
          <w:i/>
          <w:sz w:val="24"/>
          <w:szCs w:val="24"/>
        </w:rPr>
        <w:t>list</w:t>
      </w:r>
      <w:r>
        <w:rPr>
          <w:sz w:val="24"/>
          <w:szCs w:val="24"/>
        </w:rPr>
        <w:t>]</w:t>
      </w:r>
      <w:bookmarkEnd w:id="157"/>
    </w:p>
    <w:p w:rsidR="006A7284" w:rsidRDefault="00861D2C" w:rsidP="006A7284">
      <w:pPr>
        <w:pStyle w:val="BodyText"/>
      </w:pPr>
      <w:r>
        <w:t>Declares list items to be private to a task, and initializes each of them with the value that the corresponding original item has when the construct is encountered.</w:t>
      </w:r>
    </w:p>
    <w:p w:rsidR="00861D2C" w:rsidRPr="00B91B92" w:rsidRDefault="00861D2C" w:rsidP="00861D2C">
      <w:pPr>
        <w:pStyle w:val="Appendix20"/>
        <w:pageBreakBefore w:val="0"/>
        <w:spacing w:before="360"/>
        <w:ind w:left="1728"/>
        <w:rPr>
          <w:sz w:val="24"/>
          <w:szCs w:val="24"/>
        </w:rPr>
      </w:pPr>
      <w:bookmarkStart w:id="158" w:name="_Toc413142568"/>
      <w:r>
        <w:rPr>
          <w:sz w:val="24"/>
          <w:szCs w:val="24"/>
        </w:rPr>
        <w:t>lastprivate[</w:t>
      </w:r>
      <w:r w:rsidRPr="000924B9">
        <w:rPr>
          <w:b w:val="0"/>
          <w:i/>
          <w:sz w:val="24"/>
          <w:szCs w:val="24"/>
        </w:rPr>
        <w:t>list</w:t>
      </w:r>
      <w:r>
        <w:rPr>
          <w:sz w:val="24"/>
          <w:szCs w:val="24"/>
        </w:rPr>
        <w:t>]</w:t>
      </w:r>
      <w:bookmarkEnd w:id="158"/>
    </w:p>
    <w:p w:rsidR="00861D2C" w:rsidRDefault="00861D2C" w:rsidP="00861D2C">
      <w:pPr>
        <w:pStyle w:val="BodyText"/>
      </w:pPr>
      <w:r>
        <w:t xml:space="preserve">Declares one or </w:t>
      </w:r>
      <w:r w:rsidR="00FD01F8">
        <w:t>more</w:t>
      </w:r>
      <w:r>
        <w:t xml:space="preserve"> list items to be private to an implicit task and causes the corresponding original list item to be updated after the end of the region.</w:t>
      </w:r>
    </w:p>
    <w:p w:rsidR="00861D2C" w:rsidRPr="00B91B92" w:rsidRDefault="00861D2C" w:rsidP="00861D2C">
      <w:pPr>
        <w:pStyle w:val="Appendix20"/>
        <w:pageBreakBefore w:val="0"/>
        <w:spacing w:before="360"/>
        <w:ind w:left="1728"/>
        <w:rPr>
          <w:sz w:val="24"/>
          <w:szCs w:val="24"/>
        </w:rPr>
      </w:pPr>
      <w:bookmarkStart w:id="159" w:name="_Toc413142569"/>
      <w:r>
        <w:rPr>
          <w:sz w:val="24"/>
          <w:szCs w:val="24"/>
        </w:rPr>
        <w:t>reduction[</w:t>
      </w:r>
      <w:r>
        <w:rPr>
          <w:b w:val="0"/>
          <w:i/>
          <w:sz w:val="24"/>
          <w:szCs w:val="24"/>
        </w:rPr>
        <w:t>reduction-identifier:l</w:t>
      </w:r>
      <w:r w:rsidRPr="000924B9">
        <w:rPr>
          <w:b w:val="0"/>
          <w:i/>
          <w:sz w:val="24"/>
          <w:szCs w:val="24"/>
        </w:rPr>
        <w:t>ist</w:t>
      </w:r>
      <w:r>
        <w:rPr>
          <w:sz w:val="24"/>
          <w:szCs w:val="24"/>
        </w:rPr>
        <w:t>]</w:t>
      </w:r>
      <w:bookmarkEnd w:id="159"/>
    </w:p>
    <w:p w:rsidR="00861D2C" w:rsidRDefault="00861D2C" w:rsidP="00861D2C">
      <w:pPr>
        <w:pStyle w:val="BodyText"/>
      </w:pPr>
      <w:r>
        <w:t xml:space="preserve">Specifies a </w:t>
      </w:r>
      <w:r w:rsidRPr="00861D2C">
        <w:rPr>
          <w:i/>
        </w:rPr>
        <w:t>reduction-identifier</w:t>
      </w:r>
      <w:r>
        <w:t xml:space="preserve"> and one or more list items.  The </w:t>
      </w:r>
      <w:r w:rsidRPr="00861D2C">
        <w:rPr>
          <w:i/>
        </w:rPr>
        <w:t>reduction-identifier</w:t>
      </w:r>
      <w:r>
        <w:t xml:space="preserve"> must match a previously declared </w:t>
      </w:r>
      <w:r w:rsidRPr="00861D2C">
        <w:rPr>
          <w:i/>
        </w:rPr>
        <w:t xml:space="preserve">reduction </w:t>
      </w:r>
      <w:r w:rsidR="00FD01F8" w:rsidRPr="00861D2C">
        <w:rPr>
          <w:i/>
        </w:rPr>
        <w:t>identifier</w:t>
      </w:r>
      <w:r>
        <w:t xml:space="preserve"> of the same name and type for each of the list items.</w:t>
      </w:r>
    </w:p>
    <w:tbl>
      <w:tblPr>
        <w:tblStyle w:val="TableGrid"/>
        <w:tblW w:w="8136" w:type="dxa"/>
        <w:tblInd w:w="720" w:type="dxa"/>
        <w:tblLook w:val="04A0" w:firstRow="1" w:lastRow="0" w:firstColumn="1" w:lastColumn="0" w:noHBand="0" w:noVBand="1"/>
      </w:tblPr>
      <w:tblGrid>
        <w:gridCol w:w="4068"/>
        <w:gridCol w:w="4068"/>
      </w:tblGrid>
      <w:tr w:rsidR="00861D2C" w:rsidTr="00861D2C">
        <w:tc>
          <w:tcPr>
            <w:tcW w:w="8136" w:type="dxa"/>
            <w:gridSpan w:val="2"/>
          </w:tcPr>
          <w:p w:rsidR="00861D2C" w:rsidRPr="001C1BD3" w:rsidRDefault="00861D2C" w:rsidP="00AA1A2A">
            <w:pPr>
              <w:pStyle w:val="BodyText"/>
              <w:keepNext/>
              <w:ind w:left="0"/>
              <w:jc w:val="center"/>
              <w:rPr>
                <w:b/>
              </w:rPr>
            </w:pPr>
            <w:r w:rsidRPr="001C1BD3">
              <w:rPr>
                <w:b/>
              </w:rPr>
              <w:lastRenderedPageBreak/>
              <w:t>Operators for reduction (initialization values)</w:t>
            </w:r>
          </w:p>
        </w:tc>
      </w:tr>
      <w:tr w:rsidR="00861D2C" w:rsidTr="00861D2C">
        <w:tc>
          <w:tcPr>
            <w:tcW w:w="4068" w:type="dxa"/>
          </w:tcPr>
          <w:p w:rsidR="00861D2C" w:rsidRDefault="00861D2C" w:rsidP="00AA1A2A">
            <w:pPr>
              <w:pStyle w:val="BodyText"/>
              <w:keepNext/>
              <w:ind w:left="0"/>
              <w:jc w:val="center"/>
            </w:pPr>
            <w:r>
              <w:t>+     (0)</w:t>
            </w:r>
          </w:p>
        </w:tc>
        <w:tc>
          <w:tcPr>
            <w:tcW w:w="4068" w:type="dxa"/>
          </w:tcPr>
          <w:p w:rsidR="00861D2C" w:rsidRDefault="00861D2C" w:rsidP="00AA1A2A">
            <w:pPr>
              <w:pStyle w:val="BodyText"/>
              <w:keepNext/>
              <w:ind w:left="0"/>
              <w:jc w:val="center"/>
            </w:pPr>
            <w:r>
              <w:t>|     (0)</w:t>
            </w:r>
          </w:p>
        </w:tc>
      </w:tr>
      <w:tr w:rsidR="00861D2C" w:rsidTr="00861D2C">
        <w:tc>
          <w:tcPr>
            <w:tcW w:w="4068" w:type="dxa"/>
          </w:tcPr>
          <w:p w:rsidR="00861D2C" w:rsidRDefault="00861D2C" w:rsidP="00AA1A2A">
            <w:pPr>
              <w:pStyle w:val="BodyText"/>
              <w:keepNext/>
              <w:ind w:left="0"/>
              <w:jc w:val="center"/>
            </w:pPr>
            <w:r>
              <w:t>*     (1)</w:t>
            </w:r>
          </w:p>
        </w:tc>
        <w:tc>
          <w:tcPr>
            <w:tcW w:w="4068" w:type="dxa"/>
          </w:tcPr>
          <w:p w:rsidR="00861D2C" w:rsidRDefault="00861D2C" w:rsidP="00AA1A2A">
            <w:pPr>
              <w:pStyle w:val="BodyText"/>
              <w:keepNext/>
              <w:ind w:left="0"/>
              <w:jc w:val="center"/>
            </w:pPr>
            <w:r>
              <w:t>^    (0)</w:t>
            </w:r>
          </w:p>
        </w:tc>
      </w:tr>
      <w:tr w:rsidR="00861D2C" w:rsidTr="00861D2C">
        <w:tc>
          <w:tcPr>
            <w:tcW w:w="4068" w:type="dxa"/>
          </w:tcPr>
          <w:p w:rsidR="00861D2C" w:rsidRDefault="00861D2C" w:rsidP="00AA1A2A">
            <w:pPr>
              <w:pStyle w:val="BodyText"/>
              <w:keepNext/>
              <w:ind w:left="0"/>
              <w:jc w:val="center"/>
            </w:pPr>
            <w:r>
              <w:t>.     (0)</w:t>
            </w:r>
          </w:p>
        </w:tc>
        <w:tc>
          <w:tcPr>
            <w:tcW w:w="4068" w:type="dxa"/>
          </w:tcPr>
          <w:p w:rsidR="00861D2C" w:rsidRDefault="00861D2C" w:rsidP="00AA1A2A">
            <w:pPr>
              <w:pStyle w:val="BodyText"/>
              <w:keepNext/>
              <w:ind w:left="0"/>
              <w:jc w:val="center"/>
            </w:pPr>
            <w:r>
              <w:t>&amp;&amp;   (0)</w:t>
            </w:r>
          </w:p>
        </w:tc>
      </w:tr>
      <w:tr w:rsidR="00861D2C" w:rsidTr="00861D2C">
        <w:tc>
          <w:tcPr>
            <w:tcW w:w="4068" w:type="dxa"/>
          </w:tcPr>
          <w:p w:rsidR="00861D2C" w:rsidRDefault="00861D2C" w:rsidP="00AA1A2A">
            <w:pPr>
              <w:pStyle w:val="BodyText"/>
              <w:keepNext/>
              <w:ind w:left="0"/>
              <w:jc w:val="center"/>
            </w:pPr>
            <w:r>
              <w:t>&amp;    (~0)</w:t>
            </w:r>
          </w:p>
        </w:tc>
        <w:tc>
          <w:tcPr>
            <w:tcW w:w="4068" w:type="dxa"/>
          </w:tcPr>
          <w:p w:rsidR="00861D2C" w:rsidRDefault="00861D2C" w:rsidP="00AA1A2A">
            <w:pPr>
              <w:pStyle w:val="BodyText"/>
              <w:keepNext/>
              <w:ind w:left="0"/>
              <w:jc w:val="center"/>
            </w:pPr>
            <w:r>
              <w:t>||       (0)</w:t>
            </w:r>
          </w:p>
        </w:tc>
      </w:tr>
      <w:tr w:rsidR="001C1BD3" w:rsidTr="001C1BD3">
        <w:tc>
          <w:tcPr>
            <w:tcW w:w="8136" w:type="dxa"/>
            <w:gridSpan w:val="2"/>
            <w:vAlign w:val="center"/>
          </w:tcPr>
          <w:p w:rsidR="001C1BD3" w:rsidRDefault="001C1BD3" w:rsidP="00AA1A2A">
            <w:pPr>
              <w:pStyle w:val="BodyText"/>
              <w:keepNext/>
            </w:pPr>
            <w:r>
              <w:t xml:space="preserve">max  (Least representable number in </w:t>
            </w:r>
            <w:r w:rsidRPr="001C1BD3">
              <w:rPr>
                <w:b/>
              </w:rPr>
              <w:t>reduction</w:t>
            </w:r>
            <w:r>
              <w:t xml:space="preserve"> list item type)</w:t>
            </w:r>
          </w:p>
        </w:tc>
      </w:tr>
      <w:tr w:rsidR="001C1BD3" w:rsidTr="001C1BD3">
        <w:tc>
          <w:tcPr>
            <w:tcW w:w="8136" w:type="dxa"/>
            <w:gridSpan w:val="2"/>
            <w:vAlign w:val="center"/>
          </w:tcPr>
          <w:p w:rsidR="001C1BD3" w:rsidRDefault="001C1BD3" w:rsidP="001C1BD3">
            <w:pPr>
              <w:pStyle w:val="BodyText"/>
            </w:pPr>
            <w:r>
              <w:t xml:space="preserve">min  (Largest representable number in </w:t>
            </w:r>
            <w:r w:rsidRPr="001C1BD3">
              <w:rPr>
                <w:b/>
              </w:rPr>
              <w:t>reduction</w:t>
            </w:r>
            <w:r>
              <w:t xml:space="preserve"> list item type)</w:t>
            </w:r>
          </w:p>
        </w:tc>
      </w:tr>
    </w:tbl>
    <w:p w:rsidR="006A7284" w:rsidRPr="00C51905" w:rsidRDefault="006A7284" w:rsidP="006A7284">
      <w:pPr>
        <w:pStyle w:val="BodyText"/>
      </w:pPr>
    </w:p>
    <w:p w:rsidR="006A7284" w:rsidRDefault="00614E9B" w:rsidP="00C854D5">
      <w:pPr>
        <w:pStyle w:val="Heading2"/>
      </w:pPr>
      <w:bookmarkStart w:id="160" w:name="_Toc413142570"/>
      <w:r>
        <w:t xml:space="preserve">C Language </w:t>
      </w:r>
      <w:r w:rsidR="00C854D5">
        <w:t>Limitations</w:t>
      </w:r>
      <w:bookmarkEnd w:id="160"/>
    </w:p>
    <w:p w:rsidR="00C854D5" w:rsidRDefault="00614E9B" w:rsidP="00C854D5">
      <w:pPr>
        <w:pStyle w:val="BodyText"/>
      </w:pPr>
      <w:r>
        <w:t>The HTC compiler has several C-language limitations, which are listed below:</w:t>
      </w:r>
    </w:p>
    <w:p w:rsidR="00614E9B" w:rsidRDefault="00614E9B" w:rsidP="00614E9B">
      <w:pPr>
        <w:pStyle w:val="BodyText"/>
        <w:numPr>
          <w:ilvl w:val="0"/>
          <w:numId w:val="38"/>
        </w:numPr>
      </w:pPr>
      <w:r>
        <w:t>Recursive functions and mutually recursive functions are not supported</w:t>
      </w:r>
    </w:p>
    <w:p w:rsidR="00614E9B" w:rsidRDefault="00614E9B" w:rsidP="00614E9B">
      <w:pPr>
        <w:pStyle w:val="BodyText"/>
        <w:numPr>
          <w:ilvl w:val="0"/>
          <w:numId w:val="38"/>
        </w:numPr>
      </w:pPr>
      <w:r>
        <w:t>Floating point datatypes and computations are not supported</w:t>
      </w:r>
    </w:p>
    <w:p w:rsidR="00614E9B" w:rsidRDefault="00FD01F8" w:rsidP="00614E9B">
      <w:pPr>
        <w:pStyle w:val="BodyText"/>
        <w:numPr>
          <w:ilvl w:val="0"/>
          <w:numId w:val="38"/>
        </w:numPr>
      </w:pPr>
      <w:r>
        <w:t>Standard</w:t>
      </w:r>
      <w:r w:rsidR="00614E9B">
        <w:t xml:space="preserve"> library support is not available when creating the FPGA</w:t>
      </w:r>
    </w:p>
    <w:p w:rsidR="00614E9B" w:rsidRDefault="00614E9B" w:rsidP="00614E9B">
      <w:pPr>
        <w:pStyle w:val="BodyText"/>
        <w:numPr>
          <w:ilvl w:val="0"/>
          <w:numId w:val="38"/>
        </w:numPr>
      </w:pPr>
      <w:r>
        <w:t>Bitfields are not supported</w:t>
      </w:r>
    </w:p>
    <w:p w:rsidR="00614E9B" w:rsidRDefault="00614E9B" w:rsidP="00614E9B">
      <w:pPr>
        <w:pStyle w:val="BodyText"/>
        <w:numPr>
          <w:ilvl w:val="0"/>
          <w:numId w:val="38"/>
        </w:numPr>
      </w:pPr>
      <w:r>
        <w:t>Calls through function pointers are not supported</w:t>
      </w:r>
    </w:p>
    <w:p w:rsidR="00614E9B" w:rsidRDefault="00614E9B" w:rsidP="00614E9B">
      <w:pPr>
        <w:pStyle w:val="BodyText"/>
        <w:numPr>
          <w:ilvl w:val="0"/>
          <w:numId w:val="38"/>
        </w:numPr>
      </w:pPr>
      <w:r>
        <w:t>GNU “statement expressions” are not allowed</w:t>
      </w:r>
    </w:p>
    <w:p w:rsidR="00614E9B" w:rsidRDefault="00614E9B" w:rsidP="00614E9B">
      <w:pPr>
        <w:pStyle w:val="BodyText"/>
        <w:numPr>
          <w:ilvl w:val="0"/>
          <w:numId w:val="38"/>
        </w:numPr>
      </w:pPr>
      <w:r>
        <w:t>Array and struct initializers are not supported</w:t>
      </w:r>
    </w:p>
    <w:p w:rsidR="00614E9B" w:rsidRDefault="00614E9B" w:rsidP="00614E9B">
      <w:pPr>
        <w:pStyle w:val="BodyText"/>
        <w:numPr>
          <w:ilvl w:val="0"/>
          <w:numId w:val="38"/>
        </w:numPr>
      </w:pPr>
      <w:r>
        <w:t>The relocation of struct declarations from inner scopes to the outermost function scope is not allowed (declaration lifting).  Structs should be declared at function scope.</w:t>
      </w:r>
    </w:p>
    <w:p w:rsidR="000924B9" w:rsidRDefault="00614E9B" w:rsidP="009C406C">
      <w:pPr>
        <w:pStyle w:val="BodyText"/>
        <w:numPr>
          <w:ilvl w:val="0"/>
          <w:numId w:val="38"/>
        </w:numPr>
      </w:pPr>
      <w:r>
        <w:t>C++ features not present in C are not supported.</w:t>
      </w:r>
    </w:p>
    <w:p w:rsidR="009C406C" w:rsidRDefault="009C406C" w:rsidP="00E61E75">
      <w:pPr>
        <w:pStyle w:val="Heading2"/>
      </w:pPr>
      <w:bookmarkStart w:id="161" w:name="_Toc413142571"/>
      <w:r w:rsidRPr="009C406C">
        <w:t>HTC Extensions</w:t>
      </w:r>
      <w:bookmarkEnd w:id="161"/>
    </w:p>
    <w:p w:rsidR="009C406C" w:rsidRDefault="009C406C" w:rsidP="00E61E75">
      <w:pPr>
        <w:pStyle w:val="Heading3"/>
      </w:pPr>
      <w:bookmarkStart w:id="162" w:name="_Toc413142572"/>
      <w:r>
        <w:t>Intrinsics</w:t>
      </w:r>
      <w:bookmarkEnd w:id="162"/>
    </w:p>
    <w:p w:rsidR="009C406C" w:rsidRDefault="009C406C" w:rsidP="009C406C">
      <w:pPr>
        <w:pStyle w:val="BodyText"/>
      </w:pPr>
      <w:r>
        <w:t xml:space="preserve">HTC provides </w:t>
      </w:r>
      <w:r w:rsidR="000B2012">
        <w:t>two</w:t>
      </w:r>
      <w:r>
        <w:t xml:space="preserve"> “stencil”</w:t>
      </w:r>
      <w:r w:rsidR="00C72F89">
        <w:t xml:space="preserve"> intrinsics which d</w:t>
      </w:r>
      <w:r>
        <w:t>irec</w:t>
      </w:r>
      <w:r w:rsidR="000B2012">
        <w:t>t</w:t>
      </w:r>
      <w:r>
        <w:t xml:space="preserve"> </w:t>
      </w:r>
      <w:r w:rsidR="000B2012">
        <w:t>the generation of an</w:t>
      </w:r>
      <w:r>
        <w:t xml:space="preserve"> optimized, streaming hardware implementation of a stencil function according to the given parameters.</w:t>
      </w:r>
    </w:p>
    <w:p w:rsidR="00C72F89" w:rsidRDefault="000B2012" w:rsidP="000B2012">
      <w:pPr>
        <w:pStyle w:val="BodyText"/>
      </w:pPr>
      <w:r>
        <w:t>A general version is available in the</w:t>
      </w:r>
      <w:r w:rsidR="00C72F89">
        <w:t xml:space="preserve"> </w:t>
      </w:r>
      <w:r w:rsidR="00C72F89" w:rsidRPr="00C72F89">
        <w:rPr>
          <w:i/>
        </w:rPr>
        <w:t>rhomp_stencil_conv2d</w:t>
      </w:r>
      <w:r w:rsidR="00C72F89">
        <w:t xml:space="preserve"> intrinsic </w:t>
      </w:r>
      <w:r>
        <w:t>which specifies</w:t>
      </w:r>
      <w:r w:rsidR="00C72F89">
        <w:t xml:space="preserve"> a non-square, non-centered stencil.  The orgx a</w:t>
      </w:r>
      <w:r>
        <w:t>nd orgy parameters</w:t>
      </w:r>
      <w:r w:rsidR="00C72F89">
        <w:t xml:space="preserve"> specify</w:t>
      </w:r>
      <w:r>
        <w:t xml:space="preserve"> the stencil origin or "center.”  </w:t>
      </w:r>
    </w:p>
    <w:p w:rsidR="00C72F89" w:rsidRDefault="000B2012" w:rsidP="000B2012">
      <w:pPr>
        <w:pStyle w:val="BodyText"/>
      </w:pPr>
      <w:r>
        <w:t>The</w:t>
      </w:r>
      <w:r w:rsidR="00C72F89">
        <w:t xml:space="preserve"> </w:t>
      </w:r>
      <w:r w:rsidRPr="000B2012">
        <w:rPr>
          <w:i/>
        </w:rPr>
        <w:t>rhomp_stencil_conv2ds</w:t>
      </w:r>
      <w:r w:rsidR="00C72F89">
        <w:t xml:space="preserve"> intrinsic is </w:t>
      </w:r>
      <w:r>
        <w:t>specifies</w:t>
      </w:r>
      <w:r w:rsidR="00C72F89">
        <w:t xml:space="preserve"> a square, centered, 2D convolution stencil (stencil dim is always odd, so there is a true center).</w:t>
      </w:r>
    </w:p>
    <w:p w:rsidR="00C72F89" w:rsidRDefault="00C72F89" w:rsidP="009C406C">
      <w:pPr>
        <w:pStyle w:val="BodyText"/>
      </w:pPr>
    </w:p>
    <w:p w:rsidR="009C406C" w:rsidRDefault="009C406C" w:rsidP="00871032">
      <w:pPr>
        <w:pStyle w:val="codeexcerpt"/>
        <w:ind w:left="1440"/>
      </w:pPr>
      <w:r>
        <w:t>void rhomp_stencil_conv2d (void *grid_dst, void *grid_src,</w:t>
      </w:r>
    </w:p>
    <w:p w:rsidR="009C406C" w:rsidRDefault="009C406C" w:rsidP="00871032">
      <w:pPr>
        <w:pStyle w:val="codeexcerpt"/>
        <w:ind w:left="4320"/>
      </w:pPr>
      <w:r>
        <w:lastRenderedPageBreak/>
        <w:t>int grid_dimx, int grid_dimy,</w:t>
      </w:r>
    </w:p>
    <w:p w:rsidR="009C406C" w:rsidRDefault="009C406C" w:rsidP="00871032">
      <w:pPr>
        <w:pStyle w:val="codeexcerpt"/>
        <w:ind w:left="4320"/>
      </w:pPr>
      <w:r>
        <w:t xml:space="preserve">int stencil_dimx, int stencil_dimy, </w:t>
      </w:r>
    </w:p>
    <w:p w:rsidR="009C406C" w:rsidRDefault="009C406C" w:rsidP="00871032">
      <w:pPr>
        <w:pStyle w:val="codeexcerpt"/>
        <w:ind w:left="4320"/>
      </w:pPr>
      <w:r>
        <w:t>int stencil_orgx, int stencil_orgy,</w:t>
      </w:r>
    </w:p>
    <w:p w:rsidR="009C406C" w:rsidRDefault="009C406C" w:rsidP="00871032">
      <w:pPr>
        <w:pStyle w:val="codeexcerpt"/>
        <w:ind w:left="4320"/>
      </w:pPr>
      <w:r>
        <w:t>void *kernel, int pipelen);</w:t>
      </w:r>
    </w:p>
    <w:p w:rsidR="009C406C" w:rsidRDefault="009C406C" w:rsidP="00871032">
      <w:pPr>
        <w:pStyle w:val="codeexcerpt"/>
        <w:ind w:left="1440"/>
      </w:pPr>
      <w:r>
        <w:t>void rhomp_stencil_conv2ds (void *grid_dst, void *grid_src,</w:t>
      </w:r>
    </w:p>
    <w:p w:rsidR="009C406C" w:rsidRDefault="009C406C" w:rsidP="00871032">
      <w:pPr>
        <w:pStyle w:val="codeexcerpt"/>
        <w:ind w:left="4320"/>
      </w:pPr>
      <w:r>
        <w:t>int grid_dimx, int grid_dimy,</w:t>
      </w:r>
    </w:p>
    <w:p w:rsidR="009C406C" w:rsidRDefault="009C406C" w:rsidP="00871032">
      <w:pPr>
        <w:pStyle w:val="codeexcerpt"/>
        <w:ind w:left="4320"/>
      </w:pPr>
      <w:r>
        <w:t xml:space="preserve">int stencil_dim, void *kernel, </w:t>
      </w:r>
    </w:p>
    <w:p w:rsidR="009C406C" w:rsidRDefault="009C406C" w:rsidP="00871032">
      <w:pPr>
        <w:pStyle w:val="codeexcerpt"/>
        <w:ind w:left="4320"/>
      </w:pPr>
      <w:r>
        <w:t>int pipelen);</w:t>
      </w:r>
    </w:p>
    <w:p w:rsidR="009C406C" w:rsidRDefault="00871032" w:rsidP="009C406C">
      <w:pPr>
        <w:pStyle w:val="BodyText"/>
      </w:pPr>
      <w:r>
        <w:t>where</w:t>
      </w:r>
    </w:p>
    <w:p w:rsidR="00CA3233" w:rsidRPr="00CA3233" w:rsidRDefault="00CA3233" w:rsidP="00C72F89">
      <w:pPr>
        <w:pStyle w:val="BodyText"/>
        <w:ind w:left="1440"/>
      </w:pPr>
      <w:r w:rsidRPr="00CA3233">
        <w:rPr>
          <w:rStyle w:val="codeexcerptChar"/>
        </w:rPr>
        <w:t>grid_dst</w:t>
      </w:r>
      <w:r>
        <w:t>:</w:t>
      </w:r>
      <w:r w:rsidRPr="00CA3233">
        <w:tab/>
      </w:r>
      <w:r w:rsidR="00C72F89">
        <w:tab/>
      </w:r>
      <w:r w:rsidRPr="00CA3233">
        <w:t>base address of the destination grid</w:t>
      </w:r>
    </w:p>
    <w:p w:rsidR="00CA3233" w:rsidRPr="00CA3233" w:rsidRDefault="00CA3233" w:rsidP="00C72F89">
      <w:pPr>
        <w:pStyle w:val="BodyText"/>
        <w:ind w:left="1440"/>
      </w:pPr>
      <w:r w:rsidRPr="00CA3233">
        <w:rPr>
          <w:rStyle w:val="codeexcerptChar"/>
        </w:rPr>
        <w:t>grid_src</w:t>
      </w:r>
      <w:r>
        <w:t>:</w:t>
      </w:r>
      <w:r w:rsidR="00C72F89">
        <w:tab/>
      </w:r>
      <w:r>
        <w:tab/>
      </w:r>
      <w:r w:rsidRPr="00CA3233">
        <w:t>base address of the source grid</w:t>
      </w:r>
    </w:p>
    <w:p w:rsidR="00CA3233" w:rsidRPr="00CA3233" w:rsidRDefault="00CA3233" w:rsidP="00C72F89">
      <w:pPr>
        <w:pStyle w:val="BodyText"/>
        <w:ind w:left="1440"/>
      </w:pPr>
      <w:r w:rsidRPr="00CA3233">
        <w:rPr>
          <w:rStyle w:val="codeexcerptChar"/>
        </w:rPr>
        <w:t>grid_dimx</w:t>
      </w:r>
      <w:r>
        <w:t>:</w:t>
      </w:r>
      <w:r>
        <w:tab/>
      </w:r>
      <w:r w:rsidR="00C72F89">
        <w:tab/>
      </w:r>
      <w:r w:rsidRPr="00CA3233">
        <w:t>number of grid columns (includes border elements if any)</w:t>
      </w:r>
    </w:p>
    <w:p w:rsidR="00CA3233" w:rsidRPr="00CA3233" w:rsidRDefault="00CA3233" w:rsidP="00C72F89">
      <w:pPr>
        <w:pStyle w:val="BodyText"/>
        <w:ind w:left="1440"/>
      </w:pPr>
      <w:r w:rsidRPr="00CA3233">
        <w:rPr>
          <w:rStyle w:val="codeexcerptChar"/>
        </w:rPr>
        <w:t>grid_dimy</w:t>
      </w:r>
      <w:r>
        <w:t>:</w:t>
      </w:r>
      <w:r>
        <w:tab/>
      </w:r>
      <w:r w:rsidR="00C72F89">
        <w:tab/>
      </w:r>
      <w:r w:rsidRPr="00CA3233">
        <w:t>number of grid rows    (includes border elements if any)</w:t>
      </w:r>
    </w:p>
    <w:p w:rsidR="00CA3233" w:rsidRPr="00CA3233" w:rsidRDefault="00CA3233" w:rsidP="00C72F89">
      <w:pPr>
        <w:pStyle w:val="BodyText"/>
        <w:ind w:left="1440"/>
      </w:pPr>
      <w:r w:rsidRPr="00CA3233">
        <w:rPr>
          <w:rStyle w:val="codeexcerptChar"/>
        </w:rPr>
        <w:t>stencil_dimx</w:t>
      </w:r>
      <w:r>
        <w:t>:</w:t>
      </w:r>
      <w:r w:rsidRPr="00CA3233">
        <w:tab/>
        <w:t>number of stencil columns</w:t>
      </w:r>
    </w:p>
    <w:p w:rsidR="00CA3233" w:rsidRDefault="00CA3233" w:rsidP="00C72F89">
      <w:pPr>
        <w:pStyle w:val="BodyText"/>
        <w:ind w:left="1440"/>
      </w:pPr>
      <w:r w:rsidRPr="00CA3233">
        <w:rPr>
          <w:rStyle w:val="codeexcerptChar"/>
        </w:rPr>
        <w:t>stencil_dimy:</w:t>
      </w:r>
      <w:r>
        <w:tab/>
        <w:t>number of stencil rows</w:t>
      </w:r>
    </w:p>
    <w:p w:rsidR="00CA3233" w:rsidRDefault="00CA3233" w:rsidP="00C72F89">
      <w:pPr>
        <w:pStyle w:val="BodyText"/>
        <w:ind w:left="1440"/>
      </w:pPr>
      <w:r w:rsidRPr="00CA3233">
        <w:rPr>
          <w:rStyle w:val="codeexcerptChar"/>
        </w:rPr>
        <w:t>stencil_orgx</w:t>
      </w:r>
      <w:r>
        <w:t>:</w:t>
      </w:r>
      <w:r>
        <w:tab/>
        <w:t>stencil x origin (0-based)</w:t>
      </w:r>
    </w:p>
    <w:p w:rsidR="00CA3233" w:rsidRDefault="00CA3233" w:rsidP="00C72F89">
      <w:pPr>
        <w:pStyle w:val="BodyText"/>
        <w:ind w:left="1440"/>
      </w:pPr>
      <w:r w:rsidRPr="00C72F89">
        <w:rPr>
          <w:rStyle w:val="codeexcerptChar"/>
        </w:rPr>
        <w:t>stencil_orgy</w:t>
      </w:r>
      <w:r w:rsidR="00C72F89">
        <w:t>:</w:t>
      </w:r>
      <w:r w:rsidR="00C72F89">
        <w:tab/>
        <w:t>stencil y origin (0-based)</w:t>
      </w:r>
    </w:p>
    <w:p w:rsidR="00CA3233" w:rsidRDefault="00CA3233" w:rsidP="00C72F89">
      <w:pPr>
        <w:pStyle w:val="BodyText"/>
        <w:ind w:left="1440"/>
      </w:pPr>
      <w:r w:rsidRPr="00C72F89">
        <w:rPr>
          <w:rStyle w:val="codeexcerptChar"/>
        </w:rPr>
        <w:t>kernel</w:t>
      </w:r>
      <w:r>
        <w:t>:</w:t>
      </w:r>
      <w:r w:rsidR="00C72F89">
        <w:tab/>
      </w:r>
      <w:r>
        <w:t xml:space="preserve"> </w:t>
      </w:r>
      <w:r w:rsidR="00C72F89">
        <w:tab/>
      </w:r>
      <w:r w:rsidR="00C72F89">
        <w:tab/>
      </w:r>
      <w:r>
        <w:t>bas</w:t>
      </w:r>
      <w:r w:rsidR="00C72F89">
        <w:t>e address of coefficient matrix</w:t>
      </w:r>
    </w:p>
    <w:p w:rsidR="00CA3233" w:rsidRDefault="00CA3233" w:rsidP="00C72F89">
      <w:pPr>
        <w:pStyle w:val="BodyText"/>
        <w:ind w:left="1440"/>
      </w:pPr>
      <w:r w:rsidRPr="00C72F89">
        <w:rPr>
          <w:rStyle w:val="codeexcerptChar"/>
        </w:rPr>
        <w:t>pipelen &lt; 4096</w:t>
      </w:r>
      <w:r>
        <w:t>:Generate optimize</w:t>
      </w:r>
      <w:r w:rsidR="00C72F89">
        <w:t>d coproc streaming stencil code</w:t>
      </w:r>
    </w:p>
    <w:p w:rsidR="00CA3233" w:rsidRDefault="00CA3233" w:rsidP="00C72F89">
      <w:pPr>
        <w:pStyle w:val="BodyText"/>
        <w:ind w:left="1440"/>
      </w:pPr>
      <w:r w:rsidRPr="00C72F89">
        <w:rPr>
          <w:rStyle w:val="codeexcerptChar"/>
        </w:rPr>
        <w:t>pipelen = 4096</w:t>
      </w:r>
      <w:r>
        <w:t>: Generate gener</w:t>
      </w:r>
      <w:r w:rsidR="00C72F89">
        <w:t>ic coproc stencil loop nest cod</w:t>
      </w:r>
      <w:r>
        <w:t>.</w:t>
      </w:r>
    </w:p>
    <w:p w:rsidR="00CA3233" w:rsidRDefault="00CA3233" w:rsidP="00C72F89">
      <w:pPr>
        <w:pStyle w:val="BodyText"/>
        <w:ind w:left="1440"/>
      </w:pPr>
      <w:r w:rsidRPr="00C72F89">
        <w:rPr>
          <w:rStyle w:val="codeexcerptChar"/>
        </w:rPr>
        <w:t>pipelen = 8192</w:t>
      </w:r>
      <w:r>
        <w:t>: Generate gene</w:t>
      </w:r>
      <w:r w:rsidR="00C72F89">
        <w:t>ric host stencil loop nest code</w:t>
      </w:r>
    </w:p>
    <w:p w:rsidR="00871032" w:rsidRDefault="000B2012" w:rsidP="00E61E75">
      <w:pPr>
        <w:pStyle w:val="Heading3"/>
      </w:pPr>
      <w:bookmarkStart w:id="163" w:name="_Toc413142573"/>
      <w:r>
        <w:t>HTC Specific Pragmas</w:t>
      </w:r>
      <w:bookmarkEnd w:id="163"/>
    </w:p>
    <w:p w:rsidR="000B2012" w:rsidRDefault="004648A2" w:rsidP="000B2012">
      <w:pPr>
        <w:pStyle w:val="BodyText"/>
      </w:pPr>
      <w:r>
        <w:t>The maximum number of threads supported by the FPGA hardware module is specified using a HTC specific pragma.</w:t>
      </w:r>
    </w:p>
    <w:p w:rsidR="004648A2" w:rsidRDefault="004648A2" w:rsidP="00552F40">
      <w:pPr>
        <w:pStyle w:val="codeexcerpt"/>
        <w:ind w:left="1440"/>
      </w:pPr>
      <w:r>
        <w:t>#pr</w:t>
      </w:r>
      <w:r w:rsidR="00552F40">
        <w:t>a</w:t>
      </w:r>
      <w:r>
        <w:t>gma rhomp max_phys_threads (N)</w:t>
      </w:r>
    </w:p>
    <w:p w:rsidR="00552F40" w:rsidRDefault="00552F40" w:rsidP="00552F40">
      <w:pPr>
        <w:pStyle w:val="BodyText"/>
      </w:pPr>
      <w:r>
        <w:t>where</w:t>
      </w:r>
    </w:p>
    <w:p w:rsidR="00552F40" w:rsidRDefault="00552F40" w:rsidP="00552F40">
      <w:pPr>
        <w:pStyle w:val="BodyText"/>
        <w:ind w:left="1440"/>
      </w:pPr>
      <w:r>
        <w:t>N is a compile-time integer constant that indicates the number of threads (log2) supported by the FPGA.</w:t>
      </w:r>
    </w:p>
    <w:p w:rsidR="00552F40" w:rsidRDefault="00552F40" w:rsidP="00552F40">
      <w:pPr>
        <w:pStyle w:val="BodyText"/>
      </w:pPr>
      <w:r>
        <w:t>If the pragma appears anywhere in the global scope, the default width of every module in the Unit is set to N (log2) threads.  If the pragma occurs within a routine, the module width is only set for that routine.  The routine level pragma overrides the default for that routine, so the user can specify one default for many routines and only override when necessary.</w:t>
      </w:r>
    </w:p>
    <w:p w:rsidR="00552F40" w:rsidRPr="000B2012" w:rsidRDefault="00552F40" w:rsidP="00552F40">
      <w:pPr>
        <w:pStyle w:val="BodyText"/>
      </w:pPr>
      <w:r>
        <w:t>If the user does not use the pragma, the default thread width is 32 threads.  Stencil modules and host entry modules are always single threaded.</w:t>
      </w:r>
    </w:p>
    <w:p w:rsidR="00E43161" w:rsidRDefault="00E61E75" w:rsidP="00E61E75">
      <w:pPr>
        <w:pStyle w:val="Heading2"/>
      </w:pPr>
      <w:bookmarkStart w:id="164" w:name="_Toc413142574"/>
      <w:bookmarkEnd w:id="20"/>
      <w:bookmarkEnd w:id="21"/>
      <w:bookmarkEnd w:id="22"/>
      <w:bookmarkEnd w:id="23"/>
      <w:bookmarkEnd w:id="24"/>
      <w:bookmarkEnd w:id="25"/>
      <w:r>
        <w:lastRenderedPageBreak/>
        <w:t>Coding and Optimization Strategies</w:t>
      </w:r>
      <w:bookmarkEnd w:id="164"/>
    </w:p>
    <w:p w:rsidR="00E61E75" w:rsidRDefault="00E61E75" w:rsidP="00E61E75">
      <w:pPr>
        <w:pStyle w:val="Heading3"/>
      </w:pPr>
      <w:bookmarkStart w:id="165" w:name="_Toc413142575"/>
      <w:r>
        <w:t>Thread Synchronization</w:t>
      </w:r>
      <w:bookmarkEnd w:id="165"/>
    </w:p>
    <w:p w:rsidR="00E61E75" w:rsidRDefault="00E61E75" w:rsidP="00E61E75">
      <w:pPr>
        <w:pStyle w:val="BodyText"/>
      </w:pPr>
      <w:r>
        <w:t xml:space="preserve">HTC automatically synchronizes threads at the end of a parallel region, so a barrier is not needed after the last loop in a parallel region.  </w:t>
      </w:r>
    </w:p>
    <w:p w:rsidR="00FD01F8" w:rsidRDefault="00FD01F8" w:rsidP="00FD01F8">
      <w:pPr>
        <w:pStyle w:val="Heading3"/>
      </w:pPr>
      <w:bookmarkStart w:id="166" w:name="_Toc413142576"/>
      <w:r>
        <w:t>Static Schedules</w:t>
      </w:r>
      <w:bookmarkEnd w:id="166"/>
    </w:p>
    <w:p w:rsidR="00FD01F8" w:rsidRDefault="00FD01F8" w:rsidP="00FD01F8">
      <w:pPr>
        <w:pStyle w:val="BodyText"/>
      </w:pPr>
      <w:r>
        <w:t>Only static schedules (for both ‘for’ and ‘distribute’) are supported.  and explicit chunk size should be used to avoid a division operation on the FPGA, since a division operation in the FPGA may not make timing.</w:t>
      </w:r>
    </w:p>
    <w:p w:rsidR="00FD01F8" w:rsidRDefault="00FD01F8" w:rsidP="00FD01F8">
      <w:pPr>
        <w:pStyle w:val="Heading3"/>
      </w:pPr>
      <w:bookmarkStart w:id="167" w:name="_Toc413142577"/>
      <w:r>
        <w:t>Designating HTC Implementation Area</w:t>
      </w:r>
      <w:bookmarkEnd w:id="167"/>
    </w:p>
    <w:p w:rsidR="00FD01F8" w:rsidRDefault="00FD01F8" w:rsidP="00FD01F8">
      <w:pPr>
        <w:pStyle w:val="BodyText"/>
      </w:pPr>
      <w:r>
        <w:t xml:space="preserve">HTC predefines the macro </w:t>
      </w:r>
    </w:p>
    <w:p w:rsidR="00FD01F8" w:rsidRDefault="00FD01F8" w:rsidP="00FD01F8">
      <w:pPr>
        <w:pStyle w:val="codeexcerpt"/>
        <w:ind w:left="1440"/>
      </w:pPr>
      <w:r>
        <w:t>_CNY_HTC_SOURCE</w:t>
      </w:r>
    </w:p>
    <w:p w:rsidR="00FD01F8" w:rsidRPr="00FD01F8" w:rsidRDefault="00FD01F8" w:rsidP="00FD01F8">
      <w:pPr>
        <w:pStyle w:val="BodyText"/>
      </w:pPr>
      <w:r>
        <w:t>This macro is used to indicate code sections specific to the HTC implementation.</w:t>
      </w:r>
    </w:p>
    <w:sectPr w:rsidR="00FD01F8" w:rsidRPr="00FD01F8"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D3A" w:rsidRDefault="00BE0D3A" w:rsidP="007B19E3">
      <w:r>
        <w:separator/>
      </w:r>
    </w:p>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endnote>
  <w:endnote w:type="continuationSeparator" w:id="0">
    <w:p w:rsidR="00BE0D3A" w:rsidRDefault="00BE0D3A" w:rsidP="007B19E3">
      <w:r>
        <w:continuationSeparator/>
      </w:r>
    </w:p>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3A" w:rsidRDefault="00BE0D3A"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3A" w:rsidRDefault="00BE0D3A" w:rsidP="007B19E3">
    <w:pPr>
      <w:pStyle w:val="Footer"/>
    </w:pPr>
    <w:sdt>
      <w:sdtPr>
        <w:alias w:val="Title"/>
        <w:id w:val="-996417116"/>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Content>
        <w:r>
          <w:t>HTC Programmers Guide</w:t>
        </w:r>
      </w:sdtContent>
    </w:sdt>
    <w:r>
      <w:t xml:space="preserve"> v</w:t>
    </w:r>
    <w:sdt>
      <w:sdtPr>
        <w:alias w:val="Status"/>
        <w:id w:val="-1304382880"/>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Content>
        <w:r>
          <w:t>0.1</w:t>
        </w:r>
      </w:sdtContent>
    </w:sdt>
    <w:r>
      <w:ptab w:relativeTo="margin" w:alignment="center" w:leader="none"/>
    </w:r>
    <w:r>
      <w:fldChar w:fldCharType="begin"/>
    </w:r>
    <w:r>
      <w:instrText xml:space="preserve"> PAGE   \* MERGEFORMAT </w:instrText>
    </w:r>
    <w:r>
      <w:fldChar w:fldCharType="separate"/>
    </w:r>
    <w:r w:rsidR="003008AA">
      <w:rPr>
        <w:noProof/>
      </w:rPr>
      <w:t>iv</w:t>
    </w:r>
    <w: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D3A" w:rsidRDefault="00BE0D3A" w:rsidP="007B19E3"/>
  </w:footnote>
  <w:footnote w:type="continuationSeparator" w:id="0">
    <w:p w:rsidR="00BE0D3A" w:rsidRDefault="00BE0D3A" w:rsidP="007B19E3">
      <w:r>
        <w:continuationSeparator/>
      </w:r>
    </w:p>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p w:rsidR="00BE0D3A" w:rsidRDefault="00BE0D3A" w:rsidP="007B19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3A" w:rsidRDefault="00BE0D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3A" w:rsidRDefault="00BE0D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3A" w:rsidRDefault="00BE0D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9009E86"/>
    <w:lvl w:ilvl="0">
      <w:start w:val="1"/>
      <w:numFmt w:val="decimal"/>
      <w:lvlText w:val="%1."/>
      <w:lvlJc w:val="left"/>
      <w:pPr>
        <w:tabs>
          <w:tab w:val="num" w:pos="1800"/>
        </w:tabs>
        <w:ind w:left="1800" w:hanging="360"/>
      </w:pPr>
    </w:lvl>
  </w:abstractNum>
  <w:abstractNum w:abstractNumId="1">
    <w:nsid w:val="FFFFFF7D"/>
    <w:multiLevelType w:val="singleLevel"/>
    <w:tmpl w:val="AB52F184"/>
    <w:lvl w:ilvl="0">
      <w:start w:val="1"/>
      <w:numFmt w:val="decimal"/>
      <w:lvlText w:val="%1."/>
      <w:lvlJc w:val="left"/>
      <w:pPr>
        <w:tabs>
          <w:tab w:val="num" w:pos="1440"/>
        </w:tabs>
        <w:ind w:left="1440" w:hanging="360"/>
      </w:pPr>
    </w:lvl>
  </w:abstractNum>
  <w:abstractNum w:abstractNumId="2">
    <w:nsid w:val="FFFFFF7E"/>
    <w:multiLevelType w:val="singleLevel"/>
    <w:tmpl w:val="98E88C58"/>
    <w:lvl w:ilvl="0">
      <w:start w:val="1"/>
      <w:numFmt w:val="decimal"/>
      <w:lvlText w:val="%1."/>
      <w:lvlJc w:val="left"/>
      <w:pPr>
        <w:tabs>
          <w:tab w:val="num" w:pos="1080"/>
        </w:tabs>
        <w:ind w:left="1080" w:hanging="360"/>
      </w:pPr>
    </w:lvl>
  </w:abstractNum>
  <w:abstractNum w:abstractNumId="3">
    <w:nsid w:val="FFFFFF7F"/>
    <w:multiLevelType w:val="singleLevel"/>
    <w:tmpl w:val="20CECCBE"/>
    <w:lvl w:ilvl="0">
      <w:start w:val="1"/>
      <w:numFmt w:val="decimal"/>
      <w:lvlText w:val="%1."/>
      <w:lvlJc w:val="left"/>
      <w:pPr>
        <w:tabs>
          <w:tab w:val="num" w:pos="720"/>
        </w:tabs>
        <w:ind w:left="720" w:hanging="360"/>
      </w:pPr>
    </w:lvl>
  </w:abstractNum>
  <w:abstractNum w:abstractNumId="4">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8">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5E702C"/>
    <w:multiLevelType w:val="multilevel"/>
    <w:tmpl w:val="5FA474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24">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3A56A22"/>
    <w:multiLevelType w:val="multilevel"/>
    <w:tmpl w:val="7F1E2D00"/>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47073C7"/>
    <w:multiLevelType w:val="hybridMultilevel"/>
    <w:tmpl w:val="DBBC3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3">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4">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0"/>
  </w:num>
  <w:num w:numId="2">
    <w:abstractNumId w:val="5"/>
  </w:num>
  <w:num w:numId="3">
    <w:abstractNumId w:val="32"/>
  </w:num>
  <w:num w:numId="4">
    <w:abstractNumId w:val="6"/>
  </w:num>
  <w:num w:numId="5">
    <w:abstractNumId w:val="20"/>
  </w:num>
  <w:num w:numId="6">
    <w:abstractNumId w:val="36"/>
  </w:num>
  <w:num w:numId="7">
    <w:abstractNumId w:val="14"/>
  </w:num>
  <w:num w:numId="8">
    <w:abstractNumId w:val="9"/>
    <w:lvlOverride w:ilvl="0">
      <w:startOverride w:val="1"/>
    </w:lvlOverride>
  </w:num>
  <w:num w:numId="9">
    <w:abstractNumId w:val="35"/>
  </w:num>
  <w:num w:numId="10">
    <w:abstractNumId w:val="10"/>
  </w:num>
  <w:num w:numId="11">
    <w:abstractNumId w:val="16"/>
  </w:num>
  <w:num w:numId="12">
    <w:abstractNumId w:val="7"/>
  </w:num>
  <w:num w:numId="13">
    <w:abstractNumId w:val="33"/>
  </w:num>
  <w:num w:numId="14">
    <w:abstractNumId w:val="23"/>
  </w:num>
  <w:num w:numId="15">
    <w:abstractNumId w:val="28"/>
  </w:num>
  <w:num w:numId="16">
    <w:abstractNumId w:val="8"/>
  </w:num>
  <w:num w:numId="17">
    <w:abstractNumId w:val="17"/>
  </w:num>
  <w:num w:numId="18">
    <w:abstractNumId w:val="21"/>
  </w:num>
  <w:num w:numId="19">
    <w:abstractNumId w:val="19"/>
  </w:num>
  <w:num w:numId="20">
    <w:abstractNumId w:val="13"/>
  </w:num>
  <w:num w:numId="21">
    <w:abstractNumId w:val="24"/>
  </w:num>
  <w:num w:numId="22">
    <w:abstractNumId w:val="26"/>
  </w:num>
  <w:num w:numId="23">
    <w:abstractNumId w:val="15"/>
  </w:num>
  <w:num w:numId="24">
    <w:abstractNumId w:val="12"/>
  </w:num>
  <w:num w:numId="25">
    <w:abstractNumId w:val="22"/>
  </w:num>
  <w:num w:numId="26">
    <w:abstractNumId w:val="11"/>
  </w:num>
  <w:num w:numId="27">
    <w:abstractNumId w:val="25"/>
  </w:num>
  <w:num w:numId="28">
    <w:abstractNumId w:val="34"/>
  </w:num>
  <w:num w:numId="29">
    <w:abstractNumId w:val="18"/>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7"/>
  </w:num>
  <w:num w:numId="33">
    <w:abstractNumId w:val="4"/>
  </w:num>
  <w:num w:numId="34">
    <w:abstractNumId w:val="3"/>
  </w:num>
  <w:num w:numId="35">
    <w:abstractNumId w:val="2"/>
  </w:num>
  <w:num w:numId="36">
    <w:abstractNumId w:val="1"/>
  </w:num>
  <w:num w:numId="37">
    <w:abstractNumId w:val="0"/>
  </w:num>
  <w:num w:numId="38">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325633">
      <o:colormenu v:ext="edit" strokecolor="none [3212]"/>
    </o:shapedefaults>
  </w:hdrShapeDefaults>
  <w:footnotePr>
    <w:footnote w:id="-1"/>
    <w:footnote w:id="0"/>
  </w:footnotePr>
  <w:endnotePr>
    <w:endnote w:id="-1"/>
    <w:endnote w:id="0"/>
  </w:endnotePr>
  <w:compat>
    <w:compatSetting w:name="compatibilityMode" w:uri="http://schemas.microsoft.com/office/word" w:val="12"/>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62C"/>
    <w:rsid w:val="00021CAF"/>
    <w:rsid w:val="00022C34"/>
    <w:rsid w:val="00022EC4"/>
    <w:rsid w:val="000245D4"/>
    <w:rsid w:val="00024D22"/>
    <w:rsid w:val="000303B2"/>
    <w:rsid w:val="00030596"/>
    <w:rsid w:val="000307AA"/>
    <w:rsid w:val="000326B9"/>
    <w:rsid w:val="00032CB0"/>
    <w:rsid w:val="00033E74"/>
    <w:rsid w:val="00034921"/>
    <w:rsid w:val="00036AD3"/>
    <w:rsid w:val="00036BF5"/>
    <w:rsid w:val="00036C33"/>
    <w:rsid w:val="00037D9C"/>
    <w:rsid w:val="00037ED8"/>
    <w:rsid w:val="000423D2"/>
    <w:rsid w:val="000431B4"/>
    <w:rsid w:val="00043350"/>
    <w:rsid w:val="00043A39"/>
    <w:rsid w:val="00043ACF"/>
    <w:rsid w:val="00043F84"/>
    <w:rsid w:val="000441F3"/>
    <w:rsid w:val="0004466F"/>
    <w:rsid w:val="00044963"/>
    <w:rsid w:val="00044A98"/>
    <w:rsid w:val="000457ED"/>
    <w:rsid w:val="00045D20"/>
    <w:rsid w:val="00046079"/>
    <w:rsid w:val="000473D0"/>
    <w:rsid w:val="00047888"/>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FFE"/>
    <w:rsid w:val="000629A0"/>
    <w:rsid w:val="000657D6"/>
    <w:rsid w:val="00066440"/>
    <w:rsid w:val="000668D2"/>
    <w:rsid w:val="00066D72"/>
    <w:rsid w:val="0006734C"/>
    <w:rsid w:val="000703BB"/>
    <w:rsid w:val="0007094A"/>
    <w:rsid w:val="00072AAD"/>
    <w:rsid w:val="0007376F"/>
    <w:rsid w:val="00074C88"/>
    <w:rsid w:val="0007551D"/>
    <w:rsid w:val="000757B8"/>
    <w:rsid w:val="000758CB"/>
    <w:rsid w:val="0007682E"/>
    <w:rsid w:val="00076993"/>
    <w:rsid w:val="00076CDB"/>
    <w:rsid w:val="00077679"/>
    <w:rsid w:val="00077687"/>
    <w:rsid w:val="000778A1"/>
    <w:rsid w:val="00077C10"/>
    <w:rsid w:val="0008157B"/>
    <w:rsid w:val="0008161E"/>
    <w:rsid w:val="00081C48"/>
    <w:rsid w:val="00082D72"/>
    <w:rsid w:val="00082F8F"/>
    <w:rsid w:val="00082FC9"/>
    <w:rsid w:val="0008336C"/>
    <w:rsid w:val="000853FF"/>
    <w:rsid w:val="00085BC5"/>
    <w:rsid w:val="00086883"/>
    <w:rsid w:val="00091025"/>
    <w:rsid w:val="00091078"/>
    <w:rsid w:val="000918A1"/>
    <w:rsid w:val="00091E7B"/>
    <w:rsid w:val="000924B9"/>
    <w:rsid w:val="00092BC9"/>
    <w:rsid w:val="00093913"/>
    <w:rsid w:val="00093A83"/>
    <w:rsid w:val="00094323"/>
    <w:rsid w:val="00094365"/>
    <w:rsid w:val="000949F1"/>
    <w:rsid w:val="0009532B"/>
    <w:rsid w:val="000962C5"/>
    <w:rsid w:val="00096561"/>
    <w:rsid w:val="000968C9"/>
    <w:rsid w:val="00096B5A"/>
    <w:rsid w:val="00096B86"/>
    <w:rsid w:val="00096D19"/>
    <w:rsid w:val="00096E66"/>
    <w:rsid w:val="00097C49"/>
    <w:rsid w:val="00097D65"/>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C06"/>
    <w:rsid w:val="000A612A"/>
    <w:rsid w:val="000A6257"/>
    <w:rsid w:val="000A678C"/>
    <w:rsid w:val="000A680A"/>
    <w:rsid w:val="000A6AEC"/>
    <w:rsid w:val="000A775B"/>
    <w:rsid w:val="000A7854"/>
    <w:rsid w:val="000B00D2"/>
    <w:rsid w:val="000B0ADB"/>
    <w:rsid w:val="000B1F0A"/>
    <w:rsid w:val="000B1FA8"/>
    <w:rsid w:val="000B2012"/>
    <w:rsid w:val="000B31A7"/>
    <w:rsid w:val="000B36F5"/>
    <w:rsid w:val="000B45B2"/>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19ED"/>
    <w:rsid w:val="000D2694"/>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B72"/>
    <w:rsid w:val="000E2ECC"/>
    <w:rsid w:val="000E2F55"/>
    <w:rsid w:val="000E36DA"/>
    <w:rsid w:val="000E39A3"/>
    <w:rsid w:val="000E3E65"/>
    <w:rsid w:val="000E3EDC"/>
    <w:rsid w:val="000E484E"/>
    <w:rsid w:val="000E4C0D"/>
    <w:rsid w:val="000E4C44"/>
    <w:rsid w:val="000E5AC1"/>
    <w:rsid w:val="000E5E48"/>
    <w:rsid w:val="000E61E7"/>
    <w:rsid w:val="000E6362"/>
    <w:rsid w:val="000F09D3"/>
    <w:rsid w:val="000F1795"/>
    <w:rsid w:val="000F239C"/>
    <w:rsid w:val="000F2AEB"/>
    <w:rsid w:val="000F2F5F"/>
    <w:rsid w:val="000F3379"/>
    <w:rsid w:val="000F36E9"/>
    <w:rsid w:val="000F3862"/>
    <w:rsid w:val="000F3900"/>
    <w:rsid w:val="000F3EE2"/>
    <w:rsid w:val="000F42CD"/>
    <w:rsid w:val="000F5B85"/>
    <w:rsid w:val="000F638F"/>
    <w:rsid w:val="000F69FC"/>
    <w:rsid w:val="000F7A26"/>
    <w:rsid w:val="000F7BE9"/>
    <w:rsid w:val="0010066E"/>
    <w:rsid w:val="001007C3"/>
    <w:rsid w:val="00101187"/>
    <w:rsid w:val="001012C7"/>
    <w:rsid w:val="00101C40"/>
    <w:rsid w:val="00102F72"/>
    <w:rsid w:val="0010313D"/>
    <w:rsid w:val="00103BBB"/>
    <w:rsid w:val="0010456F"/>
    <w:rsid w:val="0010499A"/>
    <w:rsid w:val="00104E2E"/>
    <w:rsid w:val="00105BAA"/>
    <w:rsid w:val="001060D3"/>
    <w:rsid w:val="0010611B"/>
    <w:rsid w:val="00106142"/>
    <w:rsid w:val="00106425"/>
    <w:rsid w:val="00106761"/>
    <w:rsid w:val="001069BC"/>
    <w:rsid w:val="001071E1"/>
    <w:rsid w:val="001075C3"/>
    <w:rsid w:val="001104FD"/>
    <w:rsid w:val="00110DA4"/>
    <w:rsid w:val="00110FF3"/>
    <w:rsid w:val="00111669"/>
    <w:rsid w:val="00111D3D"/>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0AF"/>
    <w:rsid w:val="00121F95"/>
    <w:rsid w:val="00122187"/>
    <w:rsid w:val="00122BF0"/>
    <w:rsid w:val="00122D51"/>
    <w:rsid w:val="00122E6C"/>
    <w:rsid w:val="00123744"/>
    <w:rsid w:val="00123954"/>
    <w:rsid w:val="00124466"/>
    <w:rsid w:val="00124D4E"/>
    <w:rsid w:val="00125FB9"/>
    <w:rsid w:val="0012620E"/>
    <w:rsid w:val="001268B9"/>
    <w:rsid w:val="001277A7"/>
    <w:rsid w:val="0013046D"/>
    <w:rsid w:val="00130AD5"/>
    <w:rsid w:val="00130FD8"/>
    <w:rsid w:val="00131B1C"/>
    <w:rsid w:val="0013221F"/>
    <w:rsid w:val="001322F0"/>
    <w:rsid w:val="0013244E"/>
    <w:rsid w:val="001324FC"/>
    <w:rsid w:val="0013272A"/>
    <w:rsid w:val="00132D50"/>
    <w:rsid w:val="00132D8A"/>
    <w:rsid w:val="0013303D"/>
    <w:rsid w:val="00133A45"/>
    <w:rsid w:val="00134442"/>
    <w:rsid w:val="00134731"/>
    <w:rsid w:val="00135B67"/>
    <w:rsid w:val="00136191"/>
    <w:rsid w:val="001363BC"/>
    <w:rsid w:val="001375FE"/>
    <w:rsid w:val="001401DB"/>
    <w:rsid w:val="00140396"/>
    <w:rsid w:val="00140626"/>
    <w:rsid w:val="00140B37"/>
    <w:rsid w:val="00140B4A"/>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808"/>
    <w:rsid w:val="00151F79"/>
    <w:rsid w:val="001520DD"/>
    <w:rsid w:val="001525E0"/>
    <w:rsid w:val="00152E2E"/>
    <w:rsid w:val="0015329B"/>
    <w:rsid w:val="00153EAB"/>
    <w:rsid w:val="00155424"/>
    <w:rsid w:val="001569AA"/>
    <w:rsid w:val="00156C26"/>
    <w:rsid w:val="00156CFF"/>
    <w:rsid w:val="00157763"/>
    <w:rsid w:val="00160D5F"/>
    <w:rsid w:val="001610E1"/>
    <w:rsid w:val="001615DE"/>
    <w:rsid w:val="00162B2D"/>
    <w:rsid w:val="00164626"/>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6FCC"/>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359"/>
    <w:rsid w:val="001A4816"/>
    <w:rsid w:val="001A4D52"/>
    <w:rsid w:val="001A5373"/>
    <w:rsid w:val="001A5498"/>
    <w:rsid w:val="001A55AA"/>
    <w:rsid w:val="001A6339"/>
    <w:rsid w:val="001A7332"/>
    <w:rsid w:val="001A7604"/>
    <w:rsid w:val="001B04FE"/>
    <w:rsid w:val="001B0575"/>
    <w:rsid w:val="001B2B2B"/>
    <w:rsid w:val="001B30B2"/>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1BD3"/>
    <w:rsid w:val="001C1F4B"/>
    <w:rsid w:val="001C27E2"/>
    <w:rsid w:val="001C2FF6"/>
    <w:rsid w:val="001C30BE"/>
    <w:rsid w:val="001C3185"/>
    <w:rsid w:val="001C3C63"/>
    <w:rsid w:val="001C3D16"/>
    <w:rsid w:val="001C4396"/>
    <w:rsid w:val="001C43BC"/>
    <w:rsid w:val="001C44CC"/>
    <w:rsid w:val="001C485C"/>
    <w:rsid w:val="001C5443"/>
    <w:rsid w:val="001C632C"/>
    <w:rsid w:val="001C6686"/>
    <w:rsid w:val="001C6843"/>
    <w:rsid w:val="001C6DB0"/>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4F6F"/>
    <w:rsid w:val="001D57F8"/>
    <w:rsid w:val="001D5AC9"/>
    <w:rsid w:val="001D5E89"/>
    <w:rsid w:val="001D6788"/>
    <w:rsid w:val="001D6A0A"/>
    <w:rsid w:val="001D6ABB"/>
    <w:rsid w:val="001D6DDA"/>
    <w:rsid w:val="001D7055"/>
    <w:rsid w:val="001D77DF"/>
    <w:rsid w:val="001D7FBC"/>
    <w:rsid w:val="001E0726"/>
    <w:rsid w:val="001E14BB"/>
    <w:rsid w:val="001E1DDA"/>
    <w:rsid w:val="001E2B02"/>
    <w:rsid w:val="001E2CC5"/>
    <w:rsid w:val="001E3D76"/>
    <w:rsid w:val="001E3DEF"/>
    <w:rsid w:val="001E421A"/>
    <w:rsid w:val="001E4510"/>
    <w:rsid w:val="001E46AD"/>
    <w:rsid w:val="001E57F4"/>
    <w:rsid w:val="001E5CDA"/>
    <w:rsid w:val="001E61A7"/>
    <w:rsid w:val="001E6448"/>
    <w:rsid w:val="001E667B"/>
    <w:rsid w:val="001E6C76"/>
    <w:rsid w:val="001E6DC6"/>
    <w:rsid w:val="001E7028"/>
    <w:rsid w:val="001F0705"/>
    <w:rsid w:val="001F089E"/>
    <w:rsid w:val="001F0C1E"/>
    <w:rsid w:val="001F0DA9"/>
    <w:rsid w:val="001F2697"/>
    <w:rsid w:val="001F2B72"/>
    <w:rsid w:val="001F303C"/>
    <w:rsid w:val="001F303F"/>
    <w:rsid w:val="001F30E1"/>
    <w:rsid w:val="001F37BD"/>
    <w:rsid w:val="001F40A9"/>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61C"/>
    <w:rsid w:val="002119A9"/>
    <w:rsid w:val="00211BFE"/>
    <w:rsid w:val="00211C8D"/>
    <w:rsid w:val="00211ECA"/>
    <w:rsid w:val="00212E5F"/>
    <w:rsid w:val="002136FB"/>
    <w:rsid w:val="00213708"/>
    <w:rsid w:val="0021394F"/>
    <w:rsid w:val="00214630"/>
    <w:rsid w:val="00214D42"/>
    <w:rsid w:val="00214EE2"/>
    <w:rsid w:val="002150E9"/>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26D4E"/>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423"/>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ACF"/>
    <w:rsid w:val="00244DFB"/>
    <w:rsid w:val="00244EA6"/>
    <w:rsid w:val="0024567C"/>
    <w:rsid w:val="00245F20"/>
    <w:rsid w:val="00247308"/>
    <w:rsid w:val="0024756A"/>
    <w:rsid w:val="0024765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6020E"/>
    <w:rsid w:val="002607B9"/>
    <w:rsid w:val="00261DE0"/>
    <w:rsid w:val="002627CD"/>
    <w:rsid w:val="00263694"/>
    <w:rsid w:val="00265D08"/>
    <w:rsid w:val="002678DB"/>
    <w:rsid w:val="00267BAB"/>
    <w:rsid w:val="00267DF9"/>
    <w:rsid w:val="002714FC"/>
    <w:rsid w:val="0027201E"/>
    <w:rsid w:val="00272C00"/>
    <w:rsid w:val="00272D6E"/>
    <w:rsid w:val="0027365D"/>
    <w:rsid w:val="002736FE"/>
    <w:rsid w:val="00273E55"/>
    <w:rsid w:val="002746C2"/>
    <w:rsid w:val="00275CC6"/>
    <w:rsid w:val="00276854"/>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7AA"/>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2D7F"/>
    <w:rsid w:val="00293113"/>
    <w:rsid w:val="00293A94"/>
    <w:rsid w:val="002942C2"/>
    <w:rsid w:val="00294A4C"/>
    <w:rsid w:val="002961D2"/>
    <w:rsid w:val="00296538"/>
    <w:rsid w:val="00296900"/>
    <w:rsid w:val="00296B6E"/>
    <w:rsid w:val="00297398"/>
    <w:rsid w:val="002A0070"/>
    <w:rsid w:val="002A0897"/>
    <w:rsid w:val="002A15E0"/>
    <w:rsid w:val="002A19B1"/>
    <w:rsid w:val="002A2643"/>
    <w:rsid w:val="002A293F"/>
    <w:rsid w:val="002A2C10"/>
    <w:rsid w:val="002A2CB9"/>
    <w:rsid w:val="002A381D"/>
    <w:rsid w:val="002A49FA"/>
    <w:rsid w:val="002A517C"/>
    <w:rsid w:val="002A5B33"/>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BC0"/>
    <w:rsid w:val="002B7287"/>
    <w:rsid w:val="002B776E"/>
    <w:rsid w:val="002B7977"/>
    <w:rsid w:val="002C0584"/>
    <w:rsid w:val="002C0724"/>
    <w:rsid w:val="002C0BB9"/>
    <w:rsid w:val="002C10AA"/>
    <w:rsid w:val="002C15B0"/>
    <w:rsid w:val="002C18D4"/>
    <w:rsid w:val="002C1966"/>
    <w:rsid w:val="002C2C85"/>
    <w:rsid w:val="002C3278"/>
    <w:rsid w:val="002C339F"/>
    <w:rsid w:val="002C3541"/>
    <w:rsid w:val="002C546C"/>
    <w:rsid w:val="002C57D7"/>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209A"/>
    <w:rsid w:val="002E2A64"/>
    <w:rsid w:val="002E2C16"/>
    <w:rsid w:val="002E3AEF"/>
    <w:rsid w:val="002E3B5E"/>
    <w:rsid w:val="002E3BE3"/>
    <w:rsid w:val="002E3E35"/>
    <w:rsid w:val="002E3EFC"/>
    <w:rsid w:val="002E45B6"/>
    <w:rsid w:val="002E4F8E"/>
    <w:rsid w:val="002E57C7"/>
    <w:rsid w:val="002E5ACC"/>
    <w:rsid w:val="002E64FF"/>
    <w:rsid w:val="002E6718"/>
    <w:rsid w:val="002E7256"/>
    <w:rsid w:val="002E73FF"/>
    <w:rsid w:val="002E7F51"/>
    <w:rsid w:val="002F0667"/>
    <w:rsid w:val="002F0E12"/>
    <w:rsid w:val="002F1261"/>
    <w:rsid w:val="002F1A29"/>
    <w:rsid w:val="002F2CA7"/>
    <w:rsid w:val="002F4111"/>
    <w:rsid w:val="002F4212"/>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08AA"/>
    <w:rsid w:val="003010F5"/>
    <w:rsid w:val="00302FF7"/>
    <w:rsid w:val="00303938"/>
    <w:rsid w:val="003043B7"/>
    <w:rsid w:val="0030560E"/>
    <w:rsid w:val="00306A56"/>
    <w:rsid w:val="00306DE0"/>
    <w:rsid w:val="00307633"/>
    <w:rsid w:val="00307E05"/>
    <w:rsid w:val="0031059B"/>
    <w:rsid w:val="00310A4D"/>
    <w:rsid w:val="00311516"/>
    <w:rsid w:val="003115CB"/>
    <w:rsid w:val="00311A92"/>
    <w:rsid w:val="0031253B"/>
    <w:rsid w:val="00313584"/>
    <w:rsid w:val="003140B2"/>
    <w:rsid w:val="00314103"/>
    <w:rsid w:val="00314966"/>
    <w:rsid w:val="0031659B"/>
    <w:rsid w:val="00316C3F"/>
    <w:rsid w:val="003171B5"/>
    <w:rsid w:val="003178B1"/>
    <w:rsid w:val="00320B66"/>
    <w:rsid w:val="00321A88"/>
    <w:rsid w:val="00321BB7"/>
    <w:rsid w:val="003221D1"/>
    <w:rsid w:val="0032233E"/>
    <w:rsid w:val="003229D9"/>
    <w:rsid w:val="003236C7"/>
    <w:rsid w:val="00323743"/>
    <w:rsid w:val="003251B2"/>
    <w:rsid w:val="00326747"/>
    <w:rsid w:val="003267CE"/>
    <w:rsid w:val="00326FDB"/>
    <w:rsid w:val="00327322"/>
    <w:rsid w:val="003273EA"/>
    <w:rsid w:val="00327853"/>
    <w:rsid w:val="003304C1"/>
    <w:rsid w:val="00330C26"/>
    <w:rsid w:val="003338CE"/>
    <w:rsid w:val="00333C72"/>
    <w:rsid w:val="003345E8"/>
    <w:rsid w:val="003354BD"/>
    <w:rsid w:val="00335802"/>
    <w:rsid w:val="00335A3F"/>
    <w:rsid w:val="00335CE5"/>
    <w:rsid w:val="00336170"/>
    <w:rsid w:val="00336705"/>
    <w:rsid w:val="00336D7E"/>
    <w:rsid w:val="00337282"/>
    <w:rsid w:val="003375B1"/>
    <w:rsid w:val="003414EA"/>
    <w:rsid w:val="003415DB"/>
    <w:rsid w:val="00341875"/>
    <w:rsid w:val="00342056"/>
    <w:rsid w:val="0034220E"/>
    <w:rsid w:val="00342B12"/>
    <w:rsid w:val="003443E7"/>
    <w:rsid w:val="00344817"/>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C4"/>
    <w:rsid w:val="003573FC"/>
    <w:rsid w:val="003600E0"/>
    <w:rsid w:val="003607C4"/>
    <w:rsid w:val="00361658"/>
    <w:rsid w:val="0036178F"/>
    <w:rsid w:val="00361CB1"/>
    <w:rsid w:val="00362956"/>
    <w:rsid w:val="00362B1F"/>
    <w:rsid w:val="00363560"/>
    <w:rsid w:val="00363ED0"/>
    <w:rsid w:val="0036426F"/>
    <w:rsid w:val="00364ED9"/>
    <w:rsid w:val="003650D8"/>
    <w:rsid w:val="00365767"/>
    <w:rsid w:val="00365B82"/>
    <w:rsid w:val="00365CD7"/>
    <w:rsid w:val="00365F7A"/>
    <w:rsid w:val="00366967"/>
    <w:rsid w:val="00367281"/>
    <w:rsid w:val="003679F5"/>
    <w:rsid w:val="00367CFF"/>
    <w:rsid w:val="003700C5"/>
    <w:rsid w:val="00370770"/>
    <w:rsid w:val="00370BE0"/>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096"/>
    <w:rsid w:val="003A38BB"/>
    <w:rsid w:val="003A3A32"/>
    <w:rsid w:val="003A4019"/>
    <w:rsid w:val="003A4697"/>
    <w:rsid w:val="003A4ACC"/>
    <w:rsid w:val="003A4EC6"/>
    <w:rsid w:val="003A4FED"/>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A60"/>
    <w:rsid w:val="003C7280"/>
    <w:rsid w:val="003C7430"/>
    <w:rsid w:val="003C7F83"/>
    <w:rsid w:val="003D0D4B"/>
    <w:rsid w:val="003D0F43"/>
    <w:rsid w:val="003D2A26"/>
    <w:rsid w:val="003D353F"/>
    <w:rsid w:val="003D3619"/>
    <w:rsid w:val="003D36B4"/>
    <w:rsid w:val="003D458B"/>
    <w:rsid w:val="003D5B63"/>
    <w:rsid w:val="003D5DB2"/>
    <w:rsid w:val="003D6DA8"/>
    <w:rsid w:val="003D7BBD"/>
    <w:rsid w:val="003E0938"/>
    <w:rsid w:val="003E13D1"/>
    <w:rsid w:val="003E1497"/>
    <w:rsid w:val="003E15CD"/>
    <w:rsid w:val="003E2AF7"/>
    <w:rsid w:val="003E323D"/>
    <w:rsid w:val="003E5B6B"/>
    <w:rsid w:val="003E5C25"/>
    <w:rsid w:val="003E620A"/>
    <w:rsid w:val="003E633B"/>
    <w:rsid w:val="003E634C"/>
    <w:rsid w:val="003E74FC"/>
    <w:rsid w:val="003E7F12"/>
    <w:rsid w:val="003F0641"/>
    <w:rsid w:val="003F0EC2"/>
    <w:rsid w:val="003F1414"/>
    <w:rsid w:val="003F1446"/>
    <w:rsid w:val="003F1B46"/>
    <w:rsid w:val="003F220F"/>
    <w:rsid w:val="003F27F9"/>
    <w:rsid w:val="003F2882"/>
    <w:rsid w:val="003F2FFF"/>
    <w:rsid w:val="003F345B"/>
    <w:rsid w:val="003F3798"/>
    <w:rsid w:val="003F393B"/>
    <w:rsid w:val="003F3C3A"/>
    <w:rsid w:val="003F58FD"/>
    <w:rsid w:val="003F5D1E"/>
    <w:rsid w:val="003F678F"/>
    <w:rsid w:val="003F6916"/>
    <w:rsid w:val="003F7135"/>
    <w:rsid w:val="003F7EE3"/>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6FED"/>
    <w:rsid w:val="0040768F"/>
    <w:rsid w:val="00410923"/>
    <w:rsid w:val="004115F3"/>
    <w:rsid w:val="00411E5C"/>
    <w:rsid w:val="00412022"/>
    <w:rsid w:val="00412AD7"/>
    <w:rsid w:val="00412D71"/>
    <w:rsid w:val="00412D84"/>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974"/>
    <w:rsid w:val="00433C6E"/>
    <w:rsid w:val="0043403F"/>
    <w:rsid w:val="00434649"/>
    <w:rsid w:val="00434C0A"/>
    <w:rsid w:val="00434E71"/>
    <w:rsid w:val="004351C7"/>
    <w:rsid w:val="00435662"/>
    <w:rsid w:val="00435ACA"/>
    <w:rsid w:val="00436096"/>
    <w:rsid w:val="00437008"/>
    <w:rsid w:val="00437D14"/>
    <w:rsid w:val="0044099C"/>
    <w:rsid w:val="00440A2D"/>
    <w:rsid w:val="00440CDE"/>
    <w:rsid w:val="00440D4D"/>
    <w:rsid w:val="0044247E"/>
    <w:rsid w:val="00443020"/>
    <w:rsid w:val="0044307C"/>
    <w:rsid w:val="00444963"/>
    <w:rsid w:val="00444A8A"/>
    <w:rsid w:val="004450C7"/>
    <w:rsid w:val="004452A6"/>
    <w:rsid w:val="00445F15"/>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497"/>
    <w:rsid w:val="004648A2"/>
    <w:rsid w:val="00464D33"/>
    <w:rsid w:val="004657BE"/>
    <w:rsid w:val="00467064"/>
    <w:rsid w:val="00467B18"/>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554"/>
    <w:rsid w:val="00477CCA"/>
    <w:rsid w:val="0048041B"/>
    <w:rsid w:val="00480515"/>
    <w:rsid w:val="00480550"/>
    <w:rsid w:val="004823E7"/>
    <w:rsid w:val="004827C9"/>
    <w:rsid w:val="00483A86"/>
    <w:rsid w:val="004841A0"/>
    <w:rsid w:val="00484305"/>
    <w:rsid w:val="00484957"/>
    <w:rsid w:val="0048572E"/>
    <w:rsid w:val="00486871"/>
    <w:rsid w:val="004868DB"/>
    <w:rsid w:val="004869AC"/>
    <w:rsid w:val="00486D6F"/>
    <w:rsid w:val="00486E6A"/>
    <w:rsid w:val="0048725F"/>
    <w:rsid w:val="00487BB2"/>
    <w:rsid w:val="00487BED"/>
    <w:rsid w:val="00487F8C"/>
    <w:rsid w:val="00487FF2"/>
    <w:rsid w:val="004906C4"/>
    <w:rsid w:val="00490B1A"/>
    <w:rsid w:val="00491B75"/>
    <w:rsid w:val="00491D0A"/>
    <w:rsid w:val="004925E1"/>
    <w:rsid w:val="004929E6"/>
    <w:rsid w:val="0049313C"/>
    <w:rsid w:val="004939E0"/>
    <w:rsid w:val="00495018"/>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F62"/>
    <w:rsid w:val="004E0617"/>
    <w:rsid w:val="004E0917"/>
    <w:rsid w:val="004E11BF"/>
    <w:rsid w:val="004E136D"/>
    <w:rsid w:val="004E1507"/>
    <w:rsid w:val="004E174B"/>
    <w:rsid w:val="004E2038"/>
    <w:rsid w:val="004E2839"/>
    <w:rsid w:val="004E2C24"/>
    <w:rsid w:val="004E4218"/>
    <w:rsid w:val="004E4335"/>
    <w:rsid w:val="004E63E2"/>
    <w:rsid w:val="004E688B"/>
    <w:rsid w:val="004E6D83"/>
    <w:rsid w:val="004E70E4"/>
    <w:rsid w:val="004E73F5"/>
    <w:rsid w:val="004E7659"/>
    <w:rsid w:val="004E7BFB"/>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629"/>
    <w:rsid w:val="0050209B"/>
    <w:rsid w:val="0050231D"/>
    <w:rsid w:val="0050234F"/>
    <w:rsid w:val="005024D4"/>
    <w:rsid w:val="00502928"/>
    <w:rsid w:val="00502B2B"/>
    <w:rsid w:val="00502DAD"/>
    <w:rsid w:val="0050307B"/>
    <w:rsid w:val="00503733"/>
    <w:rsid w:val="0050388E"/>
    <w:rsid w:val="005040A2"/>
    <w:rsid w:val="005048D2"/>
    <w:rsid w:val="00504A35"/>
    <w:rsid w:val="00504B05"/>
    <w:rsid w:val="00504D18"/>
    <w:rsid w:val="0050506A"/>
    <w:rsid w:val="00505D67"/>
    <w:rsid w:val="00505D7D"/>
    <w:rsid w:val="00506333"/>
    <w:rsid w:val="005064DA"/>
    <w:rsid w:val="00507CA8"/>
    <w:rsid w:val="005106A2"/>
    <w:rsid w:val="00510A10"/>
    <w:rsid w:val="0051105F"/>
    <w:rsid w:val="00511395"/>
    <w:rsid w:val="00511CF4"/>
    <w:rsid w:val="00511DF0"/>
    <w:rsid w:val="005122F3"/>
    <w:rsid w:val="005123DB"/>
    <w:rsid w:val="00513E51"/>
    <w:rsid w:val="00513F8D"/>
    <w:rsid w:val="005149DE"/>
    <w:rsid w:val="00514EC9"/>
    <w:rsid w:val="0051563D"/>
    <w:rsid w:val="00515F94"/>
    <w:rsid w:val="005176E2"/>
    <w:rsid w:val="00517CB7"/>
    <w:rsid w:val="005202EA"/>
    <w:rsid w:val="00520455"/>
    <w:rsid w:val="00520779"/>
    <w:rsid w:val="00520D6A"/>
    <w:rsid w:val="005213D8"/>
    <w:rsid w:val="00521DB1"/>
    <w:rsid w:val="00521FFD"/>
    <w:rsid w:val="00522204"/>
    <w:rsid w:val="005235EB"/>
    <w:rsid w:val="00523FE2"/>
    <w:rsid w:val="005248AF"/>
    <w:rsid w:val="00525117"/>
    <w:rsid w:val="005251E5"/>
    <w:rsid w:val="005256B9"/>
    <w:rsid w:val="00525AD7"/>
    <w:rsid w:val="00525CC6"/>
    <w:rsid w:val="00525DC7"/>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10AF"/>
    <w:rsid w:val="00542826"/>
    <w:rsid w:val="005429C5"/>
    <w:rsid w:val="00542D0A"/>
    <w:rsid w:val="005430F3"/>
    <w:rsid w:val="005435D9"/>
    <w:rsid w:val="00543C4C"/>
    <w:rsid w:val="005444D6"/>
    <w:rsid w:val="00544A01"/>
    <w:rsid w:val="00544C94"/>
    <w:rsid w:val="0054530A"/>
    <w:rsid w:val="00545BC6"/>
    <w:rsid w:val="00545DDF"/>
    <w:rsid w:val="00545F18"/>
    <w:rsid w:val="00547550"/>
    <w:rsid w:val="00547C96"/>
    <w:rsid w:val="00547E05"/>
    <w:rsid w:val="0055019F"/>
    <w:rsid w:val="00550802"/>
    <w:rsid w:val="00552762"/>
    <w:rsid w:val="00552E51"/>
    <w:rsid w:val="00552F40"/>
    <w:rsid w:val="00552F71"/>
    <w:rsid w:val="00553971"/>
    <w:rsid w:val="00553F13"/>
    <w:rsid w:val="00555097"/>
    <w:rsid w:val="005550E1"/>
    <w:rsid w:val="0055557F"/>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E0"/>
    <w:rsid w:val="0056787B"/>
    <w:rsid w:val="00567DFE"/>
    <w:rsid w:val="00570949"/>
    <w:rsid w:val="00570F8C"/>
    <w:rsid w:val="00571097"/>
    <w:rsid w:val="00571A9E"/>
    <w:rsid w:val="00572A61"/>
    <w:rsid w:val="00574AB1"/>
    <w:rsid w:val="00574DFE"/>
    <w:rsid w:val="00574E2F"/>
    <w:rsid w:val="00575040"/>
    <w:rsid w:val="00575B1A"/>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656"/>
    <w:rsid w:val="005938BD"/>
    <w:rsid w:val="00593DC5"/>
    <w:rsid w:val="005941A7"/>
    <w:rsid w:val="00594409"/>
    <w:rsid w:val="00595414"/>
    <w:rsid w:val="0059611B"/>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FCA"/>
    <w:rsid w:val="005A4355"/>
    <w:rsid w:val="005A6293"/>
    <w:rsid w:val="005A70CF"/>
    <w:rsid w:val="005A7412"/>
    <w:rsid w:val="005B00B2"/>
    <w:rsid w:val="005B09E8"/>
    <w:rsid w:val="005B0D66"/>
    <w:rsid w:val="005B1617"/>
    <w:rsid w:val="005B1A4F"/>
    <w:rsid w:val="005B1AAB"/>
    <w:rsid w:val="005B2037"/>
    <w:rsid w:val="005B2B2A"/>
    <w:rsid w:val="005B2B4D"/>
    <w:rsid w:val="005B2BEB"/>
    <w:rsid w:val="005B2E11"/>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AA1"/>
    <w:rsid w:val="005C1AA6"/>
    <w:rsid w:val="005C2E32"/>
    <w:rsid w:val="005C306F"/>
    <w:rsid w:val="005C3A15"/>
    <w:rsid w:val="005C4F3B"/>
    <w:rsid w:val="005C5A3E"/>
    <w:rsid w:val="005C6E89"/>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1087F"/>
    <w:rsid w:val="00610C70"/>
    <w:rsid w:val="0061135E"/>
    <w:rsid w:val="00611E6F"/>
    <w:rsid w:val="00611F74"/>
    <w:rsid w:val="0061274E"/>
    <w:rsid w:val="0061349A"/>
    <w:rsid w:val="00613520"/>
    <w:rsid w:val="0061390C"/>
    <w:rsid w:val="006140E8"/>
    <w:rsid w:val="00614E9B"/>
    <w:rsid w:val="00615229"/>
    <w:rsid w:val="00615801"/>
    <w:rsid w:val="00615A8D"/>
    <w:rsid w:val="00616907"/>
    <w:rsid w:val="006177D3"/>
    <w:rsid w:val="00617C6E"/>
    <w:rsid w:val="00617F34"/>
    <w:rsid w:val="006202D9"/>
    <w:rsid w:val="00620712"/>
    <w:rsid w:val="0062171C"/>
    <w:rsid w:val="0062180C"/>
    <w:rsid w:val="00621C16"/>
    <w:rsid w:val="00622709"/>
    <w:rsid w:val="0062402F"/>
    <w:rsid w:val="006240B3"/>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1143"/>
    <w:rsid w:val="006311C7"/>
    <w:rsid w:val="006320F8"/>
    <w:rsid w:val="006323A5"/>
    <w:rsid w:val="006334E2"/>
    <w:rsid w:val="006340FA"/>
    <w:rsid w:val="006341A8"/>
    <w:rsid w:val="00634450"/>
    <w:rsid w:val="00634945"/>
    <w:rsid w:val="00635C7F"/>
    <w:rsid w:val="00636945"/>
    <w:rsid w:val="00636CB4"/>
    <w:rsid w:val="00637414"/>
    <w:rsid w:val="00637DF8"/>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F8B"/>
    <w:rsid w:val="00656391"/>
    <w:rsid w:val="00656C20"/>
    <w:rsid w:val="00656D24"/>
    <w:rsid w:val="00656D27"/>
    <w:rsid w:val="00657182"/>
    <w:rsid w:val="006571E1"/>
    <w:rsid w:val="00657B6E"/>
    <w:rsid w:val="00657D67"/>
    <w:rsid w:val="00660C67"/>
    <w:rsid w:val="00660E6D"/>
    <w:rsid w:val="0066104A"/>
    <w:rsid w:val="00661B94"/>
    <w:rsid w:val="006626A9"/>
    <w:rsid w:val="00662D87"/>
    <w:rsid w:val="00662F33"/>
    <w:rsid w:val="00663F37"/>
    <w:rsid w:val="00664188"/>
    <w:rsid w:val="006656E5"/>
    <w:rsid w:val="006660C2"/>
    <w:rsid w:val="00666CEA"/>
    <w:rsid w:val="00667311"/>
    <w:rsid w:val="006706C8"/>
    <w:rsid w:val="00671308"/>
    <w:rsid w:val="006720EB"/>
    <w:rsid w:val="00672A2C"/>
    <w:rsid w:val="00672BB4"/>
    <w:rsid w:val="00673797"/>
    <w:rsid w:val="0067380A"/>
    <w:rsid w:val="0067388E"/>
    <w:rsid w:val="00673B4C"/>
    <w:rsid w:val="0067502A"/>
    <w:rsid w:val="00675709"/>
    <w:rsid w:val="00675DBB"/>
    <w:rsid w:val="00676D8B"/>
    <w:rsid w:val="006776A7"/>
    <w:rsid w:val="00677CBA"/>
    <w:rsid w:val="006804EB"/>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998"/>
    <w:rsid w:val="006A0572"/>
    <w:rsid w:val="006A0AA7"/>
    <w:rsid w:val="006A18A7"/>
    <w:rsid w:val="006A1D89"/>
    <w:rsid w:val="006A25E3"/>
    <w:rsid w:val="006A379D"/>
    <w:rsid w:val="006A392F"/>
    <w:rsid w:val="006A4260"/>
    <w:rsid w:val="006A436F"/>
    <w:rsid w:val="006A4A91"/>
    <w:rsid w:val="006A53AB"/>
    <w:rsid w:val="006A5D11"/>
    <w:rsid w:val="006A694A"/>
    <w:rsid w:val="006A7284"/>
    <w:rsid w:val="006A739A"/>
    <w:rsid w:val="006A73D9"/>
    <w:rsid w:val="006A793D"/>
    <w:rsid w:val="006A7B07"/>
    <w:rsid w:val="006B0016"/>
    <w:rsid w:val="006B0167"/>
    <w:rsid w:val="006B2AB6"/>
    <w:rsid w:val="006B339A"/>
    <w:rsid w:val="006B3A4F"/>
    <w:rsid w:val="006B3AF3"/>
    <w:rsid w:val="006B3E82"/>
    <w:rsid w:val="006B441E"/>
    <w:rsid w:val="006B4560"/>
    <w:rsid w:val="006B45BF"/>
    <w:rsid w:val="006B6D52"/>
    <w:rsid w:val="006B6EE4"/>
    <w:rsid w:val="006B7510"/>
    <w:rsid w:val="006C0E5B"/>
    <w:rsid w:val="006C13D6"/>
    <w:rsid w:val="006C1A4A"/>
    <w:rsid w:val="006C2805"/>
    <w:rsid w:val="006C3B5D"/>
    <w:rsid w:val="006C3DFB"/>
    <w:rsid w:val="006C3ED6"/>
    <w:rsid w:val="006C5378"/>
    <w:rsid w:val="006C559E"/>
    <w:rsid w:val="006C5FDE"/>
    <w:rsid w:val="006C7A9C"/>
    <w:rsid w:val="006D0A41"/>
    <w:rsid w:val="006D159F"/>
    <w:rsid w:val="006D15E4"/>
    <w:rsid w:val="006D1BDB"/>
    <w:rsid w:val="006D324D"/>
    <w:rsid w:val="006D3F16"/>
    <w:rsid w:val="006D4FB6"/>
    <w:rsid w:val="006D50BD"/>
    <w:rsid w:val="006D5FCB"/>
    <w:rsid w:val="006D617C"/>
    <w:rsid w:val="006D61DD"/>
    <w:rsid w:val="006D644C"/>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520B"/>
    <w:rsid w:val="006E5450"/>
    <w:rsid w:val="006E5EBE"/>
    <w:rsid w:val="006E64E3"/>
    <w:rsid w:val="006E718F"/>
    <w:rsid w:val="006E7610"/>
    <w:rsid w:val="006F021A"/>
    <w:rsid w:val="006F07A5"/>
    <w:rsid w:val="006F1E43"/>
    <w:rsid w:val="006F31FF"/>
    <w:rsid w:val="006F387C"/>
    <w:rsid w:val="006F3CF9"/>
    <w:rsid w:val="006F3CFF"/>
    <w:rsid w:val="006F431C"/>
    <w:rsid w:val="006F48BA"/>
    <w:rsid w:val="006F5212"/>
    <w:rsid w:val="006F532F"/>
    <w:rsid w:val="006F6BF5"/>
    <w:rsid w:val="006F6F0B"/>
    <w:rsid w:val="006F726C"/>
    <w:rsid w:val="006F7371"/>
    <w:rsid w:val="006F76A7"/>
    <w:rsid w:val="006F77C8"/>
    <w:rsid w:val="00700403"/>
    <w:rsid w:val="0070090F"/>
    <w:rsid w:val="00700D6E"/>
    <w:rsid w:val="00701603"/>
    <w:rsid w:val="007019C7"/>
    <w:rsid w:val="0070206B"/>
    <w:rsid w:val="00702D87"/>
    <w:rsid w:val="00702EF9"/>
    <w:rsid w:val="0070302D"/>
    <w:rsid w:val="00703B1E"/>
    <w:rsid w:val="00703B83"/>
    <w:rsid w:val="0070437D"/>
    <w:rsid w:val="00705212"/>
    <w:rsid w:val="00705284"/>
    <w:rsid w:val="00705A37"/>
    <w:rsid w:val="00706D9D"/>
    <w:rsid w:val="00706DBF"/>
    <w:rsid w:val="0070707D"/>
    <w:rsid w:val="007072ED"/>
    <w:rsid w:val="00710821"/>
    <w:rsid w:val="00712106"/>
    <w:rsid w:val="00712618"/>
    <w:rsid w:val="00712C3F"/>
    <w:rsid w:val="00712EA1"/>
    <w:rsid w:val="0071361A"/>
    <w:rsid w:val="00713BE3"/>
    <w:rsid w:val="00713D05"/>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87"/>
    <w:rsid w:val="007208A4"/>
    <w:rsid w:val="00720BB8"/>
    <w:rsid w:val="00721441"/>
    <w:rsid w:val="007219C8"/>
    <w:rsid w:val="00722288"/>
    <w:rsid w:val="007234D9"/>
    <w:rsid w:val="00724418"/>
    <w:rsid w:val="007244F0"/>
    <w:rsid w:val="0072495A"/>
    <w:rsid w:val="00725280"/>
    <w:rsid w:val="007254F7"/>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901"/>
    <w:rsid w:val="007356C3"/>
    <w:rsid w:val="00735764"/>
    <w:rsid w:val="00735A61"/>
    <w:rsid w:val="00735D45"/>
    <w:rsid w:val="00736DAC"/>
    <w:rsid w:val="00737518"/>
    <w:rsid w:val="00737FD8"/>
    <w:rsid w:val="0074057E"/>
    <w:rsid w:val="00741257"/>
    <w:rsid w:val="0074322C"/>
    <w:rsid w:val="00743494"/>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247D"/>
    <w:rsid w:val="0076252D"/>
    <w:rsid w:val="00762806"/>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4127"/>
    <w:rsid w:val="00784B59"/>
    <w:rsid w:val="00784BB2"/>
    <w:rsid w:val="00784E3A"/>
    <w:rsid w:val="007854E3"/>
    <w:rsid w:val="00785AB6"/>
    <w:rsid w:val="007865E3"/>
    <w:rsid w:val="00786F28"/>
    <w:rsid w:val="007871DC"/>
    <w:rsid w:val="00790014"/>
    <w:rsid w:val="007902DC"/>
    <w:rsid w:val="00790848"/>
    <w:rsid w:val="00790933"/>
    <w:rsid w:val="007911D0"/>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E11F6"/>
    <w:rsid w:val="007E1C41"/>
    <w:rsid w:val="007E29F6"/>
    <w:rsid w:val="007E2EF5"/>
    <w:rsid w:val="007E350E"/>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2099"/>
    <w:rsid w:val="00812460"/>
    <w:rsid w:val="00813029"/>
    <w:rsid w:val="00814229"/>
    <w:rsid w:val="0081453D"/>
    <w:rsid w:val="0081514D"/>
    <w:rsid w:val="008152A2"/>
    <w:rsid w:val="0081579D"/>
    <w:rsid w:val="00815B53"/>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43B6"/>
    <w:rsid w:val="008365A4"/>
    <w:rsid w:val="00837A48"/>
    <w:rsid w:val="00840F72"/>
    <w:rsid w:val="0084116E"/>
    <w:rsid w:val="008426BA"/>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4155"/>
    <w:rsid w:val="00855232"/>
    <w:rsid w:val="008561E8"/>
    <w:rsid w:val="00860149"/>
    <w:rsid w:val="008604FC"/>
    <w:rsid w:val="0086075C"/>
    <w:rsid w:val="00861575"/>
    <w:rsid w:val="008615D6"/>
    <w:rsid w:val="00861D2C"/>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1032"/>
    <w:rsid w:val="0087296D"/>
    <w:rsid w:val="00873BF4"/>
    <w:rsid w:val="00873CE4"/>
    <w:rsid w:val="0087487C"/>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F94"/>
    <w:rsid w:val="00882398"/>
    <w:rsid w:val="00882FDD"/>
    <w:rsid w:val="0088404A"/>
    <w:rsid w:val="008852A3"/>
    <w:rsid w:val="00885949"/>
    <w:rsid w:val="0088594A"/>
    <w:rsid w:val="008859EF"/>
    <w:rsid w:val="00885D38"/>
    <w:rsid w:val="00886227"/>
    <w:rsid w:val="008864A4"/>
    <w:rsid w:val="00886A8F"/>
    <w:rsid w:val="00887600"/>
    <w:rsid w:val="00887C4C"/>
    <w:rsid w:val="00887EC9"/>
    <w:rsid w:val="00887F3B"/>
    <w:rsid w:val="00891619"/>
    <w:rsid w:val="008921D9"/>
    <w:rsid w:val="00892A5B"/>
    <w:rsid w:val="00892B6A"/>
    <w:rsid w:val="00892D82"/>
    <w:rsid w:val="00892DA0"/>
    <w:rsid w:val="00893011"/>
    <w:rsid w:val="008936BE"/>
    <w:rsid w:val="0089382C"/>
    <w:rsid w:val="00893C45"/>
    <w:rsid w:val="008942AF"/>
    <w:rsid w:val="008949F2"/>
    <w:rsid w:val="00894B7B"/>
    <w:rsid w:val="0089705C"/>
    <w:rsid w:val="00897787"/>
    <w:rsid w:val="00897B21"/>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3D0"/>
    <w:rsid w:val="008B08E4"/>
    <w:rsid w:val="008B0909"/>
    <w:rsid w:val="008B0A09"/>
    <w:rsid w:val="008B1BB0"/>
    <w:rsid w:val="008B1BC0"/>
    <w:rsid w:val="008B214D"/>
    <w:rsid w:val="008B27CA"/>
    <w:rsid w:val="008B296C"/>
    <w:rsid w:val="008B29C9"/>
    <w:rsid w:val="008B2CB7"/>
    <w:rsid w:val="008B41B6"/>
    <w:rsid w:val="008B4457"/>
    <w:rsid w:val="008B46A8"/>
    <w:rsid w:val="008B4C82"/>
    <w:rsid w:val="008B5FD7"/>
    <w:rsid w:val="008B6BB3"/>
    <w:rsid w:val="008C00DE"/>
    <w:rsid w:val="008C04CB"/>
    <w:rsid w:val="008C091F"/>
    <w:rsid w:val="008C0ADA"/>
    <w:rsid w:val="008C12E2"/>
    <w:rsid w:val="008C15A7"/>
    <w:rsid w:val="008C15A8"/>
    <w:rsid w:val="008C2643"/>
    <w:rsid w:val="008C2A9E"/>
    <w:rsid w:val="008C306F"/>
    <w:rsid w:val="008C3AC9"/>
    <w:rsid w:val="008C3EE9"/>
    <w:rsid w:val="008C4799"/>
    <w:rsid w:val="008C4A7D"/>
    <w:rsid w:val="008C5F83"/>
    <w:rsid w:val="008C6C2A"/>
    <w:rsid w:val="008C6C44"/>
    <w:rsid w:val="008C6D39"/>
    <w:rsid w:val="008C702D"/>
    <w:rsid w:val="008C79C4"/>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39E"/>
    <w:rsid w:val="009217B6"/>
    <w:rsid w:val="0092199B"/>
    <w:rsid w:val="00922900"/>
    <w:rsid w:val="00922BB5"/>
    <w:rsid w:val="00922D7D"/>
    <w:rsid w:val="00922EFB"/>
    <w:rsid w:val="009230BB"/>
    <w:rsid w:val="0092401B"/>
    <w:rsid w:val="0092594B"/>
    <w:rsid w:val="00930436"/>
    <w:rsid w:val="00930AED"/>
    <w:rsid w:val="00931002"/>
    <w:rsid w:val="0093113A"/>
    <w:rsid w:val="00931879"/>
    <w:rsid w:val="0093290F"/>
    <w:rsid w:val="00933705"/>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BA1"/>
    <w:rsid w:val="00946CC9"/>
    <w:rsid w:val="00947A21"/>
    <w:rsid w:val="00947E98"/>
    <w:rsid w:val="00947F35"/>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947"/>
    <w:rsid w:val="009612F9"/>
    <w:rsid w:val="00962B3E"/>
    <w:rsid w:val="00963E47"/>
    <w:rsid w:val="00964DDD"/>
    <w:rsid w:val="00964F2C"/>
    <w:rsid w:val="00964F7A"/>
    <w:rsid w:val="00965135"/>
    <w:rsid w:val="009659DB"/>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614F"/>
    <w:rsid w:val="00976C65"/>
    <w:rsid w:val="00977654"/>
    <w:rsid w:val="00977EDA"/>
    <w:rsid w:val="00980247"/>
    <w:rsid w:val="00981263"/>
    <w:rsid w:val="00981D34"/>
    <w:rsid w:val="009820B5"/>
    <w:rsid w:val="00982216"/>
    <w:rsid w:val="00982FD8"/>
    <w:rsid w:val="00983566"/>
    <w:rsid w:val="009837CC"/>
    <w:rsid w:val="00983AB2"/>
    <w:rsid w:val="00984278"/>
    <w:rsid w:val="009851E5"/>
    <w:rsid w:val="00985210"/>
    <w:rsid w:val="009854BA"/>
    <w:rsid w:val="009858D3"/>
    <w:rsid w:val="0098598F"/>
    <w:rsid w:val="00985991"/>
    <w:rsid w:val="00985C35"/>
    <w:rsid w:val="0098684E"/>
    <w:rsid w:val="00986CDB"/>
    <w:rsid w:val="00986D4A"/>
    <w:rsid w:val="00986E65"/>
    <w:rsid w:val="00990A50"/>
    <w:rsid w:val="009919DB"/>
    <w:rsid w:val="00991D69"/>
    <w:rsid w:val="00992E1C"/>
    <w:rsid w:val="00994013"/>
    <w:rsid w:val="0099419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2DB3"/>
    <w:rsid w:val="009A376B"/>
    <w:rsid w:val="009A47AA"/>
    <w:rsid w:val="009A520D"/>
    <w:rsid w:val="009A57D8"/>
    <w:rsid w:val="009A5866"/>
    <w:rsid w:val="009A6AEC"/>
    <w:rsid w:val="009A71F5"/>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62FE"/>
    <w:rsid w:val="009B651A"/>
    <w:rsid w:val="009B6C14"/>
    <w:rsid w:val="009B7609"/>
    <w:rsid w:val="009C0176"/>
    <w:rsid w:val="009C0837"/>
    <w:rsid w:val="009C2892"/>
    <w:rsid w:val="009C406C"/>
    <w:rsid w:val="009C4728"/>
    <w:rsid w:val="009C4BF4"/>
    <w:rsid w:val="009C5308"/>
    <w:rsid w:val="009C59B6"/>
    <w:rsid w:val="009C6308"/>
    <w:rsid w:val="009C6497"/>
    <w:rsid w:val="009C6923"/>
    <w:rsid w:val="009C6A66"/>
    <w:rsid w:val="009C6BD0"/>
    <w:rsid w:val="009C6CE9"/>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FB8"/>
    <w:rsid w:val="009E0FF6"/>
    <w:rsid w:val="009E1000"/>
    <w:rsid w:val="009E1DE7"/>
    <w:rsid w:val="009E23C8"/>
    <w:rsid w:val="009E26D1"/>
    <w:rsid w:val="009E29AF"/>
    <w:rsid w:val="009E2E39"/>
    <w:rsid w:val="009E2EE9"/>
    <w:rsid w:val="009E31FD"/>
    <w:rsid w:val="009E3534"/>
    <w:rsid w:val="009E406D"/>
    <w:rsid w:val="009E4079"/>
    <w:rsid w:val="009E427F"/>
    <w:rsid w:val="009E453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2C6"/>
    <w:rsid w:val="009F3827"/>
    <w:rsid w:val="009F62DA"/>
    <w:rsid w:val="009F64F6"/>
    <w:rsid w:val="009F6A19"/>
    <w:rsid w:val="009F6F15"/>
    <w:rsid w:val="009F75CD"/>
    <w:rsid w:val="009F7752"/>
    <w:rsid w:val="009F7F25"/>
    <w:rsid w:val="00A006C5"/>
    <w:rsid w:val="00A00848"/>
    <w:rsid w:val="00A0101D"/>
    <w:rsid w:val="00A01370"/>
    <w:rsid w:val="00A02400"/>
    <w:rsid w:val="00A02953"/>
    <w:rsid w:val="00A02F2C"/>
    <w:rsid w:val="00A03259"/>
    <w:rsid w:val="00A038D8"/>
    <w:rsid w:val="00A03C91"/>
    <w:rsid w:val="00A03E85"/>
    <w:rsid w:val="00A0460E"/>
    <w:rsid w:val="00A0689D"/>
    <w:rsid w:val="00A06DBA"/>
    <w:rsid w:val="00A100BB"/>
    <w:rsid w:val="00A10906"/>
    <w:rsid w:val="00A11440"/>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1CAD"/>
    <w:rsid w:val="00A31D78"/>
    <w:rsid w:val="00A32F24"/>
    <w:rsid w:val="00A33ACB"/>
    <w:rsid w:val="00A33FB7"/>
    <w:rsid w:val="00A3489D"/>
    <w:rsid w:val="00A352C6"/>
    <w:rsid w:val="00A35FE8"/>
    <w:rsid w:val="00A361D3"/>
    <w:rsid w:val="00A36501"/>
    <w:rsid w:val="00A3688A"/>
    <w:rsid w:val="00A36943"/>
    <w:rsid w:val="00A36B1D"/>
    <w:rsid w:val="00A404DD"/>
    <w:rsid w:val="00A41A53"/>
    <w:rsid w:val="00A41B14"/>
    <w:rsid w:val="00A41BF7"/>
    <w:rsid w:val="00A41CDB"/>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4B1"/>
    <w:rsid w:val="00A75E4D"/>
    <w:rsid w:val="00A760BF"/>
    <w:rsid w:val="00A76285"/>
    <w:rsid w:val="00A77406"/>
    <w:rsid w:val="00A77BA9"/>
    <w:rsid w:val="00A824AB"/>
    <w:rsid w:val="00A82624"/>
    <w:rsid w:val="00A83D5E"/>
    <w:rsid w:val="00A84222"/>
    <w:rsid w:val="00A84696"/>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89C"/>
    <w:rsid w:val="00A97BED"/>
    <w:rsid w:val="00A97EA4"/>
    <w:rsid w:val="00AA0091"/>
    <w:rsid w:val="00AA0175"/>
    <w:rsid w:val="00AA10D5"/>
    <w:rsid w:val="00AA19EE"/>
    <w:rsid w:val="00AA1A2A"/>
    <w:rsid w:val="00AA1C51"/>
    <w:rsid w:val="00AA2ECE"/>
    <w:rsid w:val="00AA3C5A"/>
    <w:rsid w:val="00AA4179"/>
    <w:rsid w:val="00AA41F4"/>
    <w:rsid w:val="00AA43A3"/>
    <w:rsid w:val="00AA43E2"/>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A7C"/>
    <w:rsid w:val="00AB3B98"/>
    <w:rsid w:val="00AB44AE"/>
    <w:rsid w:val="00AB465B"/>
    <w:rsid w:val="00AB530A"/>
    <w:rsid w:val="00AB55DD"/>
    <w:rsid w:val="00AB5B94"/>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E09FF"/>
    <w:rsid w:val="00AE1B84"/>
    <w:rsid w:val="00AE1F2A"/>
    <w:rsid w:val="00AE2A1F"/>
    <w:rsid w:val="00AE3AE7"/>
    <w:rsid w:val="00AE4574"/>
    <w:rsid w:val="00AE48C4"/>
    <w:rsid w:val="00AE4EEB"/>
    <w:rsid w:val="00AE5313"/>
    <w:rsid w:val="00AE53AE"/>
    <w:rsid w:val="00AE5512"/>
    <w:rsid w:val="00AE6AD6"/>
    <w:rsid w:val="00AE7193"/>
    <w:rsid w:val="00AF0BBE"/>
    <w:rsid w:val="00AF1302"/>
    <w:rsid w:val="00AF140E"/>
    <w:rsid w:val="00AF19C8"/>
    <w:rsid w:val="00AF1D8C"/>
    <w:rsid w:val="00AF203D"/>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409E"/>
    <w:rsid w:val="00B040BA"/>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269"/>
    <w:rsid w:val="00B13906"/>
    <w:rsid w:val="00B13EE6"/>
    <w:rsid w:val="00B14179"/>
    <w:rsid w:val="00B14903"/>
    <w:rsid w:val="00B150FC"/>
    <w:rsid w:val="00B15E07"/>
    <w:rsid w:val="00B163D1"/>
    <w:rsid w:val="00B16512"/>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632"/>
    <w:rsid w:val="00B32909"/>
    <w:rsid w:val="00B33AE0"/>
    <w:rsid w:val="00B353EF"/>
    <w:rsid w:val="00B3607D"/>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0A6A"/>
    <w:rsid w:val="00B91B92"/>
    <w:rsid w:val="00B91CB3"/>
    <w:rsid w:val="00B9259E"/>
    <w:rsid w:val="00B929D0"/>
    <w:rsid w:val="00B937E2"/>
    <w:rsid w:val="00B944DF"/>
    <w:rsid w:val="00B945C3"/>
    <w:rsid w:val="00B955A4"/>
    <w:rsid w:val="00B95CEA"/>
    <w:rsid w:val="00B96467"/>
    <w:rsid w:val="00B97649"/>
    <w:rsid w:val="00B97AE2"/>
    <w:rsid w:val="00B97DF7"/>
    <w:rsid w:val="00BA0CA5"/>
    <w:rsid w:val="00BA10DD"/>
    <w:rsid w:val="00BA2878"/>
    <w:rsid w:val="00BA3419"/>
    <w:rsid w:val="00BA44D4"/>
    <w:rsid w:val="00BA4BB3"/>
    <w:rsid w:val="00BA4E9F"/>
    <w:rsid w:val="00BA51B5"/>
    <w:rsid w:val="00BA5588"/>
    <w:rsid w:val="00BA56F0"/>
    <w:rsid w:val="00BA5B27"/>
    <w:rsid w:val="00BA5B63"/>
    <w:rsid w:val="00BA5BD6"/>
    <w:rsid w:val="00BA5E3D"/>
    <w:rsid w:val="00BA6019"/>
    <w:rsid w:val="00BA6571"/>
    <w:rsid w:val="00BA7581"/>
    <w:rsid w:val="00BA768A"/>
    <w:rsid w:val="00BA78B8"/>
    <w:rsid w:val="00BA7BA0"/>
    <w:rsid w:val="00BB02AF"/>
    <w:rsid w:val="00BB0335"/>
    <w:rsid w:val="00BB0418"/>
    <w:rsid w:val="00BB1328"/>
    <w:rsid w:val="00BB1CC1"/>
    <w:rsid w:val="00BB350B"/>
    <w:rsid w:val="00BB3A05"/>
    <w:rsid w:val="00BB3ADA"/>
    <w:rsid w:val="00BB483F"/>
    <w:rsid w:val="00BB6852"/>
    <w:rsid w:val="00BB71C2"/>
    <w:rsid w:val="00BB723C"/>
    <w:rsid w:val="00BB7EAB"/>
    <w:rsid w:val="00BC06B7"/>
    <w:rsid w:val="00BC1865"/>
    <w:rsid w:val="00BC28B4"/>
    <w:rsid w:val="00BC29BC"/>
    <w:rsid w:val="00BC3C63"/>
    <w:rsid w:val="00BC3C79"/>
    <w:rsid w:val="00BC410E"/>
    <w:rsid w:val="00BC4AF2"/>
    <w:rsid w:val="00BC5256"/>
    <w:rsid w:val="00BC5C49"/>
    <w:rsid w:val="00BC60C0"/>
    <w:rsid w:val="00BC68D3"/>
    <w:rsid w:val="00BC7ED3"/>
    <w:rsid w:val="00BD0C4F"/>
    <w:rsid w:val="00BD0EA4"/>
    <w:rsid w:val="00BD10AA"/>
    <w:rsid w:val="00BD1320"/>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D3A"/>
    <w:rsid w:val="00BE0F37"/>
    <w:rsid w:val="00BE1294"/>
    <w:rsid w:val="00BE3398"/>
    <w:rsid w:val="00BE3558"/>
    <w:rsid w:val="00BE472E"/>
    <w:rsid w:val="00BE4A54"/>
    <w:rsid w:val="00BE4FB1"/>
    <w:rsid w:val="00BE5D41"/>
    <w:rsid w:val="00BE76A5"/>
    <w:rsid w:val="00BE7916"/>
    <w:rsid w:val="00BE791F"/>
    <w:rsid w:val="00BF0789"/>
    <w:rsid w:val="00BF0810"/>
    <w:rsid w:val="00BF10E0"/>
    <w:rsid w:val="00BF2311"/>
    <w:rsid w:val="00BF2C5C"/>
    <w:rsid w:val="00BF35F5"/>
    <w:rsid w:val="00BF3960"/>
    <w:rsid w:val="00BF3E07"/>
    <w:rsid w:val="00BF4161"/>
    <w:rsid w:val="00BF4343"/>
    <w:rsid w:val="00BF4FD0"/>
    <w:rsid w:val="00BF52BD"/>
    <w:rsid w:val="00BF52BF"/>
    <w:rsid w:val="00BF5385"/>
    <w:rsid w:val="00BF55D9"/>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79FA"/>
    <w:rsid w:val="00C20234"/>
    <w:rsid w:val="00C20863"/>
    <w:rsid w:val="00C20C38"/>
    <w:rsid w:val="00C21BF9"/>
    <w:rsid w:val="00C22449"/>
    <w:rsid w:val="00C229ED"/>
    <w:rsid w:val="00C22D3D"/>
    <w:rsid w:val="00C231D6"/>
    <w:rsid w:val="00C23E8F"/>
    <w:rsid w:val="00C243BE"/>
    <w:rsid w:val="00C244ED"/>
    <w:rsid w:val="00C24B86"/>
    <w:rsid w:val="00C24EF0"/>
    <w:rsid w:val="00C2733B"/>
    <w:rsid w:val="00C2773C"/>
    <w:rsid w:val="00C27C1E"/>
    <w:rsid w:val="00C313DA"/>
    <w:rsid w:val="00C316BC"/>
    <w:rsid w:val="00C32D93"/>
    <w:rsid w:val="00C32DBC"/>
    <w:rsid w:val="00C32F01"/>
    <w:rsid w:val="00C33963"/>
    <w:rsid w:val="00C33BA6"/>
    <w:rsid w:val="00C34164"/>
    <w:rsid w:val="00C34271"/>
    <w:rsid w:val="00C35328"/>
    <w:rsid w:val="00C35BBD"/>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D7F"/>
    <w:rsid w:val="00C44748"/>
    <w:rsid w:val="00C44BC2"/>
    <w:rsid w:val="00C456CC"/>
    <w:rsid w:val="00C4610B"/>
    <w:rsid w:val="00C461E1"/>
    <w:rsid w:val="00C462A6"/>
    <w:rsid w:val="00C463A0"/>
    <w:rsid w:val="00C46755"/>
    <w:rsid w:val="00C467C8"/>
    <w:rsid w:val="00C46B59"/>
    <w:rsid w:val="00C471A6"/>
    <w:rsid w:val="00C47314"/>
    <w:rsid w:val="00C47D45"/>
    <w:rsid w:val="00C47DC1"/>
    <w:rsid w:val="00C5130B"/>
    <w:rsid w:val="00C51905"/>
    <w:rsid w:val="00C51961"/>
    <w:rsid w:val="00C51D35"/>
    <w:rsid w:val="00C526D6"/>
    <w:rsid w:val="00C52EDD"/>
    <w:rsid w:val="00C537A4"/>
    <w:rsid w:val="00C54C15"/>
    <w:rsid w:val="00C56014"/>
    <w:rsid w:val="00C56A7A"/>
    <w:rsid w:val="00C56BC1"/>
    <w:rsid w:val="00C57015"/>
    <w:rsid w:val="00C57091"/>
    <w:rsid w:val="00C57A7B"/>
    <w:rsid w:val="00C57CAD"/>
    <w:rsid w:val="00C6020F"/>
    <w:rsid w:val="00C608B1"/>
    <w:rsid w:val="00C609D7"/>
    <w:rsid w:val="00C60F0B"/>
    <w:rsid w:val="00C61986"/>
    <w:rsid w:val="00C61B26"/>
    <w:rsid w:val="00C625B4"/>
    <w:rsid w:val="00C62603"/>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2F89"/>
    <w:rsid w:val="00C740A5"/>
    <w:rsid w:val="00C74718"/>
    <w:rsid w:val="00C749C7"/>
    <w:rsid w:val="00C75716"/>
    <w:rsid w:val="00C76A6E"/>
    <w:rsid w:val="00C8009A"/>
    <w:rsid w:val="00C8041D"/>
    <w:rsid w:val="00C80D90"/>
    <w:rsid w:val="00C81442"/>
    <w:rsid w:val="00C81707"/>
    <w:rsid w:val="00C82518"/>
    <w:rsid w:val="00C830BB"/>
    <w:rsid w:val="00C8350A"/>
    <w:rsid w:val="00C83826"/>
    <w:rsid w:val="00C8410D"/>
    <w:rsid w:val="00C854D5"/>
    <w:rsid w:val="00C855D9"/>
    <w:rsid w:val="00C85A37"/>
    <w:rsid w:val="00C86166"/>
    <w:rsid w:val="00C8654F"/>
    <w:rsid w:val="00C8656C"/>
    <w:rsid w:val="00C86A3E"/>
    <w:rsid w:val="00C86BA9"/>
    <w:rsid w:val="00C877D6"/>
    <w:rsid w:val="00C9049C"/>
    <w:rsid w:val="00C910A0"/>
    <w:rsid w:val="00C91798"/>
    <w:rsid w:val="00C91B2E"/>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971"/>
    <w:rsid w:val="00CA1C94"/>
    <w:rsid w:val="00CA21B5"/>
    <w:rsid w:val="00CA3233"/>
    <w:rsid w:val="00CA3893"/>
    <w:rsid w:val="00CA3A93"/>
    <w:rsid w:val="00CA3F0E"/>
    <w:rsid w:val="00CA4285"/>
    <w:rsid w:val="00CA4F50"/>
    <w:rsid w:val="00CA5441"/>
    <w:rsid w:val="00CA60E9"/>
    <w:rsid w:val="00CA6B4B"/>
    <w:rsid w:val="00CB03D5"/>
    <w:rsid w:val="00CB053A"/>
    <w:rsid w:val="00CB0B85"/>
    <w:rsid w:val="00CB14E6"/>
    <w:rsid w:val="00CB1F3C"/>
    <w:rsid w:val="00CB2825"/>
    <w:rsid w:val="00CB33A9"/>
    <w:rsid w:val="00CB3B5B"/>
    <w:rsid w:val="00CB431A"/>
    <w:rsid w:val="00CB471F"/>
    <w:rsid w:val="00CB47D5"/>
    <w:rsid w:val="00CB5121"/>
    <w:rsid w:val="00CB51CF"/>
    <w:rsid w:val="00CB5524"/>
    <w:rsid w:val="00CB5CE0"/>
    <w:rsid w:val="00CB6210"/>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C6A93"/>
    <w:rsid w:val="00CD13B1"/>
    <w:rsid w:val="00CD2113"/>
    <w:rsid w:val="00CD22B1"/>
    <w:rsid w:val="00CD29F4"/>
    <w:rsid w:val="00CD3730"/>
    <w:rsid w:val="00CD43B6"/>
    <w:rsid w:val="00CD46D5"/>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7EC"/>
    <w:rsid w:val="00CF4B1A"/>
    <w:rsid w:val="00CF4B90"/>
    <w:rsid w:val="00CF504B"/>
    <w:rsid w:val="00CF54D2"/>
    <w:rsid w:val="00CF57A0"/>
    <w:rsid w:val="00CF74E9"/>
    <w:rsid w:val="00CF7ABE"/>
    <w:rsid w:val="00D00029"/>
    <w:rsid w:val="00D00F75"/>
    <w:rsid w:val="00D01B1C"/>
    <w:rsid w:val="00D02C55"/>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2621"/>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326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95"/>
    <w:rsid w:val="00D95BD1"/>
    <w:rsid w:val="00D95CA8"/>
    <w:rsid w:val="00D962DD"/>
    <w:rsid w:val="00D96A86"/>
    <w:rsid w:val="00D97117"/>
    <w:rsid w:val="00D9796E"/>
    <w:rsid w:val="00DA05F4"/>
    <w:rsid w:val="00DA07F0"/>
    <w:rsid w:val="00DA0950"/>
    <w:rsid w:val="00DA0C4D"/>
    <w:rsid w:val="00DA15FE"/>
    <w:rsid w:val="00DA1C84"/>
    <w:rsid w:val="00DA2B52"/>
    <w:rsid w:val="00DA3224"/>
    <w:rsid w:val="00DA421C"/>
    <w:rsid w:val="00DA432F"/>
    <w:rsid w:val="00DA44D4"/>
    <w:rsid w:val="00DA4A63"/>
    <w:rsid w:val="00DA4E51"/>
    <w:rsid w:val="00DA54E6"/>
    <w:rsid w:val="00DA60D5"/>
    <w:rsid w:val="00DA7319"/>
    <w:rsid w:val="00DA7EEE"/>
    <w:rsid w:val="00DB0191"/>
    <w:rsid w:val="00DB05C7"/>
    <w:rsid w:val="00DB1780"/>
    <w:rsid w:val="00DB1D75"/>
    <w:rsid w:val="00DB1E6A"/>
    <w:rsid w:val="00DB24F3"/>
    <w:rsid w:val="00DB281A"/>
    <w:rsid w:val="00DB40CD"/>
    <w:rsid w:val="00DB47D4"/>
    <w:rsid w:val="00DB5442"/>
    <w:rsid w:val="00DB63B0"/>
    <w:rsid w:val="00DB6518"/>
    <w:rsid w:val="00DB66C4"/>
    <w:rsid w:val="00DB6EAC"/>
    <w:rsid w:val="00DB705E"/>
    <w:rsid w:val="00DB75C7"/>
    <w:rsid w:val="00DB7ED7"/>
    <w:rsid w:val="00DC1456"/>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F4B"/>
    <w:rsid w:val="00DD7163"/>
    <w:rsid w:val="00DE01F8"/>
    <w:rsid w:val="00DE0B9B"/>
    <w:rsid w:val="00DE0D4A"/>
    <w:rsid w:val="00DE0F85"/>
    <w:rsid w:val="00DE22C1"/>
    <w:rsid w:val="00DE35B8"/>
    <w:rsid w:val="00DE3EB7"/>
    <w:rsid w:val="00DE516D"/>
    <w:rsid w:val="00DE5BA3"/>
    <w:rsid w:val="00DE701D"/>
    <w:rsid w:val="00DE72BE"/>
    <w:rsid w:val="00DE7AF8"/>
    <w:rsid w:val="00DE7B4C"/>
    <w:rsid w:val="00DF1552"/>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B1C"/>
    <w:rsid w:val="00E03016"/>
    <w:rsid w:val="00E0356E"/>
    <w:rsid w:val="00E03970"/>
    <w:rsid w:val="00E03AD6"/>
    <w:rsid w:val="00E03C52"/>
    <w:rsid w:val="00E04211"/>
    <w:rsid w:val="00E04AA3"/>
    <w:rsid w:val="00E04EC9"/>
    <w:rsid w:val="00E05FD7"/>
    <w:rsid w:val="00E071C6"/>
    <w:rsid w:val="00E071EE"/>
    <w:rsid w:val="00E074C1"/>
    <w:rsid w:val="00E07952"/>
    <w:rsid w:val="00E07A3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4A5"/>
    <w:rsid w:val="00E22889"/>
    <w:rsid w:val="00E2375D"/>
    <w:rsid w:val="00E23AAB"/>
    <w:rsid w:val="00E23F44"/>
    <w:rsid w:val="00E245FE"/>
    <w:rsid w:val="00E24661"/>
    <w:rsid w:val="00E247C3"/>
    <w:rsid w:val="00E24E47"/>
    <w:rsid w:val="00E25210"/>
    <w:rsid w:val="00E25E3D"/>
    <w:rsid w:val="00E2671E"/>
    <w:rsid w:val="00E26888"/>
    <w:rsid w:val="00E26A09"/>
    <w:rsid w:val="00E27742"/>
    <w:rsid w:val="00E27BE9"/>
    <w:rsid w:val="00E30366"/>
    <w:rsid w:val="00E30D69"/>
    <w:rsid w:val="00E30DC5"/>
    <w:rsid w:val="00E3146B"/>
    <w:rsid w:val="00E31602"/>
    <w:rsid w:val="00E320A4"/>
    <w:rsid w:val="00E33007"/>
    <w:rsid w:val="00E3331C"/>
    <w:rsid w:val="00E347EF"/>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161"/>
    <w:rsid w:val="00E43325"/>
    <w:rsid w:val="00E4406E"/>
    <w:rsid w:val="00E44104"/>
    <w:rsid w:val="00E44190"/>
    <w:rsid w:val="00E442C1"/>
    <w:rsid w:val="00E446A9"/>
    <w:rsid w:val="00E44D48"/>
    <w:rsid w:val="00E45CD1"/>
    <w:rsid w:val="00E45D86"/>
    <w:rsid w:val="00E46637"/>
    <w:rsid w:val="00E466E4"/>
    <w:rsid w:val="00E468E2"/>
    <w:rsid w:val="00E47C77"/>
    <w:rsid w:val="00E509FD"/>
    <w:rsid w:val="00E50C08"/>
    <w:rsid w:val="00E51226"/>
    <w:rsid w:val="00E51FA0"/>
    <w:rsid w:val="00E52021"/>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1E75"/>
    <w:rsid w:val="00E62606"/>
    <w:rsid w:val="00E62851"/>
    <w:rsid w:val="00E62A5B"/>
    <w:rsid w:val="00E62B96"/>
    <w:rsid w:val="00E63C50"/>
    <w:rsid w:val="00E64906"/>
    <w:rsid w:val="00E6547B"/>
    <w:rsid w:val="00E65A37"/>
    <w:rsid w:val="00E6637B"/>
    <w:rsid w:val="00E701FF"/>
    <w:rsid w:val="00E704D1"/>
    <w:rsid w:val="00E71AE0"/>
    <w:rsid w:val="00E721D9"/>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F33"/>
    <w:rsid w:val="00E921C6"/>
    <w:rsid w:val="00E9303C"/>
    <w:rsid w:val="00E93A6A"/>
    <w:rsid w:val="00E93A97"/>
    <w:rsid w:val="00E93E4A"/>
    <w:rsid w:val="00E942CB"/>
    <w:rsid w:val="00E948FE"/>
    <w:rsid w:val="00E95616"/>
    <w:rsid w:val="00E957E2"/>
    <w:rsid w:val="00E95CF4"/>
    <w:rsid w:val="00E96235"/>
    <w:rsid w:val="00E97406"/>
    <w:rsid w:val="00E9795D"/>
    <w:rsid w:val="00EA04C9"/>
    <w:rsid w:val="00EA0E41"/>
    <w:rsid w:val="00EA11CB"/>
    <w:rsid w:val="00EA2964"/>
    <w:rsid w:val="00EA2E6E"/>
    <w:rsid w:val="00EA2ED1"/>
    <w:rsid w:val="00EA33C5"/>
    <w:rsid w:val="00EA35FB"/>
    <w:rsid w:val="00EA37F4"/>
    <w:rsid w:val="00EA462D"/>
    <w:rsid w:val="00EA62B9"/>
    <w:rsid w:val="00EA6B5D"/>
    <w:rsid w:val="00EA7E12"/>
    <w:rsid w:val="00EB01F5"/>
    <w:rsid w:val="00EB062C"/>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A4E"/>
    <w:rsid w:val="00EC6581"/>
    <w:rsid w:val="00EC69D7"/>
    <w:rsid w:val="00EC6A13"/>
    <w:rsid w:val="00EC6D62"/>
    <w:rsid w:val="00EC7E34"/>
    <w:rsid w:val="00ED14CA"/>
    <w:rsid w:val="00ED3AFF"/>
    <w:rsid w:val="00ED432A"/>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721A"/>
    <w:rsid w:val="00EF02BB"/>
    <w:rsid w:val="00EF0435"/>
    <w:rsid w:val="00EF0E75"/>
    <w:rsid w:val="00EF190B"/>
    <w:rsid w:val="00EF1999"/>
    <w:rsid w:val="00EF2C3D"/>
    <w:rsid w:val="00EF2EFB"/>
    <w:rsid w:val="00EF32EC"/>
    <w:rsid w:val="00EF34FC"/>
    <w:rsid w:val="00EF3966"/>
    <w:rsid w:val="00EF410F"/>
    <w:rsid w:val="00EF416B"/>
    <w:rsid w:val="00EF428C"/>
    <w:rsid w:val="00EF45C9"/>
    <w:rsid w:val="00EF467A"/>
    <w:rsid w:val="00EF4CE8"/>
    <w:rsid w:val="00EF4E87"/>
    <w:rsid w:val="00EF622C"/>
    <w:rsid w:val="00EF6488"/>
    <w:rsid w:val="00EF6C45"/>
    <w:rsid w:val="00EF6FF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547"/>
    <w:rsid w:val="00F1759D"/>
    <w:rsid w:val="00F20B27"/>
    <w:rsid w:val="00F24377"/>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40439"/>
    <w:rsid w:val="00F404D6"/>
    <w:rsid w:val="00F4098D"/>
    <w:rsid w:val="00F417DD"/>
    <w:rsid w:val="00F41855"/>
    <w:rsid w:val="00F419DA"/>
    <w:rsid w:val="00F41DD0"/>
    <w:rsid w:val="00F41FB7"/>
    <w:rsid w:val="00F420D2"/>
    <w:rsid w:val="00F43EFF"/>
    <w:rsid w:val="00F44CB1"/>
    <w:rsid w:val="00F45204"/>
    <w:rsid w:val="00F461F5"/>
    <w:rsid w:val="00F46513"/>
    <w:rsid w:val="00F4688B"/>
    <w:rsid w:val="00F46DD9"/>
    <w:rsid w:val="00F47B48"/>
    <w:rsid w:val="00F47EFD"/>
    <w:rsid w:val="00F511B1"/>
    <w:rsid w:val="00F5168A"/>
    <w:rsid w:val="00F51CC2"/>
    <w:rsid w:val="00F529A7"/>
    <w:rsid w:val="00F52C15"/>
    <w:rsid w:val="00F53015"/>
    <w:rsid w:val="00F532CB"/>
    <w:rsid w:val="00F537C1"/>
    <w:rsid w:val="00F54890"/>
    <w:rsid w:val="00F54A3C"/>
    <w:rsid w:val="00F550CC"/>
    <w:rsid w:val="00F551C9"/>
    <w:rsid w:val="00F558CC"/>
    <w:rsid w:val="00F55A7C"/>
    <w:rsid w:val="00F55F10"/>
    <w:rsid w:val="00F561B4"/>
    <w:rsid w:val="00F56597"/>
    <w:rsid w:val="00F56710"/>
    <w:rsid w:val="00F57675"/>
    <w:rsid w:val="00F57983"/>
    <w:rsid w:val="00F600B2"/>
    <w:rsid w:val="00F60540"/>
    <w:rsid w:val="00F61153"/>
    <w:rsid w:val="00F611A6"/>
    <w:rsid w:val="00F6162D"/>
    <w:rsid w:val="00F6292C"/>
    <w:rsid w:val="00F6381D"/>
    <w:rsid w:val="00F63D40"/>
    <w:rsid w:val="00F63F89"/>
    <w:rsid w:val="00F640D6"/>
    <w:rsid w:val="00F64265"/>
    <w:rsid w:val="00F658EF"/>
    <w:rsid w:val="00F65BD7"/>
    <w:rsid w:val="00F65C1C"/>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F95"/>
    <w:rsid w:val="00F74C0A"/>
    <w:rsid w:val="00F765E1"/>
    <w:rsid w:val="00F7668F"/>
    <w:rsid w:val="00F76D48"/>
    <w:rsid w:val="00F7734F"/>
    <w:rsid w:val="00F77BA1"/>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6612"/>
    <w:rsid w:val="00F866AA"/>
    <w:rsid w:val="00F86783"/>
    <w:rsid w:val="00F868CC"/>
    <w:rsid w:val="00F86933"/>
    <w:rsid w:val="00F86CB8"/>
    <w:rsid w:val="00F87CB1"/>
    <w:rsid w:val="00F902C6"/>
    <w:rsid w:val="00F907B2"/>
    <w:rsid w:val="00F909BB"/>
    <w:rsid w:val="00F910F1"/>
    <w:rsid w:val="00F91780"/>
    <w:rsid w:val="00F91845"/>
    <w:rsid w:val="00F91BE6"/>
    <w:rsid w:val="00F93374"/>
    <w:rsid w:val="00F9344F"/>
    <w:rsid w:val="00F935F7"/>
    <w:rsid w:val="00F93835"/>
    <w:rsid w:val="00F93887"/>
    <w:rsid w:val="00F93E68"/>
    <w:rsid w:val="00F945BA"/>
    <w:rsid w:val="00F9677B"/>
    <w:rsid w:val="00F9688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990"/>
    <w:rsid w:val="00FA6AE6"/>
    <w:rsid w:val="00FA6CC6"/>
    <w:rsid w:val="00FA6E5A"/>
    <w:rsid w:val="00FA75DF"/>
    <w:rsid w:val="00FA78F2"/>
    <w:rsid w:val="00FA7B5B"/>
    <w:rsid w:val="00FA7C7B"/>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BA9"/>
    <w:rsid w:val="00FC4C6A"/>
    <w:rsid w:val="00FC4CFB"/>
    <w:rsid w:val="00FC4D38"/>
    <w:rsid w:val="00FC5808"/>
    <w:rsid w:val="00FC5E1D"/>
    <w:rsid w:val="00FC6D6E"/>
    <w:rsid w:val="00FC7193"/>
    <w:rsid w:val="00FC7A0F"/>
    <w:rsid w:val="00FC7FB9"/>
    <w:rsid w:val="00FD01F8"/>
    <w:rsid w:val="00FD09B5"/>
    <w:rsid w:val="00FD2122"/>
    <w:rsid w:val="00FD2C58"/>
    <w:rsid w:val="00FD2F8A"/>
    <w:rsid w:val="00FD3777"/>
    <w:rsid w:val="00FD3780"/>
    <w:rsid w:val="00FD411F"/>
    <w:rsid w:val="00FD4913"/>
    <w:rsid w:val="00FD549F"/>
    <w:rsid w:val="00FD57C8"/>
    <w:rsid w:val="00FD59B7"/>
    <w:rsid w:val="00FD5FAD"/>
    <w:rsid w:val="00FD64A1"/>
    <w:rsid w:val="00FD7025"/>
    <w:rsid w:val="00FD7A90"/>
    <w:rsid w:val="00FD7B4E"/>
    <w:rsid w:val="00FE068C"/>
    <w:rsid w:val="00FE0D49"/>
    <w:rsid w:val="00FE10E7"/>
    <w:rsid w:val="00FE14B9"/>
    <w:rsid w:val="00FE1BF8"/>
    <w:rsid w:val="00FE1C54"/>
    <w:rsid w:val="00FE1F4A"/>
    <w:rsid w:val="00FE25C2"/>
    <w:rsid w:val="00FE26F5"/>
    <w:rsid w:val="00FE2BBE"/>
    <w:rsid w:val="00FE2E5E"/>
    <w:rsid w:val="00FE3141"/>
    <w:rsid w:val="00FE3219"/>
    <w:rsid w:val="00FE3EE0"/>
    <w:rsid w:val="00FE5179"/>
    <w:rsid w:val="00FE5849"/>
    <w:rsid w:val="00FE62D0"/>
    <w:rsid w:val="00FF03B8"/>
    <w:rsid w:val="00FF0ACD"/>
    <w:rsid w:val="00FF1BB2"/>
    <w:rsid w:val="00FF1C26"/>
    <w:rsid w:val="00FF2294"/>
    <w:rsid w:val="00FF328B"/>
    <w:rsid w:val="00FF3959"/>
    <w:rsid w:val="00FF4206"/>
    <w:rsid w:val="00FF43C0"/>
    <w:rsid w:val="00FF4BBE"/>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5633">
      <o:colormenu v:ext="edit"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index heading" w:uiPriority="99"/>
    <w:lsdException w:name="caption" w:qFormat="1"/>
    <w:lsdException w:name="Title" w:uiPriority="10" w:qFormat="1"/>
    <w:lsdException w:name="Body Text" w:qFormat="1"/>
    <w:lsdException w:name="Hyperlink" w:uiPriority="99"/>
    <w:lsdException w:name="Normal (Web)"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C854D5"/>
    <w:pPr>
      <w:keepNext/>
      <w:numPr>
        <w:ilvl w:val="2"/>
        <w:numId w:val="7"/>
      </w:numPr>
      <w:spacing w:before="360"/>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EC4B9C"/>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C854D5"/>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1210AF"/>
    <w:pPr>
      <w:keepNext/>
      <w:spacing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1210AF"/>
    <w:rPr>
      <w:rFonts w:ascii="Arial" w:hAnsi="Arial" w:cs="Arial"/>
      <w:b/>
      <w:bCs w:val="0"/>
      <w:iCs w:val="0"/>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EC4B9C"/>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odyText">
    <w:name w:val="StyleBulletedSymbolsymbol12ptLeft025Hanging0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reativecommons.org/licenses/by-sa/4.0/"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048C6"/>
    <w:rsid w:val="00000156"/>
    <w:rsid w:val="00020EF2"/>
    <w:rsid w:val="00032A30"/>
    <w:rsid w:val="00033589"/>
    <w:rsid w:val="000419C5"/>
    <w:rsid w:val="00044F3D"/>
    <w:rsid w:val="000544B1"/>
    <w:rsid w:val="00071574"/>
    <w:rsid w:val="00084EBD"/>
    <w:rsid w:val="000A29A2"/>
    <w:rsid w:val="000A6F74"/>
    <w:rsid w:val="000B3460"/>
    <w:rsid w:val="000B6CB6"/>
    <w:rsid w:val="000C13CE"/>
    <w:rsid w:val="000E6FAA"/>
    <w:rsid w:val="001072A9"/>
    <w:rsid w:val="001078AF"/>
    <w:rsid w:val="00132311"/>
    <w:rsid w:val="00146299"/>
    <w:rsid w:val="00164729"/>
    <w:rsid w:val="00170808"/>
    <w:rsid w:val="001745C4"/>
    <w:rsid w:val="00187D6D"/>
    <w:rsid w:val="001B3B59"/>
    <w:rsid w:val="001F7C35"/>
    <w:rsid w:val="0021285E"/>
    <w:rsid w:val="00252711"/>
    <w:rsid w:val="0027345C"/>
    <w:rsid w:val="00277E95"/>
    <w:rsid w:val="002837C1"/>
    <w:rsid w:val="002854AB"/>
    <w:rsid w:val="0029112B"/>
    <w:rsid w:val="002C37BC"/>
    <w:rsid w:val="002C55BC"/>
    <w:rsid w:val="002D3CF3"/>
    <w:rsid w:val="002F0A3C"/>
    <w:rsid w:val="002F5061"/>
    <w:rsid w:val="0030290D"/>
    <w:rsid w:val="00303921"/>
    <w:rsid w:val="00322ED8"/>
    <w:rsid w:val="00336885"/>
    <w:rsid w:val="003700F6"/>
    <w:rsid w:val="003773E1"/>
    <w:rsid w:val="003876A5"/>
    <w:rsid w:val="003A08A4"/>
    <w:rsid w:val="003B0D97"/>
    <w:rsid w:val="003B3C1A"/>
    <w:rsid w:val="003B69D0"/>
    <w:rsid w:val="003C73C3"/>
    <w:rsid w:val="003F4779"/>
    <w:rsid w:val="0041652E"/>
    <w:rsid w:val="0042113B"/>
    <w:rsid w:val="00426D6F"/>
    <w:rsid w:val="00452CDC"/>
    <w:rsid w:val="0047584B"/>
    <w:rsid w:val="00484FFA"/>
    <w:rsid w:val="00491574"/>
    <w:rsid w:val="004D0E94"/>
    <w:rsid w:val="004D6C37"/>
    <w:rsid w:val="004D6D3B"/>
    <w:rsid w:val="004E2250"/>
    <w:rsid w:val="004F140D"/>
    <w:rsid w:val="005051DF"/>
    <w:rsid w:val="005146B4"/>
    <w:rsid w:val="00514C00"/>
    <w:rsid w:val="005372E9"/>
    <w:rsid w:val="00547247"/>
    <w:rsid w:val="00561353"/>
    <w:rsid w:val="00566E16"/>
    <w:rsid w:val="00577B68"/>
    <w:rsid w:val="00582B50"/>
    <w:rsid w:val="00590F0E"/>
    <w:rsid w:val="005B5BAF"/>
    <w:rsid w:val="005B6482"/>
    <w:rsid w:val="005C0F56"/>
    <w:rsid w:val="005D0DD8"/>
    <w:rsid w:val="005D5C51"/>
    <w:rsid w:val="00613F61"/>
    <w:rsid w:val="0062245A"/>
    <w:rsid w:val="0062524D"/>
    <w:rsid w:val="0065342A"/>
    <w:rsid w:val="006849D0"/>
    <w:rsid w:val="006873DB"/>
    <w:rsid w:val="0069095B"/>
    <w:rsid w:val="006A23F3"/>
    <w:rsid w:val="006B5AD6"/>
    <w:rsid w:val="006C1F26"/>
    <w:rsid w:val="006C6436"/>
    <w:rsid w:val="006D42F6"/>
    <w:rsid w:val="006E660D"/>
    <w:rsid w:val="006E7EF4"/>
    <w:rsid w:val="006F2B99"/>
    <w:rsid w:val="00741FFD"/>
    <w:rsid w:val="00743148"/>
    <w:rsid w:val="00771D28"/>
    <w:rsid w:val="007A42C0"/>
    <w:rsid w:val="007C428E"/>
    <w:rsid w:val="007F1253"/>
    <w:rsid w:val="008048C6"/>
    <w:rsid w:val="00804BD2"/>
    <w:rsid w:val="00814CCB"/>
    <w:rsid w:val="00816A8F"/>
    <w:rsid w:val="00824216"/>
    <w:rsid w:val="008324B3"/>
    <w:rsid w:val="00854653"/>
    <w:rsid w:val="00876A84"/>
    <w:rsid w:val="00877479"/>
    <w:rsid w:val="00891A56"/>
    <w:rsid w:val="00894A21"/>
    <w:rsid w:val="0089681F"/>
    <w:rsid w:val="008F4EF4"/>
    <w:rsid w:val="00901648"/>
    <w:rsid w:val="009146AE"/>
    <w:rsid w:val="00924D1F"/>
    <w:rsid w:val="009258EB"/>
    <w:rsid w:val="00961480"/>
    <w:rsid w:val="00981CD6"/>
    <w:rsid w:val="009A2523"/>
    <w:rsid w:val="009A2570"/>
    <w:rsid w:val="009B1F58"/>
    <w:rsid w:val="009C2236"/>
    <w:rsid w:val="009C673D"/>
    <w:rsid w:val="009C6A1A"/>
    <w:rsid w:val="009D0052"/>
    <w:rsid w:val="009E7072"/>
    <w:rsid w:val="009F619E"/>
    <w:rsid w:val="009F72CE"/>
    <w:rsid w:val="00A03AB5"/>
    <w:rsid w:val="00A37D73"/>
    <w:rsid w:val="00A42365"/>
    <w:rsid w:val="00A44035"/>
    <w:rsid w:val="00A50511"/>
    <w:rsid w:val="00A660AE"/>
    <w:rsid w:val="00A7703D"/>
    <w:rsid w:val="00A830AE"/>
    <w:rsid w:val="00A86F5F"/>
    <w:rsid w:val="00A9096B"/>
    <w:rsid w:val="00A91297"/>
    <w:rsid w:val="00A92DB2"/>
    <w:rsid w:val="00AC1B6A"/>
    <w:rsid w:val="00AC4367"/>
    <w:rsid w:val="00AC539E"/>
    <w:rsid w:val="00AD15FE"/>
    <w:rsid w:val="00AE3A8D"/>
    <w:rsid w:val="00AE4F9A"/>
    <w:rsid w:val="00AF1410"/>
    <w:rsid w:val="00AF51C6"/>
    <w:rsid w:val="00B110ED"/>
    <w:rsid w:val="00B3163F"/>
    <w:rsid w:val="00B31E96"/>
    <w:rsid w:val="00B41080"/>
    <w:rsid w:val="00B43091"/>
    <w:rsid w:val="00B50A67"/>
    <w:rsid w:val="00B520EB"/>
    <w:rsid w:val="00B540A2"/>
    <w:rsid w:val="00B714D5"/>
    <w:rsid w:val="00B8265C"/>
    <w:rsid w:val="00B90214"/>
    <w:rsid w:val="00BA1A98"/>
    <w:rsid w:val="00BA4DAC"/>
    <w:rsid w:val="00BA6447"/>
    <w:rsid w:val="00BB3E25"/>
    <w:rsid w:val="00BD06A7"/>
    <w:rsid w:val="00BD16EC"/>
    <w:rsid w:val="00C13234"/>
    <w:rsid w:val="00C36B32"/>
    <w:rsid w:val="00C42F63"/>
    <w:rsid w:val="00C43FBF"/>
    <w:rsid w:val="00C578E9"/>
    <w:rsid w:val="00C6634D"/>
    <w:rsid w:val="00C960CE"/>
    <w:rsid w:val="00CA43C6"/>
    <w:rsid w:val="00CA68A9"/>
    <w:rsid w:val="00CA7F1B"/>
    <w:rsid w:val="00CB346D"/>
    <w:rsid w:val="00CB5DAA"/>
    <w:rsid w:val="00CB7B6C"/>
    <w:rsid w:val="00CC18BF"/>
    <w:rsid w:val="00CE4DC4"/>
    <w:rsid w:val="00D30109"/>
    <w:rsid w:val="00D34976"/>
    <w:rsid w:val="00D451EB"/>
    <w:rsid w:val="00D57871"/>
    <w:rsid w:val="00D8077C"/>
    <w:rsid w:val="00D97BBB"/>
    <w:rsid w:val="00DA6AF4"/>
    <w:rsid w:val="00DB631A"/>
    <w:rsid w:val="00DD3301"/>
    <w:rsid w:val="00DF06B3"/>
    <w:rsid w:val="00DF726F"/>
    <w:rsid w:val="00E175C7"/>
    <w:rsid w:val="00E20F57"/>
    <w:rsid w:val="00E225C5"/>
    <w:rsid w:val="00E31450"/>
    <w:rsid w:val="00E51049"/>
    <w:rsid w:val="00E76E51"/>
    <w:rsid w:val="00E86EE1"/>
    <w:rsid w:val="00EA0554"/>
    <w:rsid w:val="00EF3D88"/>
    <w:rsid w:val="00EF4645"/>
    <w:rsid w:val="00F01B75"/>
    <w:rsid w:val="00F07DEA"/>
    <w:rsid w:val="00F24CB0"/>
    <w:rsid w:val="00F37AFF"/>
    <w:rsid w:val="00F40444"/>
    <w:rsid w:val="00F40F48"/>
    <w:rsid w:val="00F413E5"/>
    <w:rsid w:val="00F458BD"/>
    <w:rsid w:val="00F51DFE"/>
    <w:rsid w:val="00F5749B"/>
    <w:rsid w:val="00F61EAB"/>
    <w:rsid w:val="00F6355E"/>
    <w:rsid w:val="00F66B0E"/>
    <w:rsid w:val="00F67155"/>
    <w:rsid w:val="00F77B61"/>
    <w:rsid w:val="00F928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980748-82F4-487B-91F5-A8B1CD86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Template>
  <TotalTime>8689</TotalTime>
  <Pages>19</Pages>
  <Words>2577</Words>
  <Characters>19789</Characters>
  <Application>Microsoft Office Word</Application>
  <DocSecurity>0</DocSecurity>
  <Lines>164</Lines>
  <Paragraphs>44</Paragraphs>
  <ScaleCrop>false</ScaleCrop>
  <HeadingPairs>
    <vt:vector size="2" baseType="variant">
      <vt:variant>
        <vt:lpstr>Title</vt:lpstr>
      </vt:variant>
      <vt:variant>
        <vt:i4>1</vt:i4>
      </vt:variant>
    </vt:vector>
  </HeadingPairs>
  <TitlesOfParts>
    <vt:vector size="1" baseType="lpstr">
      <vt:lpstr>HTC Programmers Guide</vt:lpstr>
    </vt:vector>
  </TitlesOfParts>
  <Company>Convey Computer Corporation</Company>
  <LinksUpToDate>false</LinksUpToDate>
  <CharactersWithSpaces>22322</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HTC Programmers Guide</dc:title>
  <dc:creator>Convey Computer Corporation</dc:creator>
  <cp:lastModifiedBy>kdugan</cp:lastModifiedBy>
  <cp:revision>10</cp:revision>
  <cp:lastPrinted>2015-03-03T16:40:00Z</cp:lastPrinted>
  <dcterms:created xsi:type="dcterms:W3CDTF">2014-12-09T16:57:00Z</dcterms:created>
  <dcterms:modified xsi:type="dcterms:W3CDTF">2015-03-03T16:40:00Z</dcterms:modified>
  <cp:contentStatus>0.1</cp:contentStatus>
</cp:coreProperties>
</file>