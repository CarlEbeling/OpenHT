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38E" w:rsidRDefault="001B36F2" w:rsidP="00F1320B">
      <w:pPr>
        <w:jc w:val="right"/>
      </w:pPr>
      <w:r>
        <w:rPr>
          <w:noProof/>
        </w:rPr>
        <w:drawing>
          <wp:inline distT="0" distB="0" distL="0" distR="0">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3019847" cy="619211"/>
                    </a:xfrm>
                    <a:prstGeom prst="rect">
                      <a:avLst/>
                    </a:prstGeom>
                  </pic:spPr>
                </pic:pic>
              </a:graphicData>
            </a:graphic>
          </wp:inline>
        </w:drawing>
      </w:r>
    </w:p>
    <w:p w:rsidR="00EC538E" w:rsidRPr="00452AD3" w:rsidRDefault="00EC538E" w:rsidP="007B19E3"/>
    <w:p w:rsidR="00452AD3" w:rsidRDefault="00452AD3"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EC538E" w:rsidRDefault="00EC538E" w:rsidP="007B19E3"/>
    <w:p w:rsidR="00452AD3" w:rsidRDefault="00452AD3" w:rsidP="007B19E3"/>
    <w:p w:rsidR="00915276" w:rsidRDefault="00C74D84"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FD57C8">
            <w:rPr>
              <w:color w:val="auto"/>
            </w:rPr>
            <w:t xml:space="preserve">Hybrid Threading </w:t>
          </w:r>
          <w:r w:rsidR="006514A3">
            <w:rPr>
              <w:color w:val="auto"/>
            </w:rPr>
            <w:t>Reference</w:t>
          </w:r>
          <w:r w:rsidR="00FD57C8">
            <w:rPr>
              <w:color w:val="auto"/>
            </w:rPr>
            <w:t xml:space="preserve"> Manual</w:t>
          </w:r>
        </w:sdtContent>
      </w:sdt>
    </w:p>
    <w:p w:rsidR="00934D0D" w:rsidRPr="00EC538E" w:rsidRDefault="00934D0D" w:rsidP="00934D0D">
      <w:pPr>
        <w:pStyle w:val="Title24pt"/>
        <w:pBdr>
          <w:bottom w:val="single" w:sz="4" w:space="1" w:color="0070C0"/>
        </w:pBdr>
      </w:pPr>
    </w:p>
    <w:p w:rsidR="00452AD3" w:rsidRPr="00452AD3" w:rsidRDefault="00452AD3" w:rsidP="007B19E3"/>
    <w:p w:rsidR="00452AD3" w:rsidRPr="00452AD3" w:rsidRDefault="00452AD3" w:rsidP="007B19E3"/>
    <w:p w:rsidR="00452AD3" w:rsidRPr="00452AD3" w:rsidRDefault="007911D0" w:rsidP="007B19E3">
      <w:pPr>
        <w:pStyle w:val="Title16pt"/>
      </w:pPr>
      <w:r>
        <w:t xml:space="preserve">February </w:t>
      </w:r>
      <w:r w:rsidR="00AD69DD">
        <w:t>16</w:t>
      </w:r>
      <w:r w:rsidR="004869AC">
        <w:t>, 2015</w:t>
      </w:r>
    </w:p>
    <w:p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948FE">
            <w:t>1.4</w:t>
          </w:r>
        </w:sdtContent>
      </w:sdt>
    </w:p>
    <w:p w:rsidR="002D138A" w:rsidRPr="00F1320B" w:rsidRDefault="00C37211" w:rsidP="007B19E3">
      <w:pPr>
        <w:rPr>
          <w:rStyle w:val="conveyextension"/>
        </w:rPr>
      </w:pPr>
      <w:r>
        <w:t>901-000013</w:t>
      </w:r>
      <w:r w:rsidR="00D90EE4">
        <w:t>-000</w:t>
      </w:r>
    </w:p>
    <w:p w:rsidR="002D138A" w:rsidRDefault="002D138A" w:rsidP="007B19E3"/>
    <w:p w:rsidR="002D138A" w:rsidRDefault="002D138A" w:rsidP="007B19E3"/>
    <w:p w:rsidR="00E44D48" w:rsidRDefault="00E44D48" w:rsidP="007B19E3"/>
    <w:p w:rsidR="00E44D48" w:rsidRDefault="00E44D48" w:rsidP="007B19E3"/>
    <w:p w:rsidR="00E44D48" w:rsidRDefault="00E44D48" w:rsidP="007B19E3"/>
    <w:p w:rsidR="00C7245C" w:rsidRDefault="00C7245C" w:rsidP="007B19E3"/>
    <w:p w:rsidR="002D138A" w:rsidRDefault="002D138A" w:rsidP="007B19E3"/>
    <w:p w:rsidR="002D138A" w:rsidRDefault="002D138A" w:rsidP="007B19E3"/>
    <w:p w:rsidR="005C7F27" w:rsidRDefault="005C7F27" w:rsidP="005C7F27">
      <w:pPr>
        <w:pStyle w:val="BodyText"/>
        <w:jc w:val="center"/>
        <w:rPr>
          <w:rFonts w:cs="Arial"/>
          <w:color w:val="222222"/>
          <w:shd w:val="clear" w:color="auto" w:fill="FFFFFF"/>
        </w:rPr>
      </w:pPr>
      <w:bookmarkStart w:id="0" w:name="_GoBack"/>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1"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bookmarkEnd w:id="0"/>
    <w:p w:rsidR="002D138A" w:rsidRDefault="002D138A" w:rsidP="007B19E3"/>
    <w:p w:rsidR="00F1320B" w:rsidRDefault="00F1320B" w:rsidP="00AD69DD">
      <w:pPr>
        <w:pStyle w:val="BodyText"/>
      </w:pPr>
    </w:p>
    <w:p w:rsidR="00934D0D" w:rsidRDefault="00934D0D" w:rsidP="00934D0D">
      <w:pPr>
        <w:pStyle w:val="BodyText"/>
        <w:ind w:left="0"/>
        <w:sectPr w:rsidR="00934D0D" w:rsidSect="00720BB8">
          <w:footerReference w:type="first" r:id="rId12"/>
          <w:pgSz w:w="12240" w:h="15840" w:code="1"/>
          <w:pgMar w:top="1440" w:right="1800" w:bottom="1728" w:left="1800" w:header="720" w:footer="720" w:gutter="0"/>
          <w:pgNumType w:fmt="lowerRoman" w:start="1"/>
          <w:cols w:space="0"/>
          <w:docGrid w:linePitch="360"/>
        </w:sectPr>
      </w:pPr>
    </w:p>
    <w:p w:rsidR="00870A3A" w:rsidRPr="00611F74" w:rsidRDefault="00870A3A" w:rsidP="007B19E3"/>
    <w:p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rsidR="00870A3A" w:rsidRPr="00F05E68" w:rsidRDefault="00870A3A" w:rsidP="007B19E3">
      <w:r w:rsidRPr="00F05E68">
        <w:t>The following are trademarks of Convey Computer Corporation:</w:t>
      </w:r>
    </w:p>
    <w:p w:rsidR="00870A3A" w:rsidRPr="00F05E68" w:rsidRDefault="00870A3A" w:rsidP="007B19E3">
      <w:pPr>
        <w:pStyle w:val="BodyText"/>
      </w:pPr>
      <w:r w:rsidRPr="00F05E68">
        <w:t xml:space="preserve">The Convey Computer Logo: </w:t>
      </w:r>
      <w:r w:rsidR="001B36F2">
        <w:rPr>
          <w:noProof/>
        </w:rPr>
        <w:drawing>
          <wp:inline distT="0" distB="0" distL="0" distR="0" wp14:anchorId="5DEF2D20" wp14:editId="3BA31877">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10" cstate="print"/>
                    <a:stretch>
                      <a:fillRect/>
                    </a:stretch>
                  </pic:blipFill>
                  <pic:spPr>
                    <a:xfrm>
                      <a:off x="0" y="0"/>
                      <a:ext cx="2133897" cy="437550"/>
                    </a:xfrm>
                    <a:prstGeom prst="rect">
                      <a:avLst/>
                    </a:prstGeom>
                  </pic:spPr>
                </pic:pic>
              </a:graphicData>
            </a:graphic>
          </wp:inline>
        </w:drawing>
      </w:r>
    </w:p>
    <w:p w:rsidR="00870A3A" w:rsidRDefault="00870A3A" w:rsidP="007B19E3">
      <w:pPr>
        <w:pStyle w:val="BodyText"/>
      </w:pPr>
      <w:r w:rsidRPr="00F05E68">
        <w:t>Convey</w:t>
      </w:r>
      <w:r w:rsidR="001B36F2">
        <w:t xml:space="preserve"> Computer</w:t>
      </w:r>
    </w:p>
    <w:p w:rsidR="00934D0D" w:rsidRDefault="00934D0D" w:rsidP="007B19E3">
      <w:pPr>
        <w:pStyle w:val="BodyText"/>
      </w:pPr>
      <w:r>
        <w:t>HC-1</w:t>
      </w:r>
    </w:p>
    <w:p w:rsidR="00934D0D" w:rsidRPr="00934D0D" w:rsidRDefault="00934D0D" w:rsidP="007B19E3">
      <w:pPr>
        <w:pStyle w:val="BodyText"/>
        <w:rPr>
          <w:vertAlign w:val="superscript"/>
        </w:rPr>
      </w:pPr>
      <w:r>
        <w:t>HC-1</w:t>
      </w:r>
      <w:r>
        <w:rPr>
          <w:vertAlign w:val="superscript"/>
        </w:rPr>
        <w:t>ex</w:t>
      </w:r>
    </w:p>
    <w:p w:rsidR="00870A3A" w:rsidRDefault="00934D0D" w:rsidP="007B19E3">
      <w:pPr>
        <w:pStyle w:val="BodyText"/>
      </w:pPr>
      <w:r>
        <w:t>HC-2</w:t>
      </w:r>
    </w:p>
    <w:p w:rsidR="00934D0D" w:rsidRPr="00934D0D" w:rsidRDefault="00934D0D" w:rsidP="007B19E3">
      <w:pPr>
        <w:pStyle w:val="BodyText"/>
        <w:rPr>
          <w:vertAlign w:val="superscript"/>
        </w:rPr>
      </w:pPr>
      <w:r>
        <w:t>HC-2</w:t>
      </w:r>
      <w:r>
        <w:rPr>
          <w:vertAlign w:val="superscript"/>
        </w:rPr>
        <w:t>ex</w:t>
      </w:r>
    </w:p>
    <w:p w:rsidR="00934D0D" w:rsidRPr="00F05E68" w:rsidRDefault="00934D0D" w:rsidP="007B19E3">
      <w:pPr>
        <w:pStyle w:val="BodyText"/>
      </w:pPr>
    </w:p>
    <w:p w:rsidR="00870A3A" w:rsidRPr="008452CA" w:rsidRDefault="00870A3A" w:rsidP="007B19E3">
      <w:pPr>
        <w:rPr>
          <w:rStyle w:val="conveyextension"/>
        </w:rPr>
      </w:pPr>
      <w:r w:rsidRPr="00864927">
        <w:t>Trademarks of other companies</w:t>
      </w:r>
      <w:r w:rsidR="008452CA">
        <w:t xml:space="preserve"> </w:t>
      </w:r>
    </w:p>
    <w:p w:rsidR="00AC3951" w:rsidRPr="004469E0" w:rsidRDefault="00AC3951" w:rsidP="007B19E3">
      <w:pPr>
        <w:pStyle w:val="BodyText"/>
      </w:pPr>
      <w:r w:rsidRPr="004469E0">
        <w:t>Intel is a registered</w:t>
      </w:r>
      <w:r>
        <w:t xml:space="preserve"> trademark of Intel Corporation</w:t>
      </w:r>
    </w:p>
    <w:p w:rsidR="00AC3951" w:rsidRDefault="00AC3951" w:rsidP="007B19E3">
      <w:pPr>
        <w:pStyle w:val="BodyText"/>
      </w:pPr>
      <w:r>
        <w:t>Adobe and Adobe Reader are registered trademarks of Adobe Systems Incorporated</w:t>
      </w:r>
    </w:p>
    <w:p w:rsidR="00AC3951" w:rsidRDefault="00AC3951" w:rsidP="007B19E3">
      <w:pPr>
        <w:pStyle w:val="BodyText"/>
      </w:pPr>
      <w:r>
        <w:t>Linux is a registered trademark of Linus Torvalds</w:t>
      </w:r>
    </w:p>
    <w:p w:rsidR="00E26A09" w:rsidRPr="00C7245C" w:rsidRDefault="00E26A09" w:rsidP="007B19E3">
      <w:pPr>
        <w:pStyle w:val="BodyText"/>
      </w:pPr>
    </w:p>
    <w:p w:rsidR="00870A3A" w:rsidRPr="004469E0" w:rsidRDefault="00870A3A" w:rsidP="007B19E3">
      <w:pPr>
        <w:pStyle w:val="BodyText"/>
      </w:pPr>
    </w:p>
    <w:p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42"/>
        <w:gridCol w:w="7066"/>
      </w:tblGrid>
      <w:tr w:rsidR="002D7D14" w:rsidRPr="001322F0" w:rsidTr="00F1759D">
        <w:trPr>
          <w:cantSplit/>
          <w:tblHeader/>
        </w:trPr>
        <w:tc>
          <w:tcPr>
            <w:tcW w:w="1142" w:type="dxa"/>
          </w:tcPr>
          <w:p w:rsidR="002D7D14" w:rsidRPr="00864927" w:rsidRDefault="002D7D14" w:rsidP="00F1759D">
            <w:pPr>
              <w:keepNext/>
            </w:pPr>
            <w:r w:rsidRPr="00864927">
              <w:t>Version</w:t>
            </w:r>
          </w:p>
        </w:tc>
        <w:tc>
          <w:tcPr>
            <w:tcW w:w="7066" w:type="dxa"/>
          </w:tcPr>
          <w:p w:rsidR="002D7D14" w:rsidRPr="00864927" w:rsidRDefault="002D7D14" w:rsidP="00F1759D">
            <w:pPr>
              <w:keepNext/>
            </w:pPr>
            <w:r w:rsidRPr="00864927">
              <w:t>Description</w:t>
            </w:r>
          </w:p>
        </w:tc>
      </w:tr>
      <w:tr w:rsidR="008B296C" w:rsidRPr="001322F0" w:rsidTr="00F1759D">
        <w:trPr>
          <w:cantSplit/>
          <w:tblHeader/>
        </w:trPr>
        <w:tc>
          <w:tcPr>
            <w:tcW w:w="1142" w:type="dxa"/>
          </w:tcPr>
          <w:p w:rsidR="008B296C" w:rsidRPr="00864927" w:rsidRDefault="008B296C" w:rsidP="00F1759D">
            <w:pPr>
              <w:keepNext/>
            </w:pPr>
            <w:r>
              <w:t>1.0</w:t>
            </w:r>
          </w:p>
        </w:tc>
        <w:tc>
          <w:tcPr>
            <w:tcW w:w="7066" w:type="dxa"/>
          </w:tcPr>
          <w:p w:rsidR="008B296C" w:rsidRPr="00864927" w:rsidRDefault="008B296C" w:rsidP="00F1759D">
            <w:pPr>
              <w:keepNext/>
            </w:pPr>
            <w:r>
              <w:t>January 22, 2014.  Initial Release</w:t>
            </w:r>
          </w:p>
        </w:tc>
      </w:tr>
      <w:tr w:rsidR="008317D6" w:rsidRPr="001322F0" w:rsidTr="00F1759D">
        <w:trPr>
          <w:cantSplit/>
          <w:tblHeader/>
        </w:trPr>
        <w:tc>
          <w:tcPr>
            <w:tcW w:w="1142" w:type="dxa"/>
          </w:tcPr>
          <w:p w:rsidR="008317D6" w:rsidRDefault="008317D6" w:rsidP="00F1759D">
            <w:pPr>
              <w:keepNext/>
            </w:pPr>
            <w:r>
              <w:t>1.01</w:t>
            </w:r>
          </w:p>
        </w:tc>
        <w:tc>
          <w:tcPr>
            <w:tcW w:w="7066" w:type="dxa"/>
          </w:tcPr>
          <w:p w:rsidR="008317D6" w:rsidRDefault="008317D6" w:rsidP="00F1759D">
            <w:pPr>
              <w:keepNext/>
            </w:pPr>
            <w:r>
              <w:t>February 10, 2014.  Updated customer support link</w:t>
            </w:r>
          </w:p>
        </w:tc>
      </w:tr>
      <w:tr w:rsidR="00346DBB" w:rsidRPr="001322F0" w:rsidTr="00F1759D">
        <w:trPr>
          <w:cantSplit/>
          <w:tblHeader/>
        </w:trPr>
        <w:tc>
          <w:tcPr>
            <w:tcW w:w="1142" w:type="dxa"/>
          </w:tcPr>
          <w:p w:rsidR="00346DBB" w:rsidRDefault="00346DBB" w:rsidP="00346DBB">
            <w:pPr>
              <w:keepNext/>
            </w:pPr>
            <w:r>
              <w:t>1.1</w:t>
            </w:r>
          </w:p>
        </w:tc>
        <w:tc>
          <w:tcPr>
            <w:tcW w:w="7066" w:type="dxa"/>
          </w:tcPr>
          <w:p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rsidTr="00F1759D">
        <w:trPr>
          <w:cantSplit/>
          <w:tblHeader/>
        </w:trPr>
        <w:tc>
          <w:tcPr>
            <w:tcW w:w="1142" w:type="dxa"/>
          </w:tcPr>
          <w:p w:rsidR="00213708" w:rsidRDefault="00213708" w:rsidP="00346DBB">
            <w:pPr>
              <w:keepNext/>
            </w:pPr>
            <w:r>
              <w:t>1.2</w:t>
            </w:r>
          </w:p>
        </w:tc>
        <w:tc>
          <w:tcPr>
            <w:tcW w:w="7066" w:type="dxa"/>
          </w:tcPr>
          <w:p w:rsidR="00213708" w:rsidRDefault="00213708" w:rsidP="00F417DD">
            <w:pPr>
              <w:keepNext/>
            </w:pPr>
            <w:r>
              <w:t>August 12, 2014.  Added streaming interface</w:t>
            </w:r>
          </w:p>
        </w:tc>
      </w:tr>
      <w:tr w:rsidR="002746C2" w:rsidRPr="001322F0" w:rsidTr="00F1759D">
        <w:trPr>
          <w:cantSplit/>
          <w:tblHeader/>
        </w:trPr>
        <w:tc>
          <w:tcPr>
            <w:tcW w:w="1142" w:type="dxa"/>
          </w:tcPr>
          <w:p w:rsidR="002746C2" w:rsidRDefault="002746C2" w:rsidP="00346DBB">
            <w:pPr>
              <w:keepNext/>
            </w:pPr>
            <w:r>
              <w:t>1.3</w:t>
            </w:r>
          </w:p>
        </w:tc>
        <w:tc>
          <w:tcPr>
            <w:tcW w:w="7066" w:type="dxa"/>
          </w:tcPr>
          <w:p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rsidTr="00F1759D">
        <w:trPr>
          <w:cantSplit/>
          <w:tblHeader/>
        </w:trPr>
        <w:tc>
          <w:tcPr>
            <w:tcW w:w="1142" w:type="dxa"/>
          </w:tcPr>
          <w:p w:rsidR="00DD4994" w:rsidRDefault="00DD4994" w:rsidP="00346DBB">
            <w:pPr>
              <w:keepNext/>
            </w:pPr>
            <w:r>
              <w:t>1.4</w:t>
            </w:r>
          </w:p>
        </w:tc>
        <w:tc>
          <w:tcPr>
            <w:tcW w:w="7066" w:type="dxa"/>
          </w:tcPr>
          <w:p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rsidR="004869AC" w:rsidRDefault="004869AC" w:rsidP="00886227">
            <w:pPr>
              <w:keepNext/>
            </w:pPr>
            <w:r>
              <w:t>Moved content to Programmers Guide</w:t>
            </w:r>
          </w:p>
        </w:tc>
      </w:tr>
    </w:tbl>
    <w:p w:rsidR="00D45435" w:rsidRPr="00934D0D" w:rsidRDefault="007D76F9" w:rsidP="00934D0D">
      <w:pPr>
        <w:pStyle w:val="Non-TOCHeading1"/>
      </w:pPr>
      <w:r w:rsidRPr="00934D0D">
        <w:lastRenderedPageBreak/>
        <w:t>Table of Contents</w:t>
      </w:r>
    </w:p>
    <w:p w:rsidR="00E05F27"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10915410" w:history="1">
        <w:r w:rsidR="00E05F27" w:rsidRPr="006305B6">
          <w:rPr>
            <w:rStyle w:val="Hyperlink"/>
            <w:noProof/>
          </w:rPr>
          <w:t>1</w:t>
        </w:r>
        <w:r w:rsidR="00E05F27">
          <w:rPr>
            <w:rFonts w:asciiTheme="minorHAnsi" w:eastAsiaTheme="minorEastAsia" w:hAnsiTheme="minorHAnsi" w:cstheme="minorBidi"/>
            <w:bCs w:val="0"/>
            <w:noProof/>
            <w:sz w:val="22"/>
            <w:szCs w:val="22"/>
          </w:rPr>
          <w:tab/>
        </w:r>
        <w:r w:rsidR="00E05F27" w:rsidRPr="006305B6">
          <w:rPr>
            <w:rStyle w:val="Hyperlink"/>
            <w:noProof/>
          </w:rPr>
          <w:t>Overview</w:t>
        </w:r>
        <w:r w:rsidR="00E05F27">
          <w:rPr>
            <w:noProof/>
            <w:webHidden/>
          </w:rPr>
          <w:tab/>
        </w:r>
        <w:r w:rsidR="00E05F27">
          <w:rPr>
            <w:noProof/>
            <w:webHidden/>
          </w:rPr>
          <w:fldChar w:fldCharType="begin"/>
        </w:r>
        <w:r w:rsidR="00E05F27">
          <w:rPr>
            <w:noProof/>
            <w:webHidden/>
          </w:rPr>
          <w:instrText xml:space="preserve"> PAGEREF _Toc410915410 \h </w:instrText>
        </w:r>
        <w:r w:rsidR="00E05F27">
          <w:rPr>
            <w:noProof/>
            <w:webHidden/>
          </w:rPr>
        </w:r>
        <w:r w:rsidR="00E05F27">
          <w:rPr>
            <w:noProof/>
            <w:webHidden/>
          </w:rPr>
          <w:fldChar w:fldCharType="separate"/>
        </w:r>
        <w:r w:rsidR="00C74D84">
          <w:rPr>
            <w:noProof/>
            <w:webHidden/>
          </w:rPr>
          <w:t>5</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1" w:history="1">
        <w:r w:rsidR="00E05F27" w:rsidRPr="006305B6">
          <w:rPr>
            <w:rStyle w:val="Hyperlink"/>
            <w:noProof/>
          </w:rPr>
          <w:t>1.1</w:t>
        </w:r>
        <w:r w:rsidR="00E05F27">
          <w:rPr>
            <w:rFonts w:asciiTheme="minorHAnsi" w:eastAsiaTheme="minorEastAsia" w:hAnsiTheme="minorHAnsi" w:cstheme="minorBidi"/>
            <w:iCs w:val="0"/>
            <w:noProof/>
            <w:szCs w:val="22"/>
          </w:rPr>
          <w:tab/>
        </w:r>
        <w:r w:rsidR="00E05F27" w:rsidRPr="006305B6">
          <w:rPr>
            <w:rStyle w:val="Hyperlink"/>
            <w:noProof/>
          </w:rPr>
          <w:t>Introduction</w:t>
        </w:r>
        <w:r w:rsidR="00E05F27">
          <w:rPr>
            <w:noProof/>
            <w:webHidden/>
          </w:rPr>
          <w:tab/>
        </w:r>
        <w:r w:rsidR="00E05F27">
          <w:rPr>
            <w:noProof/>
            <w:webHidden/>
          </w:rPr>
          <w:fldChar w:fldCharType="begin"/>
        </w:r>
        <w:r w:rsidR="00E05F27">
          <w:rPr>
            <w:noProof/>
            <w:webHidden/>
          </w:rPr>
          <w:instrText xml:space="preserve"> PAGEREF _Toc410915411 \h </w:instrText>
        </w:r>
        <w:r w:rsidR="00E05F27">
          <w:rPr>
            <w:noProof/>
            <w:webHidden/>
          </w:rPr>
        </w:r>
        <w:r w:rsidR="00E05F27">
          <w:rPr>
            <w:noProof/>
            <w:webHidden/>
          </w:rPr>
          <w:fldChar w:fldCharType="separate"/>
        </w:r>
        <w:r>
          <w:rPr>
            <w:noProof/>
            <w:webHidden/>
          </w:rPr>
          <w:t>5</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2" w:history="1">
        <w:r w:rsidR="00E05F27" w:rsidRPr="006305B6">
          <w:rPr>
            <w:rStyle w:val="Hyperlink"/>
            <w:noProof/>
          </w:rPr>
          <w:t>1.2</w:t>
        </w:r>
        <w:r w:rsidR="00E05F27">
          <w:rPr>
            <w:rFonts w:asciiTheme="minorHAnsi" w:eastAsiaTheme="minorEastAsia" w:hAnsiTheme="minorHAnsi" w:cstheme="minorBidi"/>
            <w:iCs w:val="0"/>
            <w:noProof/>
            <w:szCs w:val="22"/>
          </w:rPr>
          <w:tab/>
        </w:r>
        <w:r w:rsidR="00E05F27" w:rsidRPr="006305B6">
          <w:rPr>
            <w:rStyle w:val="Hyperlink"/>
            <w:noProof/>
          </w:rPr>
          <w:t>Document Content</w:t>
        </w:r>
        <w:r w:rsidR="00E05F27">
          <w:rPr>
            <w:noProof/>
            <w:webHidden/>
          </w:rPr>
          <w:tab/>
        </w:r>
        <w:r w:rsidR="00E05F27">
          <w:rPr>
            <w:noProof/>
            <w:webHidden/>
          </w:rPr>
          <w:fldChar w:fldCharType="begin"/>
        </w:r>
        <w:r w:rsidR="00E05F27">
          <w:rPr>
            <w:noProof/>
            <w:webHidden/>
          </w:rPr>
          <w:instrText xml:space="preserve"> PAGEREF _Toc410915412 \h </w:instrText>
        </w:r>
        <w:r w:rsidR="00E05F27">
          <w:rPr>
            <w:noProof/>
            <w:webHidden/>
          </w:rPr>
        </w:r>
        <w:r w:rsidR="00E05F27">
          <w:rPr>
            <w:noProof/>
            <w:webHidden/>
          </w:rPr>
          <w:fldChar w:fldCharType="separate"/>
        </w:r>
        <w:r>
          <w:rPr>
            <w:noProof/>
            <w:webHidden/>
          </w:rPr>
          <w:t>5</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3" w:history="1">
        <w:r w:rsidR="00E05F27" w:rsidRPr="006305B6">
          <w:rPr>
            <w:rStyle w:val="Hyperlink"/>
            <w:noProof/>
          </w:rPr>
          <w:t>1.3</w:t>
        </w:r>
        <w:r w:rsidR="00E05F27">
          <w:rPr>
            <w:rFonts w:asciiTheme="minorHAnsi" w:eastAsiaTheme="minorEastAsia" w:hAnsiTheme="minorHAnsi" w:cstheme="minorBidi"/>
            <w:iCs w:val="0"/>
            <w:noProof/>
            <w:szCs w:val="22"/>
          </w:rPr>
          <w:tab/>
        </w:r>
        <w:r w:rsidR="00E05F27" w:rsidRPr="006305B6">
          <w:rPr>
            <w:rStyle w:val="Hyperlink"/>
            <w:noProof/>
          </w:rPr>
          <w:t>Related Documents</w:t>
        </w:r>
        <w:r w:rsidR="00E05F27">
          <w:rPr>
            <w:noProof/>
            <w:webHidden/>
          </w:rPr>
          <w:tab/>
        </w:r>
        <w:r w:rsidR="00E05F27">
          <w:rPr>
            <w:noProof/>
            <w:webHidden/>
          </w:rPr>
          <w:fldChar w:fldCharType="begin"/>
        </w:r>
        <w:r w:rsidR="00E05F27">
          <w:rPr>
            <w:noProof/>
            <w:webHidden/>
          </w:rPr>
          <w:instrText xml:space="preserve"> PAGEREF _Toc410915413 \h </w:instrText>
        </w:r>
        <w:r w:rsidR="00E05F27">
          <w:rPr>
            <w:noProof/>
            <w:webHidden/>
          </w:rPr>
        </w:r>
        <w:r w:rsidR="00E05F27">
          <w:rPr>
            <w:noProof/>
            <w:webHidden/>
          </w:rPr>
          <w:fldChar w:fldCharType="separate"/>
        </w:r>
        <w:r>
          <w:rPr>
            <w:noProof/>
            <w:webHidden/>
          </w:rPr>
          <w:t>5</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14" w:history="1">
        <w:r w:rsidR="00E05F27" w:rsidRPr="006305B6">
          <w:rPr>
            <w:rStyle w:val="Hyperlink"/>
            <w:noProof/>
          </w:rPr>
          <w:t>1.3.1</w:t>
        </w:r>
        <w:r w:rsidR="00E05F27">
          <w:rPr>
            <w:rFonts w:asciiTheme="minorHAnsi" w:eastAsiaTheme="minorEastAsia" w:hAnsiTheme="minorHAnsi" w:cstheme="minorBidi"/>
            <w:noProof/>
            <w:sz w:val="22"/>
            <w:szCs w:val="22"/>
          </w:rPr>
          <w:tab/>
        </w:r>
        <w:r w:rsidR="00E05F27" w:rsidRPr="006305B6">
          <w:rPr>
            <w:rStyle w:val="Hyperlink"/>
            <w:noProof/>
          </w:rPr>
          <w:t>Intended Audience</w:t>
        </w:r>
        <w:r w:rsidR="00E05F27">
          <w:rPr>
            <w:noProof/>
            <w:webHidden/>
          </w:rPr>
          <w:tab/>
        </w:r>
        <w:r w:rsidR="00E05F27">
          <w:rPr>
            <w:noProof/>
            <w:webHidden/>
          </w:rPr>
          <w:fldChar w:fldCharType="begin"/>
        </w:r>
        <w:r w:rsidR="00E05F27">
          <w:rPr>
            <w:noProof/>
            <w:webHidden/>
          </w:rPr>
          <w:instrText xml:space="preserve"> PAGEREF _Toc410915414 \h </w:instrText>
        </w:r>
        <w:r w:rsidR="00E05F27">
          <w:rPr>
            <w:noProof/>
            <w:webHidden/>
          </w:rPr>
        </w:r>
        <w:r w:rsidR="00E05F27">
          <w:rPr>
            <w:noProof/>
            <w:webHidden/>
          </w:rPr>
          <w:fldChar w:fldCharType="separate"/>
        </w:r>
        <w:r>
          <w:rPr>
            <w:noProof/>
            <w:webHidden/>
          </w:rPr>
          <w:t>5</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15" w:history="1">
        <w:r w:rsidR="00E05F27" w:rsidRPr="006305B6">
          <w:rPr>
            <w:rStyle w:val="Hyperlink"/>
            <w:noProof/>
          </w:rPr>
          <w:t>1.3.2</w:t>
        </w:r>
        <w:r w:rsidR="00E05F27">
          <w:rPr>
            <w:rFonts w:asciiTheme="minorHAnsi" w:eastAsiaTheme="minorEastAsia" w:hAnsiTheme="minorHAnsi" w:cstheme="minorBidi"/>
            <w:noProof/>
            <w:sz w:val="22"/>
            <w:szCs w:val="22"/>
          </w:rPr>
          <w:tab/>
        </w:r>
        <w:r w:rsidR="00E05F27" w:rsidRPr="006305B6">
          <w:rPr>
            <w:rStyle w:val="Hyperlink"/>
            <w:noProof/>
          </w:rPr>
          <w:t>Required Software</w:t>
        </w:r>
        <w:r w:rsidR="00E05F27">
          <w:rPr>
            <w:noProof/>
            <w:webHidden/>
          </w:rPr>
          <w:tab/>
        </w:r>
        <w:r w:rsidR="00E05F27">
          <w:rPr>
            <w:noProof/>
            <w:webHidden/>
          </w:rPr>
          <w:fldChar w:fldCharType="begin"/>
        </w:r>
        <w:r w:rsidR="00E05F27">
          <w:rPr>
            <w:noProof/>
            <w:webHidden/>
          </w:rPr>
          <w:instrText xml:space="preserve"> PAGEREF _Toc410915415 \h </w:instrText>
        </w:r>
        <w:r w:rsidR="00E05F27">
          <w:rPr>
            <w:noProof/>
            <w:webHidden/>
          </w:rPr>
        </w:r>
        <w:r w:rsidR="00E05F27">
          <w:rPr>
            <w:noProof/>
            <w:webHidden/>
          </w:rPr>
          <w:fldChar w:fldCharType="separate"/>
        </w:r>
        <w:r>
          <w:rPr>
            <w:noProof/>
            <w:webHidden/>
          </w:rPr>
          <w:t>5</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16" w:history="1">
        <w:r w:rsidR="00E05F27" w:rsidRPr="006305B6">
          <w:rPr>
            <w:rStyle w:val="Hyperlink"/>
            <w:noProof/>
          </w:rPr>
          <w:t>2</w:t>
        </w:r>
        <w:r w:rsidR="00E05F27">
          <w:rPr>
            <w:rFonts w:asciiTheme="minorHAnsi" w:eastAsiaTheme="minorEastAsia" w:hAnsiTheme="minorHAnsi" w:cstheme="minorBidi"/>
            <w:bCs w:val="0"/>
            <w:noProof/>
            <w:sz w:val="22"/>
            <w:szCs w:val="22"/>
          </w:rPr>
          <w:tab/>
        </w:r>
        <w:r w:rsidR="00E05F27" w:rsidRPr="006305B6">
          <w:rPr>
            <w:rStyle w:val="Hyperlink"/>
            <w:noProof/>
          </w:rPr>
          <w:t>Overview of an HT Design</w:t>
        </w:r>
        <w:r w:rsidR="00E05F27">
          <w:rPr>
            <w:noProof/>
            <w:webHidden/>
          </w:rPr>
          <w:tab/>
        </w:r>
        <w:r w:rsidR="00E05F27">
          <w:rPr>
            <w:noProof/>
            <w:webHidden/>
          </w:rPr>
          <w:fldChar w:fldCharType="begin"/>
        </w:r>
        <w:r w:rsidR="00E05F27">
          <w:rPr>
            <w:noProof/>
            <w:webHidden/>
          </w:rPr>
          <w:instrText xml:space="preserve"> PAGEREF _Toc410915416 \h </w:instrText>
        </w:r>
        <w:r w:rsidR="00E05F27">
          <w:rPr>
            <w:noProof/>
            <w:webHidden/>
          </w:rPr>
        </w:r>
        <w:r w:rsidR="00E05F27">
          <w:rPr>
            <w:noProof/>
            <w:webHidden/>
          </w:rPr>
          <w:fldChar w:fldCharType="separate"/>
        </w:r>
        <w:r>
          <w:rPr>
            <w:noProof/>
            <w:webHidden/>
          </w:rPr>
          <w:t>6</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7" w:history="1">
        <w:r w:rsidR="00E05F27" w:rsidRPr="006305B6">
          <w:rPr>
            <w:rStyle w:val="Hyperlink"/>
            <w:noProof/>
          </w:rPr>
          <w:t>2.1</w:t>
        </w:r>
        <w:r w:rsidR="00E05F27">
          <w:rPr>
            <w:rFonts w:asciiTheme="minorHAnsi" w:eastAsiaTheme="minorEastAsia" w:hAnsiTheme="minorHAnsi" w:cstheme="minorBidi"/>
            <w:iCs w:val="0"/>
            <w:noProof/>
            <w:szCs w:val="22"/>
          </w:rPr>
          <w:tab/>
        </w:r>
        <w:r w:rsidR="00E05F27" w:rsidRPr="006305B6">
          <w:rPr>
            <w:rStyle w:val="Hyperlink"/>
            <w:noProof/>
          </w:rPr>
          <w:t>Overview of HT</w:t>
        </w:r>
        <w:r w:rsidR="00E05F27">
          <w:rPr>
            <w:noProof/>
            <w:webHidden/>
          </w:rPr>
          <w:tab/>
        </w:r>
        <w:r w:rsidR="00E05F27">
          <w:rPr>
            <w:noProof/>
            <w:webHidden/>
          </w:rPr>
          <w:fldChar w:fldCharType="begin"/>
        </w:r>
        <w:r w:rsidR="00E05F27">
          <w:rPr>
            <w:noProof/>
            <w:webHidden/>
          </w:rPr>
          <w:instrText xml:space="preserve"> PAGEREF _Toc410915417 \h </w:instrText>
        </w:r>
        <w:r w:rsidR="00E05F27">
          <w:rPr>
            <w:noProof/>
            <w:webHidden/>
          </w:rPr>
        </w:r>
        <w:r w:rsidR="00E05F27">
          <w:rPr>
            <w:noProof/>
            <w:webHidden/>
          </w:rPr>
          <w:fldChar w:fldCharType="separate"/>
        </w:r>
        <w:r>
          <w:rPr>
            <w:noProof/>
            <w:webHidden/>
          </w:rPr>
          <w:t>6</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8" w:history="1">
        <w:r w:rsidR="00E05F27" w:rsidRPr="006305B6">
          <w:rPr>
            <w:rStyle w:val="Hyperlink"/>
            <w:noProof/>
          </w:rPr>
          <w:t>2.2</w:t>
        </w:r>
        <w:r w:rsidR="00E05F27">
          <w:rPr>
            <w:rFonts w:asciiTheme="minorHAnsi" w:eastAsiaTheme="minorEastAsia" w:hAnsiTheme="minorHAnsi" w:cstheme="minorBidi"/>
            <w:iCs w:val="0"/>
            <w:noProof/>
            <w:szCs w:val="22"/>
          </w:rPr>
          <w:tab/>
        </w:r>
        <w:r w:rsidR="00E05F27" w:rsidRPr="006305B6">
          <w:rPr>
            <w:rStyle w:val="Hyperlink"/>
            <w:noProof/>
          </w:rPr>
          <w:t>HT Units</w:t>
        </w:r>
        <w:r w:rsidR="00E05F27">
          <w:rPr>
            <w:noProof/>
            <w:webHidden/>
          </w:rPr>
          <w:tab/>
        </w:r>
        <w:r w:rsidR="00E05F27">
          <w:rPr>
            <w:noProof/>
            <w:webHidden/>
          </w:rPr>
          <w:fldChar w:fldCharType="begin"/>
        </w:r>
        <w:r w:rsidR="00E05F27">
          <w:rPr>
            <w:noProof/>
            <w:webHidden/>
          </w:rPr>
          <w:instrText xml:space="preserve"> PAGEREF _Toc410915418 \h </w:instrText>
        </w:r>
        <w:r w:rsidR="00E05F27">
          <w:rPr>
            <w:noProof/>
            <w:webHidden/>
          </w:rPr>
        </w:r>
        <w:r w:rsidR="00E05F27">
          <w:rPr>
            <w:noProof/>
            <w:webHidden/>
          </w:rPr>
          <w:fldChar w:fldCharType="separate"/>
        </w:r>
        <w:r>
          <w:rPr>
            <w:noProof/>
            <w:webHidden/>
          </w:rPr>
          <w:t>7</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19" w:history="1">
        <w:r w:rsidR="00E05F27" w:rsidRPr="006305B6">
          <w:rPr>
            <w:rStyle w:val="Hyperlink"/>
            <w:noProof/>
          </w:rPr>
          <w:t>2.3</w:t>
        </w:r>
        <w:r w:rsidR="00E05F27">
          <w:rPr>
            <w:rFonts w:asciiTheme="minorHAnsi" w:eastAsiaTheme="minorEastAsia" w:hAnsiTheme="minorHAnsi" w:cstheme="minorBidi"/>
            <w:iCs w:val="0"/>
            <w:noProof/>
            <w:szCs w:val="22"/>
          </w:rPr>
          <w:tab/>
        </w:r>
        <w:r w:rsidR="00E05F27" w:rsidRPr="006305B6">
          <w:rPr>
            <w:rStyle w:val="Hyperlink"/>
            <w:noProof/>
          </w:rPr>
          <w:t>HT Modules</w:t>
        </w:r>
        <w:r w:rsidR="00E05F27">
          <w:rPr>
            <w:noProof/>
            <w:webHidden/>
          </w:rPr>
          <w:tab/>
        </w:r>
        <w:r w:rsidR="00E05F27">
          <w:rPr>
            <w:noProof/>
            <w:webHidden/>
          </w:rPr>
          <w:fldChar w:fldCharType="begin"/>
        </w:r>
        <w:r w:rsidR="00E05F27">
          <w:rPr>
            <w:noProof/>
            <w:webHidden/>
          </w:rPr>
          <w:instrText xml:space="preserve"> PAGEREF _Toc410915419 \h </w:instrText>
        </w:r>
        <w:r w:rsidR="00E05F27">
          <w:rPr>
            <w:noProof/>
            <w:webHidden/>
          </w:rPr>
        </w:r>
        <w:r w:rsidR="00E05F27">
          <w:rPr>
            <w:noProof/>
            <w:webHidden/>
          </w:rPr>
          <w:fldChar w:fldCharType="separate"/>
        </w:r>
        <w:r>
          <w:rPr>
            <w:noProof/>
            <w:webHidden/>
          </w:rPr>
          <w:t>8</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20" w:history="1">
        <w:r w:rsidR="00E05F27" w:rsidRPr="006305B6">
          <w:rPr>
            <w:rStyle w:val="Hyperlink"/>
            <w:noProof/>
          </w:rPr>
          <w:t>2.4</w:t>
        </w:r>
        <w:r w:rsidR="00E05F27">
          <w:rPr>
            <w:rFonts w:asciiTheme="minorHAnsi" w:eastAsiaTheme="minorEastAsia" w:hAnsiTheme="minorHAnsi" w:cstheme="minorBidi"/>
            <w:iCs w:val="0"/>
            <w:noProof/>
            <w:szCs w:val="22"/>
          </w:rPr>
          <w:tab/>
        </w:r>
        <w:r w:rsidR="00E05F27" w:rsidRPr="006305B6">
          <w:rPr>
            <w:rStyle w:val="Hyperlink"/>
            <w:noProof/>
          </w:rPr>
          <w:t>Host Interface</w:t>
        </w:r>
        <w:r w:rsidR="00E05F27">
          <w:rPr>
            <w:noProof/>
            <w:webHidden/>
          </w:rPr>
          <w:tab/>
        </w:r>
        <w:r w:rsidR="00E05F27">
          <w:rPr>
            <w:noProof/>
            <w:webHidden/>
          </w:rPr>
          <w:fldChar w:fldCharType="begin"/>
        </w:r>
        <w:r w:rsidR="00E05F27">
          <w:rPr>
            <w:noProof/>
            <w:webHidden/>
          </w:rPr>
          <w:instrText xml:space="preserve"> PAGEREF _Toc410915420 \h </w:instrText>
        </w:r>
        <w:r w:rsidR="00E05F27">
          <w:rPr>
            <w:noProof/>
            <w:webHidden/>
          </w:rPr>
        </w:r>
        <w:r w:rsidR="00E05F27">
          <w:rPr>
            <w:noProof/>
            <w:webHidden/>
          </w:rPr>
          <w:fldChar w:fldCharType="separate"/>
        </w:r>
        <w:r>
          <w:rPr>
            <w:noProof/>
            <w:webHidden/>
          </w:rPr>
          <w:t>9</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1" w:history="1">
        <w:r w:rsidR="00E05F27" w:rsidRPr="006305B6">
          <w:rPr>
            <w:rStyle w:val="Hyperlink"/>
            <w:noProof/>
          </w:rPr>
          <w:t>2.4.1</w:t>
        </w:r>
        <w:r w:rsidR="00E05F27">
          <w:rPr>
            <w:rFonts w:asciiTheme="minorHAnsi" w:eastAsiaTheme="minorEastAsia" w:hAnsiTheme="minorHAnsi" w:cstheme="minorBidi"/>
            <w:noProof/>
            <w:sz w:val="22"/>
            <w:szCs w:val="22"/>
          </w:rPr>
          <w:tab/>
        </w:r>
        <w:r w:rsidR="00E05F27" w:rsidRPr="006305B6">
          <w:rPr>
            <w:rStyle w:val="Hyperlink"/>
            <w:noProof/>
          </w:rPr>
          <w:t>Host Message Interface</w:t>
        </w:r>
        <w:r w:rsidR="00E05F27">
          <w:rPr>
            <w:noProof/>
            <w:webHidden/>
          </w:rPr>
          <w:tab/>
        </w:r>
        <w:r w:rsidR="00E05F27">
          <w:rPr>
            <w:noProof/>
            <w:webHidden/>
          </w:rPr>
          <w:fldChar w:fldCharType="begin"/>
        </w:r>
        <w:r w:rsidR="00E05F27">
          <w:rPr>
            <w:noProof/>
            <w:webHidden/>
          </w:rPr>
          <w:instrText xml:space="preserve"> PAGEREF _Toc410915421 \h </w:instrText>
        </w:r>
        <w:r w:rsidR="00E05F27">
          <w:rPr>
            <w:noProof/>
            <w:webHidden/>
          </w:rPr>
        </w:r>
        <w:r w:rsidR="00E05F27">
          <w:rPr>
            <w:noProof/>
            <w:webHidden/>
          </w:rPr>
          <w:fldChar w:fldCharType="separate"/>
        </w:r>
        <w:r>
          <w:rPr>
            <w:noProof/>
            <w:webHidden/>
          </w:rPr>
          <w:t>10</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2" w:history="1">
        <w:r w:rsidR="00E05F27" w:rsidRPr="006305B6">
          <w:rPr>
            <w:rStyle w:val="Hyperlink"/>
            <w:noProof/>
          </w:rPr>
          <w:t>2.4.2</w:t>
        </w:r>
        <w:r w:rsidR="00E05F27">
          <w:rPr>
            <w:rFonts w:asciiTheme="minorHAnsi" w:eastAsiaTheme="minorEastAsia" w:hAnsiTheme="minorHAnsi" w:cstheme="minorBidi"/>
            <w:noProof/>
            <w:sz w:val="22"/>
            <w:szCs w:val="22"/>
          </w:rPr>
          <w:tab/>
        </w:r>
        <w:r w:rsidR="00E05F27" w:rsidRPr="006305B6">
          <w:rPr>
            <w:rStyle w:val="Hyperlink"/>
            <w:noProof/>
          </w:rPr>
          <w:t>Host Data Interface</w:t>
        </w:r>
        <w:r w:rsidR="00E05F27">
          <w:rPr>
            <w:noProof/>
            <w:webHidden/>
          </w:rPr>
          <w:tab/>
        </w:r>
        <w:r w:rsidR="00E05F27">
          <w:rPr>
            <w:noProof/>
            <w:webHidden/>
          </w:rPr>
          <w:fldChar w:fldCharType="begin"/>
        </w:r>
        <w:r w:rsidR="00E05F27">
          <w:rPr>
            <w:noProof/>
            <w:webHidden/>
          </w:rPr>
          <w:instrText xml:space="preserve"> PAGEREF _Toc410915422 \h </w:instrText>
        </w:r>
        <w:r w:rsidR="00E05F27">
          <w:rPr>
            <w:noProof/>
            <w:webHidden/>
          </w:rPr>
        </w:r>
        <w:r w:rsidR="00E05F27">
          <w:rPr>
            <w:noProof/>
            <w:webHidden/>
          </w:rPr>
          <w:fldChar w:fldCharType="separate"/>
        </w:r>
        <w:r>
          <w:rPr>
            <w:noProof/>
            <w:webHidden/>
          </w:rPr>
          <w:t>11</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23" w:history="1">
        <w:r w:rsidR="00E05F27" w:rsidRPr="006305B6">
          <w:rPr>
            <w:rStyle w:val="Hyperlink"/>
            <w:noProof/>
          </w:rPr>
          <w:t>2.5</w:t>
        </w:r>
        <w:r w:rsidR="00E05F27">
          <w:rPr>
            <w:rFonts w:asciiTheme="minorHAnsi" w:eastAsiaTheme="minorEastAsia" w:hAnsiTheme="minorHAnsi" w:cstheme="minorBidi"/>
            <w:iCs w:val="0"/>
            <w:noProof/>
            <w:szCs w:val="22"/>
          </w:rPr>
          <w:tab/>
        </w:r>
        <w:r w:rsidR="00E05F27" w:rsidRPr="006305B6">
          <w:rPr>
            <w:rStyle w:val="Hyperlink"/>
            <w:noProof/>
          </w:rPr>
          <w:t>Variables</w:t>
        </w:r>
        <w:r w:rsidR="00E05F27">
          <w:rPr>
            <w:noProof/>
            <w:webHidden/>
          </w:rPr>
          <w:tab/>
        </w:r>
        <w:r w:rsidR="00E05F27">
          <w:rPr>
            <w:noProof/>
            <w:webHidden/>
          </w:rPr>
          <w:fldChar w:fldCharType="begin"/>
        </w:r>
        <w:r w:rsidR="00E05F27">
          <w:rPr>
            <w:noProof/>
            <w:webHidden/>
          </w:rPr>
          <w:instrText xml:space="preserve"> PAGEREF _Toc410915423 \h </w:instrText>
        </w:r>
        <w:r w:rsidR="00E05F27">
          <w:rPr>
            <w:noProof/>
            <w:webHidden/>
          </w:rPr>
        </w:r>
        <w:r w:rsidR="00E05F27">
          <w:rPr>
            <w:noProof/>
            <w:webHidden/>
          </w:rPr>
          <w:fldChar w:fldCharType="separate"/>
        </w:r>
        <w:r>
          <w:rPr>
            <w:noProof/>
            <w:webHidden/>
          </w:rPr>
          <w:t>11</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4" w:history="1">
        <w:r w:rsidR="00E05F27" w:rsidRPr="006305B6">
          <w:rPr>
            <w:rStyle w:val="Hyperlink"/>
            <w:noProof/>
          </w:rPr>
          <w:t>2.5.1</w:t>
        </w:r>
        <w:r w:rsidR="00E05F27">
          <w:rPr>
            <w:rFonts w:asciiTheme="minorHAnsi" w:eastAsiaTheme="minorEastAsia" w:hAnsiTheme="minorHAnsi" w:cstheme="minorBidi"/>
            <w:noProof/>
            <w:sz w:val="22"/>
            <w:szCs w:val="22"/>
          </w:rPr>
          <w:tab/>
        </w:r>
        <w:r w:rsidR="00E05F27" w:rsidRPr="006305B6">
          <w:rPr>
            <w:rStyle w:val="Hyperlink"/>
            <w:noProof/>
          </w:rPr>
          <w:t>Private Variables</w:t>
        </w:r>
        <w:r w:rsidR="00E05F27">
          <w:rPr>
            <w:noProof/>
            <w:webHidden/>
          </w:rPr>
          <w:tab/>
        </w:r>
        <w:r w:rsidR="00E05F27">
          <w:rPr>
            <w:noProof/>
            <w:webHidden/>
          </w:rPr>
          <w:fldChar w:fldCharType="begin"/>
        </w:r>
        <w:r w:rsidR="00E05F27">
          <w:rPr>
            <w:noProof/>
            <w:webHidden/>
          </w:rPr>
          <w:instrText xml:space="preserve"> PAGEREF _Toc410915424 \h </w:instrText>
        </w:r>
        <w:r w:rsidR="00E05F27">
          <w:rPr>
            <w:noProof/>
            <w:webHidden/>
          </w:rPr>
        </w:r>
        <w:r w:rsidR="00E05F27">
          <w:rPr>
            <w:noProof/>
            <w:webHidden/>
          </w:rPr>
          <w:fldChar w:fldCharType="separate"/>
        </w:r>
        <w:r>
          <w:rPr>
            <w:noProof/>
            <w:webHidden/>
          </w:rPr>
          <w:t>11</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5" w:history="1">
        <w:r w:rsidR="00E05F27" w:rsidRPr="006305B6">
          <w:rPr>
            <w:rStyle w:val="Hyperlink"/>
            <w:noProof/>
          </w:rPr>
          <w:t>2.5.2</w:t>
        </w:r>
        <w:r w:rsidR="00E05F27">
          <w:rPr>
            <w:rFonts w:asciiTheme="minorHAnsi" w:eastAsiaTheme="minorEastAsia" w:hAnsiTheme="minorHAnsi" w:cstheme="minorBidi"/>
            <w:noProof/>
            <w:sz w:val="22"/>
            <w:szCs w:val="22"/>
          </w:rPr>
          <w:tab/>
        </w:r>
        <w:r w:rsidR="00E05F27" w:rsidRPr="006305B6">
          <w:rPr>
            <w:rStyle w:val="Hyperlink"/>
            <w:noProof/>
          </w:rPr>
          <w:t>Shared Variables</w:t>
        </w:r>
        <w:r w:rsidR="00E05F27">
          <w:rPr>
            <w:noProof/>
            <w:webHidden/>
          </w:rPr>
          <w:tab/>
        </w:r>
        <w:r w:rsidR="00E05F27">
          <w:rPr>
            <w:noProof/>
            <w:webHidden/>
          </w:rPr>
          <w:fldChar w:fldCharType="begin"/>
        </w:r>
        <w:r w:rsidR="00E05F27">
          <w:rPr>
            <w:noProof/>
            <w:webHidden/>
          </w:rPr>
          <w:instrText xml:space="preserve"> PAGEREF _Toc410915425 \h </w:instrText>
        </w:r>
        <w:r w:rsidR="00E05F27">
          <w:rPr>
            <w:noProof/>
            <w:webHidden/>
          </w:rPr>
        </w:r>
        <w:r w:rsidR="00E05F27">
          <w:rPr>
            <w:noProof/>
            <w:webHidden/>
          </w:rPr>
          <w:fldChar w:fldCharType="separate"/>
        </w:r>
        <w:r>
          <w:rPr>
            <w:noProof/>
            <w:webHidden/>
          </w:rPr>
          <w:t>11</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6" w:history="1">
        <w:r w:rsidR="00E05F27" w:rsidRPr="006305B6">
          <w:rPr>
            <w:rStyle w:val="Hyperlink"/>
            <w:noProof/>
          </w:rPr>
          <w:t>2.5.3</w:t>
        </w:r>
        <w:r w:rsidR="00E05F27">
          <w:rPr>
            <w:rFonts w:asciiTheme="minorHAnsi" w:eastAsiaTheme="minorEastAsia" w:hAnsiTheme="minorHAnsi" w:cstheme="minorBidi"/>
            <w:noProof/>
            <w:sz w:val="22"/>
            <w:szCs w:val="22"/>
          </w:rPr>
          <w:tab/>
        </w:r>
        <w:r w:rsidR="00E05F27" w:rsidRPr="006305B6">
          <w:rPr>
            <w:rStyle w:val="Hyperlink"/>
            <w:noProof/>
          </w:rPr>
          <w:t>Global Variables</w:t>
        </w:r>
        <w:r w:rsidR="00E05F27">
          <w:rPr>
            <w:noProof/>
            <w:webHidden/>
          </w:rPr>
          <w:tab/>
        </w:r>
        <w:r w:rsidR="00E05F27">
          <w:rPr>
            <w:noProof/>
            <w:webHidden/>
          </w:rPr>
          <w:fldChar w:fldCharType="begin"/>
        </w:r>
        <w:r w:rsidR="00E05F27">
          <w:rPr>
            <w:noProof/>
            <w:webHidden/>
          </w:rPr>
          <w:instrText xml:space="preserve"> PAGEREF _Toc410915426 \h </w:instrText>
        </w:r>
        <w:r w:rsidR="00E05F27">
          <w:rPr>
            <w:noProof/>
            <w:webHidden/>
          </w:rPr>
        </w:r>
        <w:r w:rsidR="00E05F27">
          <w:rPr>
            <w:noProof/>
            <w:webHidden/>
          </w:rPr>
          <w:fldChar w:fldCharType="separate"/>
        </w:r>
        <w:r>
          <w:rPr>
            <w:noProof/>
            <w:webHidden/>
          </w:rPr>
          <w:t>11</w:t>
        </w:r>
        <w:r w:rsidR="00E05F27">
          <w:rPr>
            <w:noProof/>
            <w:webHidden/>
          </w:rPr>
          <w:fldChar w:fldCharType="end"/>
        </w:r>
      </w:hyperlink>
    </w:p>
    <w:p w:rsidR="00E05F27" w:rsidRDefault="00C74D84">
      <w:pPr>
        <w:pStyle w:val="TOC2"/>
        <w:tabs>
          <w:tab w:val="left" w:pos="800"/>
          <w:tab w:val="right" w:leader="dot" w:pos="8630"/>
        </w:tabs>
        <w:rPr>
          <w:rFonts w:asciiTheme="minorHAnsi" w:eastAsiaTheme="minorEastAsia" w:hAnsiTheme="minorHAnsi" w:cstheme="minorBidi"/>
          <w:iCs w:val="0"/>
          <w:noProof/>
          <w:szCs w:val="22"/>
        </w:rPr>
      </w:pPr>
      <w:hyperlink w:anchor="_Toc410915427" w:history="1">
        <w:r w:rsidR="00E05F27" w:rsidRPr="006305B6">
          <w:rPr>
            <w:rStyle w:val="Hyperlink"/>
            <w:noProof/>
          </w:rPr>
          <w:t>2.6</w:t>
        </w:r>
        <w:r w:rsidR="00E05F27">
          <w:rPr>
            <w:rFonts w:asciiTheme="minorHAnsi" w:eastAsiaTheme="minorEastAsia" w:hAnsiTheme="minorHAnsi" w:cstheme="minorBidi"/>
            <w:iCs w:val="0"/>
            <w:noProof/>
            <w:szCs w:val="22"/>
          </w:rPr>
          <w:tab/>
        </w:r>
        <w:r w:rsidR="00E05F27" w:rsidRPr="006305B6">
          <w:rPr>
            <w:rStyle w:val="Hyperlink"/>
            <w:noProof/>
          </w:rPr>
          <w:t>HT Tools</w:t>
        </w:r>
        <w:r w:rsidR="00E05F27">
          <w:rPr>
            <w:noProof/>
            <w:webHidden/>
          </w:rPr>
          <w:tab/>
        </w:r>
        <w:r w:rsidR="00E05F27">
          <w:rPr>
            <w:noProof/>
            <w:webHidden/>
          </w:rPr>
          <w:fldChar w:fldCharType="begin"/>
        </w:r>
        <w:r w:rsidR="00E05F27">
          <w:rPr>
            <w:noProof/>
            <w:webHidden/>
          </w:rPr>
          <w:instrText xml:space="preserve"> PAGEREF _Toc410915427 \h </w:instrText>
        </w:r>
        <w:r w:rsidR="00E05F27">
          <w:rPr>
            <w:noProof/>
            <w:webHidden/>
          </w:rPr>
        </w:r>
        <w:r w:rsidR="00E05F27">
          <w:rPr>
            <w:noProof/>
            <w:webHidden/>
          </w:rPr>
          <w:fldChar w:fldCharType="separate"/>
        </w:r>
        <w:r>
          <w:rPr>
            <w:noProof/>
            <w:webHidden/>
          </w:rPr>
          <w:t>12</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8" w:history="1">
        <w:r w:rsidR="00E05F27" w:rsidRPr="006305B6">
          <w:rPr>
            <w:rStyle w:val="Hyperlink"/>
            <w:noProof/>
          </w:rPr>
          <w:t>2.6.1</w:t>
        </w:r>
        <w:r w:rsidR="00E05F27">
          <w:rPr>
            <w:rFonts w:asciiTheme="minorHAnsi" w:eastAsiaTheme="minorEastAsia" w:hAnsiTheme="minorHAnsi" w:cstheme="minorBidi"/>
            <w:noProof/>
            <w:sz w:val="22"/>
            <w:szCs w:val="22"/>
          </w:rPr>
          <w:tab/>
        </w:r>
        <w:r w:rsidR="00E05F27" w:rsidRPr="006305B6">
          <w:rPr>
            <w:rStyle w:val="Hyperlink"/>
            <w:noProof/>
          </w:rPr>
          <w:t>Hybrid Threading Linker - HTL</w:t>
        </w:r>
        <w:r w:rsidR="00E05F27">
          <w:rPr>
            <w:noProof/>
            <w:webHidden/>
          </w:rPr>
          <w:tab/>
        </w:r>
        <w:r w:rsidR="00E05F27">
          <w:rPr>
            <w:noProof/>
            <w:webHidden/>
          </w:rPr>
          <w:fldChar w:fldCharType="begin"/>
        </w:r>
        <w:r w:rsidR="00E05F27">
          <w:rPr>
            <w:noProof/>
            <w:webHidden/>
          </w:rPr>
          <w:instrText xml:space="preserve"> PAGEREF _Toc410915428 \h </w:instrText>
        </w:r>
        <w:r w:rsidR="00E05F27">
          <w:rPr>
            <w:noProof/>
            <w:webHidden/>
          </w:rPr>
        </w:r>
        <w:r w:rsidR="00E05F27">
          <w:rPr>
            <w:noProof/>
            <w:webHidden/>
          </w:rPr>
          <w:fldChar w:fldCharType="separate"/>
        </w:r>
        <w:r>
          <w:rPr>
            <w:noProof/>
            <w:webHidden/>
          </w:rPr>
          <w:t>13</w:t>
        </w:r>
        <w:r w:rsidR="00E05F27">
          <w:rPr>
            <w:noProof/>
            <w:webHidden/>
          </w:rPr>
          <w:fldChar w:fldCharType="end"/>
        </w:r>
      </w:hyperlink>
    </w:p>
    <w:p w:rsidR="00E05F27" w:rsidRDefault="00C74D84">
      <w:pPr>
        <w:pStyle w:val="TOC3"/>
        <w:tabs>
          <w:tab w:val="left" w:pos="1200"/>
          <w:tab w:val="right" w:leader="dot" w:pos="8630"/>
        </w:tabs>
        <w:rPr>
          <w:rFonts w:asciiTheme="minorHAnsi" w:eastAsiaTheme="minorEastAsia" w:hAnsiTheme="minorHAnsi" w:cstheme="minorBidi"/>
          <w:noProof/>
          <w:sz w:val="22"/>
          <w:szCs w:val="22"/>
        </w:rPr>
      </w:pPr>
      <w:hyperlink w:anchor="_Toc410915429" w:history="1">
        <w:r w:rsidR="00E05F27" w:rsidRPr="006305B6">
          <w:rPr>
            <w:rStyle w:val="Hyperlink"/>
            <w:noProof/>
          </w:rPr>
          <w:t>2.6.2</w:t>
        </w:r>
        <w:r w:rsidR="00E05F27">
          <w:rPr>
            <w:rFonts w:asciiTheme="minorHAnsi" w:eastAsiaTheme="minorEastAsia" w:hAnsiTheme="minorHAnsi" w:cstheme="minorBidi"/>
            <w:noProof/>
            <w:sz w:val="22"/>
            <w:szCs w:val="22"/>
          </w:rPr>
          <w:tab/>
        </w:r>
        <w:r w:rsidR="00E05F27" w:rsidRPr="006305B6">
          <w:rPr>
            <w:rStyle w:val="Hyperlink"/>
            <w:noProof/>
          </w:rPr>
          <w:t>Hybrid Thread Verilog Translator - HTV</w:t>
        </w:r>
        <w:r w:rsidR="00E05F27">
          <w:rPr>
            <w:noProof/>
            <w:webHidden/>
          </w:rPr>
          <w:tab/>
        </w:r>
        <w:r w:rsidR="00E05F27">
          <w:rPr>
            <w:noProof/>
            <w:webHidden/>
          </w:rPr>
          <w:fldChar w:fldCharType="begin"/>
        </w:r>
        <w:r w:rsidR="00E05F27">
          <w:rPr>
            <w:noProof/>
            <w:webHidden/>
          </w:rPr>
          <w:instrText xml:space="preserve"> PAGEREF _Toc410915429 \h </w:instrText>
        </w:r>
        <w:r w:rsidR="00E05F27">
          <w:rPr>
            <w:noProof/>
            <w:webHidden/>
          </w:rPr>
        </w:r>
        <w:r w:rsidR="00E05F27">
          <w:rPr>
            <w:noProof/>
            <w:webHidden/>
          </w:rPr>
          <w:fldChar w:fldCharType="separate"/>
        </w:r>
        <w:r>
          <w:rPr>
            <w:noProof/>
            <w:webHidden/>
          </w:rPr>
          <w:t>13</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30" w:history="1">
        <w:r w:rsidR="00E05F27" w:rsidRPr="006305B6">
          <w:rPr>
            <w:rStyle w:val="Hyperlink"/>
            <w:noProof/>
          </w:rPr>
          <w:t>A</w:t>
        </w:r>
        <w:r w:rsidR="00E05F27">
          <w:rPr>
            <w:rFonts w:asciiTheme="minorHAnsi" w:eastAsiaTheme="minorEastAsia" w:hAnsiTheme="minorHAnsi" w:cstheme="minorBidi"/>
            <w:bCs w:val="0"/>
            <w:noProof/>
            <w:sz w:val="22"/>
            <w:szCs w:val="22"/>
          </w:rPr>
          <w:tab/>
        </w:r>
        <w:r w:rsidR="00E05F27" w:rsidRPr="006305B6">
          <w:rPr>
            <w:rStyle w:val="Hyperlink"/>
            <w:noProof/>
          </w:rPr>
          <w:t>Appendix – Definitions</w:t>
        </w:r>
        <w:r w:rsidR="00E05F27">
          <w:rPr>
            <w:noProof/>
            <w:webHidden/>
          </w:rPr>
          <w:tab/>
        </w:r>
        <w:r w:rsidR="00E05F27">
          <w:rPr>
            <w:noProof/>
            <w:webHidden/>
          </w:rPr>
          <w:fldChar w:fldCharType="begin"/>
        </w:r>
        <w:r w:rsidR="00E05F27">
          <w:rPr>
            <w:noProof/>
            <w:webHidden/>
          </w:rPr>
          <w:instrText xml:space="preserve"> PAGEREF _Toc410915430 \h </w:instrText>
        </w:r>
        <w:r w:rsidR="00E05F27">
          <w:rPr>
            <w:noProof/>
            <w:webHidden/>
          </w:rPr>
        </w:r>
        <w:r w:rsidR="00E05F27">
          <w:rPr>
            <w:noProof/>
            <w:webHidden/>
          </w:rPr>
          <w:fldChar w:fldCharType="separate"/>
        </w:r>
        <w:r>
          <w:rPr>
            <w:noProof/>
            <w:webHidden/>
          </w:rPr>
          <w:t>14</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31" w:history="1">
        <w:r w:rsidR="00E05F27" w:rsidRPr="006305B6">
          <w:rPr>
            <w:rStyle w:val="Hyperlink"/>
            <w:noProof/>
          </w:rPr>
          <w:t>B</w:t>
        </w:r>
        <w:r w:rsidR="00E05F27">
          <w:rPr>
            <w:rFonts w:asciiTheme="minorHAnsi" w:eastAsiaTheme="minorEastAsia" w:hAnsiTheme="minorHAnsi" w:cstheme="minorBidi"/>
            <w:bCs w:val="0"/>
            <w:noProof/>
            <w:sz w:val="22"/>
            <w:szCs w:val="22"/>
          </w:rPr>
          <w:tab/>
        </w:r>
        <w:r w:rsidR="00E05F27" w:rsidRPr="006305B6">
          <w:rPr>
            <w:rStyle w:val="Hyperlink"/>
            <w:noProof/>
          </w:rPr>
          <w:t>Appendix – Acronyms</w:t>
        </w:r>
        <w:r w:rsidR="00E05F27">
          <w:rPr>
            <w:noProof/>
            <w:webHidden/>
          </w:rPr>
          <w:tab/>
        </w:r>
        <w:r w:rsidR="00E05F27">
          <w:rPr>
            <w:noProof/>
            <w:webHidden/>
          </w:rPr>
          <w:fldChar w:fldCharType="begin"/>
        </w:r>
        <w:r w:rsidR="00E05F27">
          <w:rPr>
            <w:noProof/>
            <w:webHidden/>
          </w:rPr>
          <w:instrText xml:space="preserve"> PAGEREF _Toc410915431 \h </w:instrText>
        </w:r>
        <w:r w:rsidR="00E05F27">
          <w:rPr>
            <w:noProof/>
            <w:webHidden/>
          </w:rPr>
        </w:r>
        <w:r w:rsidR="00E05F27">
          <w:rPr>
            <w:noProof/>
            <w:webHidden/>
          </w:rPr>
          <w:fldChar w:fldCharType="separate"/>
        </w:r>
        <w:r>
          <w:rPr>
            <w:noProof/>
            <w:webHidden/>
          </w:rPr>
          <w:t>16</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32" w:history="1">
        <w:r w:rsidR="00E05F27" w:rsidRPr="006305B6">
          <w:rPr>
            <w:rStyle w:val="Hyperlink"/>
            <w:noProof/>
          </w:rPr>
          <w:t>C</w:t>
        </w:r>
        <w:r w:rsidR="00E05F27">
          <w:rPr>
            <w:rFonts w:asciiTheme="minorHAnsi" w:eastAsiaTheme="minorEastAsia" w:hAnsiTheme="minorHAnsi" w:cstheme="minorBidi"/>
            <w:bCs w:val="0"/>
            <w:noProof/>
            <w:sz w:val="22"/>
            <w:szCs w:val="22"/>
          </w:rPr>
          <w:tab/>
        </w:r>
        <w:r w:rsidR="00E05F27" w:rsidRPr="006305B6">
          <w:rPr>
            <w:rStyle w:val="Hyperlink"/>
            <w:noProof/>
          </w:rPr>
          <w:t>Appendix – Hybrid Thread Description</w:t>
        </w:r>
        <w:r w:rsidR="00E05F27">
          <w:rPr>
            <w:noProof/>
            <w:webHidden/>
          </w:rPr>
          <w:tab/>
        </w:r>
        <w:r w:rsidR="00E05F27">
          <w:rPr>
            <w:noProof/>
            <w:webHidden/>
          </w:rPr>
          <w:fldChar w:fldCharType="begin"/>
        </w:r>
        <w:r w:rsidR="00E05F27">
          <w:rPr>
            <w:noProof/>
            <w:webHidden/>
          </w:rPr>
          <w:instrText xml:space="preserve"> PAGEREF _Toc410915432 \h </w:instrText>
        </w:r>
        <w:r w:rsidR="00E05F27">
          <w:rPr>
            <w:noProof/>
            <w:webHidden/>
          </w:rPr>
        </w:r>
        <w:r w:rsidR="00E05F27">
          <w:rPr>
            <w:noProof/>
            <w:webHidden/>
          </w:rPr>
          <w:fldChar w:fldCharType="separate"/>
        </w:r>
        <w:r>
          <w:rPr>
            <w:noProof/>
            <w:webHidden/>
          </w:rPr>
          <w:t>17</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3" w:history="1">
        <w:r w:rsidR="00E05F27" w:rsidRPr="006305B6">
          <w:rPr>
            <w:rStyle w:val="Hyperlink"/>
            <w:noProof/>
          </w:rPr>
          <w:t>AddModule( … )</w:t>
        </w:r>
        <w:r w:rsidR="00E05F27">
          <w:rPr>
            <w:noProof/>
            <w:webHidden/>
          </w:rPr>
          <w:tab/>
        </w:r>
        <w:r w:rsidR="00E05F27">
          <w:rPr>
            <w:noProof/>
            <w:webHidden/>
          </w:rPr>
          <w:fldChar w:fldCharType="begin"/>
        </w:r>
        <w:r w:rsidR="00E05F27">
          <w:rPr>
            <w:noProof/>
            <w:webHidden/>
          </w:rPr>
          <w:instrText xml:space="preserve"> PAGEREF _Toc410915433 \h </w:instrText>
        </w:r>
        <w:r w:rsidR="00E05F27">
          <w:rPr>
            <w:noProof/>
            <w:webHidden/>
          </w:rPr>
        </w:r>
        <w:r w:rsidR="00E05F27">
          <w:rPr>
            <w:noProof/>
            <w:webHidden/>
          </w:rPr>
          <w:fldChar w:fldCharType="separate"/>
        </w:r>
        <w:r>
          <w:rPr>
            <w:noProof/>
            <w:webHidden/>
          </w:rPr>
          <w:t>18</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4" w:history="1">
        <w:r w:rsidR="00E05F27" w:rsidRPr="006305B6">
          <w:rPr>
            <w:rStyle w:val="Hyperlink"/>
            <w:noProof/>
          </w:rPr>
          <w:t>&lt;mod&gt;.AddInst ( … )</w:t>
        </w:r>
        <w:r w:rsidR="00E05F27">
          <w:rPr>
            <w:noProof/>
            <w:webHidden/>
          </w:rPr>
          <w:tab/>
        </w:r>
        <w:r w:rsidR="00E05F27">
          <w:rPr>
            <w:noProof/>
            <w:webHidden/>
          </w:rPr>
          <w:fldChar w:fldCharType="begin"/>
        </w:r>
        <w:r w:rsidR="00E05F27">
          <w:rPr>
            <w:noProof/>
            <w:webHidden/>
          </w:rPr>
          <w:instrText xml:space="preserve"> PAGEREF _Toc410915434 \h </w:instrText>
        </w:r>
        <w:r w:rsidR="00E05F27">
          <w:rPr>
            <w:noProof/>
            <w:webHidden/>
          </w:rPr>
        </w:r>
        <w:r w:rsidR="00E05F27">
          <w:rPr>
            <w:noProof/>
            <w:webHidden/>
          </w:rPr>
          <w:fldChar w:fldCharType="separate"/>
        </w:r>
        <w:r>
          <w:rPr>
            <w:noProof/>
            <w:webHidden/>
          </w:rPr>
          <w:t>20</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5" w:history="1">
        <w:r w:rsidR="00E05F27" w:rsidRPr="006305B6">
          <w:rPr>
            <w:rStyle w:val="Hyperlink"/>
            <w:noProof/>
          </w:rPr>
          <w:t>&lt;mod&gt;.AddEntry( … )</w:t>
        </w:r>
        <w:r w:rsidR="00E05F27">
          <w:rPr>
            <w:noProof/>
            <w:webHidden/>
          </w:rPr>
          <w:tab/>
        </w:r>
        <w:r w:rsidR="00E05F27">
          <w:rPr>
            <w:noProof/>
            <w:webHidden/>
          </w:rPr>
          <w:fldChar w:fldCharType="begin"/>
        </w:r>
        <w:r w:rsidR="00E05F27">
          <w:rPr>
            <w:noProof/>
            <w:webHidden/>
          </w:rPr>
          <w:instrText xml:space="preserve"> PAGEREF _Toc410915435 \h </w:instrText>
        </w:r>
        <w:r w:rsidR="00E05F27">
          <w:rPr>
            <w:noProof/>
            <w:webHidden/>
          </w:rPr>
        </w:r>
        <w:r w:rsidR="00E05F27">
          <w:rPr>
            <w:noProof/>
            <w:webHidden/>
          </w:rPr>
          <w:fldChar w:fldCharType="separate"/>
        </w:r>
        <w:r>
          <w:rPr>
            <w:noProof/>
            <w:webHidden/>
          </w:rPr>
          <w:t>21</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6" w:history="1">
        <w:r w:rsidR="00E05F27" w:rsidRPr="006305B6">
          <w:rPr>
            <w:rStyle w:val="Hyperlink"/>
            <w:noProof/>
          </w:rPr>
          <w:t>&lt;mod&gt;.AddReturn( … )</w:t>
        </w:r>
        <w:r w:rsidR="00E05F27">
          <w:rPr>
            <w:noProof/>
            <w:webHidden/>
          </w:rPr>
          <w:tab/>
        </w:r>
        <w:r w:rsidR="00E05F27">
          <w:rPr>
            <w:noProof/>
            <w:webHidden/>
          </w:rPr>
          <w:fldChar w:fldCharType="begin"/>
        </w:r>
        <w:r w:rsidR="00E05F27">
          <w:rPr>
            <w:noProof/>
            <w:webHidden/>
          </w:rPr>
          <w:instrText xml:space="preserve"> PAGEREF _Toc410915436 \h </w:instrText>
        </w:r>
        <w:r w:rsidR="00E05F27">
          <w:rPr>
            <w:noProof/>
            <w:webHidden/>
          </w:rPr>
        </w:r>
        <w:r w:rsidR="00E05F27">
          <w:rPr>
            <w:noProof/>
            <w:webHidden/>
          </w:rPr>
          <w:fldChar w:fldCharType="separate"/>
        </w:r>
        <w:r>
          <w:rPr>
            <w:noProof/>
            <w:webHidden/>
          </w:rPr>
          <w:t>24</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7" w:history="1">
        <w:r w:rsidR="00E05F27" w:rsidRPr="006305B6">
          <w:rPr>
            <w:rStyle w:val="Hyperlink"/>
            <w:noProof/>
          </w:rPr>
          <w:t>&lt;mod&gt;.AddCall( … )</w:t>
        </w:r>
        <w:r w:rsidR="00E05F27">
          <w:rPr>
            <w:noProof/>
            <w:webHidden/>
          </w:rPr>
          <w:tab/>
        </w:r>
        <w:r w:rsidR="00E05F27">
          <w:rPr>
            <w:noProof/>
            <w:webHidden/>
          </w:rPr>
          <w:fldChar w:fldCharType="begin"/>
        </w:r>
        <w:r w:rsidR="00E05F27">
          <w:rPr>
            <w:noProof/>
            <w:webHidden/>
          </w:rPr>
          <w:instrText xml:space="preserve"> PAGEREF _Toc410915437 \h </w:instrText>
        </w:r>
        <w:r w:rsidR="00E05F27">
          <w:rPr>
            <w:noProof/>
            <w:webHidden/>
          </w:rPr>
        </w:r>
        <w:r w:rsidR="00E05F27">
          <w:rPr>
            <w:noProof/>
            <w:webHidden/>
          </w:rPr>
          <w:fldChar w:fldCharType="separate"/>
        </w:r>
        <w:r>
          <w:rPr>
            <w:noProof/>
            <w:webHidden/>
          </w:rPr>
          <w:t>27</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8" w:history="1">
        <w:r w:rsidR="00E05F27" w:rsidRPr="006305B6">
          <w:rPr>
            <w:rStyle w:val="Hyperlink"/>
            <w:noProof/>
          </w:rPr>
          <w:t>&lt;mod&gt;.AddTransfer( … )</w:t>
        </w:r>
        <w:r w:rsidR="00E05F27">
          <w:rPr>
            <w:noProof/>
            <w:webHidden/>
          </w:rPr>
          <w:tab/>
        </w:r>
        <w:r w:rsidR="00E05F27">
          <w:rPr>
            <w:noProof/>
            <w:webHidden/>
          </w:rPr>
          <w:fldChar w:fldCharType="begin"/>
        </w:r>
        <w:r w:rsidR="00E05F27">
          <w:rPr>
            <w:noProof/>
            <w:webHidden/>
          </w:rPr>
          <w:instrText xml:space="preserve"> PAGEREF _Toc410915438 \h </w:instrText>
        </w:r>
        <w:r w:rsidR="00E05F27">
          <w:rPr>
            <w:noProof/>
            <w:webHidden/>
          </w:rPr>
        </w:r>
        <w:r w:rsidR="00E05F27">
          <w:rPr>
            <w:noProof/>
            <w:webHidden/>
          </w:rPr>
          <w:fldChar w:fldCharType="separate"/>
        </w:r>
        <w:r>
          <w:rPr>
            <w:noProof/>
            <w:webHidden/>
          </w:rPr>
          <w:t>30</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39" w:history="1">
        <w:r w:rsidR="00E05F27" w:rsidRPr="006305B6">
          <w:rPr>
            <w:rStyle w:val="Hyperlink"/>
            <w:noProof/>
          </w:rPr>
          <w:t>&lt;mod&gt;.AddPrivate( )</w:t>
        </w:r>
        <w:r w:rsidR="00E05F27">
          <w:rPr>
            <w:noProof/>
            <w:webHidden/>
          </w:rPr>
          <w:tab/>
        </w:r>
        <w:r w:rsidR="00E05F27">
          <w:rPr>
            <w:noProof/>
            <w:webHidden/>
          </w:rPr>
          <w:fldChar w:fldCharType="begin"/>
        </w:r>
        <w:r w:rsidR="00E05F27">
          <w:rPr>
            <w:noProof/>
            <w:webHidden/>
          </w:rPr>
          <w:instrText xml:space="preserve"> PAGEREF _Toc410915439 \h </w:instrText>
        </w:r>
        <w:r w:rsidR="00E05F27">
          <w:rPr>
            <w:noProof/>
            <w:webHidden/>
          </w:rPr>
        </w:r>
        <w:r w:rsidR="00E05F27">
          <w:rPr>
            <w:noProof/>
            <w:webHidden/>
          </w:rPr>
          <w:fldChar w:fldCharType="separate"/>
        </w:r>
        <w:r>
          <w:rPr>
            <w:noProof/>
            <w:webHidden/>
          </w:rPr>
          <w:t>32</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0" w:history="1">
        <w:r w:rsidR="00E05F27" w:rsidRPr="006305B6">
          <w:rPr>
            <w:rStyle w:val="Hyperlink"/>
            <w:noProof/>
          </w:rPr>
          <w:t>&lt;mod&gt;.AddShared()</w:t>
        </w:r>
        <w:r w:rsidR="00E05F27">
          <w:rPr>
            <w:noProof/>
            <w:webHidden/>
          </w:rPr>
          <w:tab/>
        </w:r>
        <w:r w:rsidR="00E05F27">
          <w:rPr>
            <w:noProof/>
            <w:webHidden/>
          </w:rPr>
          <w:fldChar w:fldCharType="begin"/>
        </w:r>
        <w:r w:rsidR="00E05F27">
          <w:rPr>
            <w:noProof/>
            <w:webHidden/>
          </w:rPr>
          <w:instrText xml:space="preserve"> PAGEREF _Toc410915440 \h </w:instrText>
        </w:r>
        <w:r w:rsidR="00E05F27">
          <w:rPr>
            <w:noProof/>
            <w:webHidden/>
          </w:rPr>
        </w:r>
        <w:r w:rsidR="00E05F27">
          <w:rPr>
            <w:noProof/>
            <w:webHidden/>
          </w:rPr>
          <w:fldChar w:fldCharType="separate"/>
        </w:r>
        <w:r>
          <w:rPr>
            <w:noProof/>
            <w:webHidden/>
          </w:rPr>
          <w:t>35</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1" w:history="1">
        <w:r w:rsidR="00E05F27" w:rsidRPr="006305B6">
          <w:rPr>
            <w:rStyle w:val="Hyperlink"/>
            <w:noProof/>
          </w:rPr>
          <w:t>&lt;mod&gt;.AddGlobal( … )</w:t>
        </w:r>
        <w:r w:rsidR="00E05F27">
          <w:rPr>
            <w:noProof/>
            <w:webHidden/>
          </w:rPr>
          <w:tab/>
        </w:r>
        <w:r w:rsidR="00E05F27">
          <w:rPr>
            <w:noProof/>
            <w:webHidden/>
          </w:rPr>
          <w:fldChar w:fldCharType="begin"/>
        </w:r>
        <w:r w:rsidR="00E05F27">
          <w:rPr>
            <w:noProof/>
            <w:webHidden/>
          </w:rPr>
          <w:instrText xml:space="preserve"> PAGEREF _Toc410915441 \h </w:instrText>
        </w:r>
        <w:r w:rsidR="00E05F27">
          <w:rPr>
            <w:noProof/>
            <w:webHidden/>
          </w:rPr>
        </w:r>
        <w:r w:rsidR="00E05F27">
          <w:rPr>
            <w:noProof/>
            <w:webHidden/>
          </w:rPr>
          <w:fldChar w:fldCharType="separate"/>
        </w:r>
        <w:r>
          <w:rPr>
            <w:noProof/>
            <w:webHidden/>
          </w:rPr>
          <w:t>39</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2" w:history="1">
        <w:r w:rsidR="00E05F27" w:rsidRPr="006305B6">
          <w:rPr>
            <w:rStyle w:val="Hyperlink"/>
            <w:noProof/>
          </w:rPr>
          <w:t>&lt;mod&gt;.AddStage( … )</w:t>
        </w:r>
        <w:r w:rsidR="00E05F27">
          <w:rPr>
            <w:noProof/>
            <w:webHidden/>
          </w:rPr>
          <w:tab/>
        </w:r>
        <w:r w:rsidR="00E05F27">
          <w:rPr>
            <w:noProof/>
            <w:webHidden/>
          </w:rPr>
          <w:fldChar w:fldCharType="begin"/>
        </w:r>
        <w:r w:rsidR="00E05F27">
          <w:rPr>
            <w:noProof/>
            <w:webHidden/>
          </w:rPr>
          <w:instrText xml:space="preserve"> PAGEREF _Toc410915442 \h </w:instrText>
        </w:r>
        <w:r w:rsidR="00E05F27">
          <w:rPr>
            <w:noProof/>
            <w:webHidden/>
          </w:rPr>
        </w:r>
        <w:r w:rsidR="00E05F27">
          <w:rPr>
            <w:noProof/>
            <w:webHidden/>
          </w:rPr>
          <w:fldChar w:fldCharType="separate"/>
        </w:r>
        <w:r>
          <w:rPr>
            <w:noProof/>
            <w:webHidden/>
          </w:rPr>
          <w:t>43</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3" w:history="1">
        <w:r w:rsidR="00E05F27" w:rsidRPr="006305B6">
          <w:rPr>
            <w:rStyle w:val="Hyperlink"/>
            <w:noProof/>
          </w:rPr>
          <w:t>&lt;mod&gt;.AddReadMem( … )</w:t>
        </w:r>
        <w:r w:rsidR="00E05F27">
          <w:rPr>
            <w:noProof/>
            <w:webHidden/>
          </w:rPr>
          <w:tab/>
        </w:r>
        <w:r w:rsidR="00E05F27">
          <w:rPr>
            <w:noProof/>
            <w:webHidden/>
          </w:rPr>
          <w:fldChar w:fldCharType="begin"/>
        </w:r>
        <w:r w:rsidR="00E05F27">
          <w:rPr>
            <w:noProof/>
            <w:webHidden/>
          </w:rPr>
          <w:instrText xml:space="preserve"> PAGEREF _Toc410915443 \h </w:instrText>
        </w:r>
        <w:r w:rsidR="00E05F27">
          <w:rPr>
            <w:noProof/>
            <w:webHidden/>
          </w:rPr>
        </w:r>
        <w:r w:rsidR="00E05F27">
          <w:rPr>
            <w:noProof/>
            <w:webHidden/>
          </w:rPr>
          <w:fldChar w:fldCharType="separate"/>
        </w:r>
        <w:r>
          <w:rPr>
            <w:noProof/>
            <w:webHidden/>
          </w:rPr>
          <w:t>46</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4" w:history="1">
        <w:r w:rsidR="00E05F27" w:rsidRPr="006305B6">
          <w:rPr>
            <w:rStyle w:val="Hyperlink"/>
            <w:noProof/>
          </w:rPr>
          <w:t>&lt;mod&gt;.AddWriteMem( … )</w:t>
        </w:r>
        <w:r w:rsidR="00E05F27">
          <w:rPr>
            <w:noProof/>
            <w:webHidden/>
          </w:rPr>
          <w:tab/>
        </w:r>
        <w:r w:rsidR="00E05F27">
          <w:rPr>
            <w:noProof/>
            <w:webHidden/>
          </w:rPr>
          <w:fldChar w:fldCharType="begin"/>
        </w:r>
        <w:r w:rsidR="00E05F27">
          <w:rPr>
            <w:noProof/>
            <w:webHidden/>
          </w:rPr>
          <w:instrText xml:space="preserve"> PAGEREF _Toc410915444 \h </w:instrText>
        </w:r>
        <w:r w:rsidR="00E05F27">
          <w:rPr>
            <w:noProof/>
            <w:webHidden/>
          </w:rPr>
        </w:r>
        <w:r w:rsidR="00E05F27">
          <w:rPr>
            <w:noProof/>
            <w:webHidden/>
          </w:rPr>
          <w:fldChar w:fldCharType="separate"/>
        </w:r>
        <w:r>
          <w:rPr>
            <w:noProof/>
            <w:webHidden/>
          </w:rPr>
          <w:t>51</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5" w:history="1">
        <w:r w:rsidR="00E05F27" w:rsidRPr="006305B6">
          <w:rPr>
            <w:rStyle w:val="Hyperlink"/>
            <w:noProof/>
          </w:rPr>
          <w:t>&lt;mod&gt;.AddReadStream( … )</w:t>
        </w:r>
        <w:r w:rsidR="00E05F27">
          <w:rPr>
            <w:noProof/>
            <w:webHidden/>
          </w:rPr>
          <w:tab/>
        </w:r>
        <w:r w:rsidR="00E05F27">
          <w:rPr>
            <w:noProof/>
            <w:webHidden/>
          </w:rPr>
          <w:fldChar w:fldCharType="begin"/>
        </w:r>
        <w:r w:rsidR="00E05F27">
          <w:rPr>
            <w:noProof/>
            <w:webHidden/>
          </w:rPr>
          <w:instrText xml:space="preserve"> PAGEREF _Toc410915445 \h </w:instrText>
        </w:r>
        <w:r w:rsidR="00E05F27">
          <w:rPr>
            <w:noProof/>
            <w:webHidden/>
          </w:rPr>
        </w:r>
        <w:r w:rsidR="00E05F27">
          <w:rPr>
            <w:noProof/>
            <w:webHidden/>
          </w:rPr>
          <w:fldChar w:fldCharType="separate"/>
        </w:r>
        <w:r>
          <w:rPr>
            <w:noProof/>
            <w:webHidden/>
          </w:rPr>
          <w:t>56</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6" w:history="1">
        <w:r w:rsidR="00E05F27" w:rsidRPr="006305B6">
          <w:rPr>
            <w:rStyle w:val="Hyperlink"/>
            <w:noProof/>
          </w:rPr>
          <w:t>&lt;mod&gt;.AddWriteStream( … )</w:t>
        </w:r>
        <w:r w:rsidR="00E05F27">
          <w:rPr>
            <w:noProof/>
            <w:webHidden/>
          </w:rPr>
          <w:tab/>
        </w:r>
        <w:r w:rsidR="00E05F27">
          <w:rPr>
            <w:noProof/>
            <w:webHidden/>
          </w:rPr>
          <w:fldChar w:fldCharType="begin"/>
        </w:r>
        <w:r w:rsidR="00E05F27">
          <w:rPr>
            <w:noProof/>
            <w:webHidden/>
          </w:rPr>
          <w:instrText xml:space="preserve"> PAGEREF _Toc410915446 \h </w:instrText>
        </w:r>
        <w:r w:rsidR="00E05F27">
          <w:rPr>
            <w:noProof/>
            <w:webHidden/>
          </w:rPr>
        </w:r>
        <w:r w:rsidR="00E05F27">
          <w:rPr>
            <w:noProof/>
            <w:webHidden/>
          </w:rPr>
          <w:fldChar w:fldCharType="separate"/>
        </w:r>
        <w:r>
          <w:rPr>
            <w:noProof/>
            <w:webHidden/>
          </w:rPr>
          <w:t>61</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7" w:history="1">
        <w:r w:rsidR="00E05F27" w:rsidRPr="006305B6">
          <w:rPr>
            <w:rStyle w:val="Hyperlink"/>
            <w:noProof/>
          </w:rPr>
          <w:t>&lt;mod&gt;.AddMsgIntf( … )</w:t>
        </w:r>
        <w:r w:rsidR="00E05F27">
          <w:rPr>
            <w:noProof/>
            <w:webHidden/>
          </w:rPr>
          <w:tab/>
        </w:r>
        <w:r w:rsidR="00E05F27">
          <w:rPr>
            <w:noProof/>
            <w:webHidden/>
          </w:rPr>
          <w:fldChar w:fldCharType="begin"/>
        </w:r>
        <w:r w:rsidR="00E05F27">
          <w:rPr>
            <w:noProof/>
            <w:webHidden/>
          </w:rPr>
          <w:instrText xml:space="preserve"> PAGEREF _Toc410915447 \h </w:instrText>
        </w:r>
        <w:r w:rsidR="00E05F27">
          <w:rPr>
            <w:noProof/>
            <w:webHidden/>
          </w:rPr>
        </w:r>
        <w:r w:rsidR="00E05F27">
          <w:rPr>
            <w:noProof/>
            <w:webHidden/>
          </w:rPr>
          <w:fldChar w:fldCharType="separate"/>
        </w:r>
        <w:r>
          <w:rPr>
            <w:noProof/>
            <w:webHidden/>
          </w:rPr>
          <w:t>66</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8" w:history="1">
        <w:r w:rsidR="00E05F27" w:rsidRPr="006305B6">
          <w:rPr>
            <w:rStyle w:val="Hyperlink"/>
            <w:noProof/>
          </w:rPr>
          <w:t>&lt;mod&gt;.AddHostMsg( … )</w:t>
        </w:r>
        <w:r w:rsidR="00E05F27">
          <w:rPr>
            <w:noProof/>
            <w:webHidden/>
          </w:rPr>
          <w:tab/>
        </w:r>
        <w:r w:rsidR="00E05F27">
          <w:rPr>
            <w:noProof/>
            <w:webHidden/>
          </w:rPr>
          <w:fldChar w:fldCharType="begin"/>
        </w:r>
        <w:r w:rsidR="00E05F27">
          <w:rPr>
            <w:noProof/>
            <w:webHidden/>
          </w:rPr>
          <w:instrText xml:space="preserve"> PAGEREF _Toc410915448 \h </w:instrText>
        </w:r>
        <w:r w:rsidR="00E05F27">
          <w:rPr>
            <w:noProof/>
            <w:webHidden/>
          </w:rPr>
        </w:r>
        <w:r w:rsidR="00E05F27">
          <w:rPr>
            <w:noProof/>
            <w:webHidden/>
          </w:rPr>
          <w:fldChar w:fldCharType="separate"/>
        </w:r>
        <w:r>
          <w:rPr>
            <w:noProof/>
            <w:webHidden/>
          </w:rPr>
          <w:t>69</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49" w:history="1">
        <w:r w:rsidR="00E05F27" w:rsidRPr="006305B6">
          <w:rPr>
            <w:rStyle w:val="Hyperlink"/>
            <w:noProof/>
          </w:rPr>
          <w:t>&lt;mod&gt;.AddHostData( … )</w:t>
        </w:r>
        <w:r w:rsidR="00E05F27">
          <w:rPr>
            <w:noProof/>
            <w:webHidden/>
          </w:rPr>
          <w:tab/>
        </w:r>
        <w:r w:rsidR="00E05F27">
          <w:rPr>
            <w:noProof/>
            <w:webHidden/>
          </w:rPr>
          <w:fldChar w:fldCharType="begin"/>
        </w:r>
        <w:r w:rsidR="00E05F27">
          <w:rPr>
            <w:noProof/>
            <w:webHidden/>
          </w:rPr>
          <w:instrText xml:space="preserve"> PAGEREF _Toc410915449 \h </w:instrText>
        </w:r>
        <w:r w:rsidR="00E05F27">
          <w:rPr>
            <w:noProof/>
            <w:webHidden/>
          </w:rPr>
        </w:r>
        <w:r w:rsidR="00E05F27">
          <w:rPr>
            <w:noProof/>
            <w:webHidden/>
          </w:rPr>
          <w:fldChar w:fldCharType="separate"/>
        </w:r>
        <w:r>
          <w:rPr>
            <w:noProof/>
            <w:webHidden/>
          </w:rPr>
          <w:t>73</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0" w:history="1">
        <w:r w:rsidR="00E05F27" w:rsidRPr="006305B6">
          <w:rPr>
            <w:rStyle w:val="Hyperlink"/>
            <w:noProof/>
          </w:rPr>
          <w:t>&lt;mod&gt;.AddBarrier( … )</w:t>
        </w:r>
        <w:r w:rsidR="00E05F27">
          <w:rPr>
            <w:noProof/>
            <w:webHidden/>
          </w:rPr>
          <w:tab/>
        </w:r>
        <w:r w:rsidR="00E05F27">
          <w:rPr>
            <w:noProof/>
            <w:webHidden/>
          </w:rPr>
          <w:fldChar w:fldCharType="begin"/>
        </w:r>
        <w:r w:rsidR="00E05F27">
          <w:rPr>
            <w:noProof/>
            <w:webHidden/>
          </w:rPr>
          <w:instrText xml:space="preserve"> PAGEREF _Toc410915450 \h </w:instrText>
        </w:r>
        <w:r w:rsidR="00E05F27">
          <w:rPr>
            <w:noProof/>
            <w:webHidden/>
          </w:rPr>
        </w:r>
        <w:r w:rsidR="00E05F27">
          <w:rPr>
            <w:noProof/>
            <w:webHidden/>
          </w:rPr>
          <w:fldChar w:fldCharType="separate"/>
        </w:r>
        <w:r>
          <w:rPr>
            <w:noProof/>
            <w:webHidden/>
          </w:rPr>
          <w:t>78</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1" w:history="1">
        <w:r w:rsidR="00E05F27" w:rsidRPr="006305B6">
          <w:rPr>
            <w:rStyle w:val="Hyperlink"/>
            <w:noProof/>
          </w:rPr>
          <w:t>&lt;mod&gt;.AddFunction( … )</w:t>
        </w:r>
        <w:r w:rsidR="00E05F27">
          <w:rPr>
            <w:noProof/>
            <w:webHidden/>
          </w:rPr>
          <w:tab/>
        </w:r>
        <w:r w:rsidR="00E05F27">
          <w:rPr>
            <w:noProof/>
            <w:webHidden/>
          </w:rPr>
          <w:fldChar w:fldCharType="begin"/>
        </w:r>
        <w:r w:rsidR="00E05F27">
          <w:rPr>
            <w:noProof/>
            <w:webHidden/>
          </w:rPr>
          <w:instrText xml:space="preserve"> PAGEREF _Toc410915451 \h </w:instrText>
        </w:r>
        <w:r w:rsidR="00E05F27">
          <w:rPr>
            <w:noProof/>
            <w:webHidden/>
          </w:rPr>
        </w:r>
        <w:r w:rsidR="00E05F27">
          <w:rPr>
            <w:noProof/>
            <w:webHidden/>
          </w:rPr>
          <w:fldChar w:fldCharType="separate"/>
        </w:r>
        <w:r>
          <w:rPr>
            <w:noProof/>
            <w:webHidden/>
          </w:rPr>
          <w:t>80</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2" w:history="1">
        <w:r w:rsidR="00E05F27" w:rsidRPr="006305B6">
          <w:rPr>
            <w:rStyle w:val="Hyperlink"/>
            <w:noProof/>
          </w:rPr>
          <w:t>&lt;mod&gt;.AddPrimState( … )</w:t>
        </w:r>
        <w:r w:rsidR="00E05F27">
          <w:rPr>
            <w:noProof/>
            <w:webHidden/>
          </w:rPr>
          <w:tab/>
        </w:r>
        <w:r w:rsidR="00E05F27">
          <w:rPr>
            <w:noProof/>
            <w:webHidden/>
          </w:rPr>
          <w:fldChar w:fldCharType="begin"/>
        </w:r>
        <w:r w:rsidR="00E05F27">
          <w:rPr>
            <w:noProof/>
            <w:webHidden/>
          </w:rPr>
          <w:instrText xml:space="preserve"> PAGEREF _Toc410915452 \h </w:instrText>
        </w:r>
        <w:r w:rsidR="00E05F27">
          <w:rPr>
            <w:noProof/>
            <w:webHidden/>
          </w:rPr>
        </w:r>
        <w:r w:rsidR="00E05F27">
          <w:rPr>
            <w:noProof/>
            <w:webHidden/>
          </w:rPr>
          <w:fldChar w:fldCharType="separate"/>
        </w:r>
        <w:r>
          <w:rPr>
            <w:noProof/>
            <w:webHidden/>
          </w:rPr>
          <w:t>82</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53" w:history="1">
        <w:r w:rsidR="00E05F27" w:rsidRPr="006305B6">
          <w:rPr>
            <w:rStyle w:val="Hyperlink"/>
            <w:noProof/>
          </w:rPr>
          <w:t>D</w:t>
        </w:r>
        <w:r w:rsidR="00E05F27">
          <w:rPr>
            <w:rFonts w:asciiTheme="minorHAnsi" w:eastAsiaTheme="minorEastAsia" w:hAnsiTheme="minorHAnsi" w:cstheme="minorBidi"/>
            <w:bCs w:val="0"/>
            <w:noProof/>
            <w:sz w:val="22"/>
            <w:szCs w:val="22"/>
          </w:rPr>
          <w:tab/>
        </w:r>
        <w:r w:rsidR="00E05F27" w:rsidRPr="006305B6">
          <w:rPr>
            <w:rStyle w:val="Hyperlink"/>
            <w:noProof/>
          </w:rPr>
          <w:t>Appendix – Hybrid Thread Instance File</w:t>
        </w:r>
        <w:r w:rsidR="00E05F27">
          <w:rPr>
            <w:noProof/>
            <w:webHidden/>
          </w:rPr>
          <w:tab/>
        </w:r>
        <w:r w:rsidR="00E05F27">
          <w:rPr>
            <w:noProof/>
            <w:webHidden/>
          </w:rPr>
          <w:fldChar w:fldCharType="begin"/>
        </w:r>
        <w:r w:rsidR="00E05F27">
          <w:rPr>
            <w:noProof/>
            <w:webHidden/>
          </w:rPr>
          <w:instrText xml:space="preserve"> PAGEREF _Toc410915453 \h </w:instrText>
        </w:r>
        <w:r w:rsidR="00E05F27">
          <w:rPr>
            <w:noProof/>
            <w:webHidden/>
          </w:rPr>
        </w:r>
        <w:r w:rsidR="00E05F27">
          <w:rPr>
            <w:noProof/>
            <w:webHidden/>
          </w:rPr>
          <w:fldChar w:fldCharType="separate"/>
        </w:r>
        <w:r>
          <w:rPr>
            <w:noProof/>
            <w:webHidden/>
          </w:rPr>
          <w:t>83</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4" w:history="1">
        <w:r w:rsidR="00E05F27" w:rsidRPr="006305B6">
          <w:rPr>
            <w:rStyle w:val="Hyperlink"/>
            <w:noProof/>
          </w:rPr>
          <w:t>AddModInstParams( … )</w:t>
        </w:r>
        <w:r w:rsidR="00E05F27">
          <w:rPr>
            <w:noProof/>
            <w:webHidden/>
          </w:rPr>
          <w:tab/>
        </w:r>
        <w:r w:rsidR="00E05F27">
          <w:rPr>
            <w:noProof/>
            <w:webHidden/>
          </w:rPr>
          <w:fldChar w:fldCharType="begin"/>
        </w:r>
        <w:r w:rsidR="00E05F27">
          <w:rPr>
            <w:noProof/>
            <w:webHidden/>
          </w:rPr>
          <w:instrText xml:space="preserve"> PAGEREF _Toc410915454 \h </w:instrText>
        </w:r>
        <w:r w:rsidR="00E05F27">
          <w:rPr>
            <w:noProof/>
            <w:webHidden/>
          </w:rPr>
        </w:r>
        <w:r w:rsidR="00E05F27">
          <w:rPr>
            <w:noProof/>
            <w:webHidden/>
          </w:rPr>
          <w:fldChar w:fldCharType="separate"/>
        </w:r>
        <w:r>
          <w:rPr>
            <w:noProof/>
            <w:webHidden/>
          </w:rPr>
          <w:t>84</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5" w:history="1">
        <w:r w:rsidR="00E05F27" w:rsidRPr="006305B6">
          <w:rPr>
            <w:rStyle w:val="Hyperlink"/>
            <w:noProof/>
          </w:rPr>
          <w:t>AddMsgIntfConn( … )</w:t>
        </w:r>
        <w:r w:rsidR="00E05F27">
          <w:rPr>
            <w:noProof/>
            <w:webHidden/>
          </w:rPr>
          <w:tab/>
        </w:r>
        <w:r w:rsidR="00E05F27">
          <w:rPr>
            <w:noProof/>
            <w:webHidden/>
          </w:rPr>
          <w:fldChar w:fldCharType="begin"/>
        </w:r>
        <w:r w:rsidR="00E05F27">
          <w:rPr>
            <w:noProof/>
            <w:webHidden/>
          </w:rPr>
          <w:instrText xml:space="preserve"> PAGEREF _Toc410915455 \h </w:instrText>
        </w:r>
        <w:r w:rsidR="00E05F27">
          <w:rPr>
            <w:noProof/>
            <w:webHidden/>
          </w:rPr>
        </w:r>
        <w:r w:rsidR="00E05F27">
          <w:rPr>
            <w:noProof/>
            <w:webHidden/>
          </w:rPr>
          <w:fldChar w:fldCharType="separate"/>
        </w:r>
        <w:r>
          <w:rPr>
            <w:noProof/>
            <w:webHidden/>
          </w:rPr>
          <w:t>86</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56" w:history="1">
        <w:r w:rsidR="00E05F27" w:rsidRPr="006305B6">
          <w:rPr>
            <w:rStyle w:val="Hyperlink"/>
            <w:noProof/>
          </w:rPr>
          <w:t>E</w:t>
        </w:r>
        <w:r w:rsidR="00E05F27">
          <w:rPr>
            <w:rFonts w:asciiTheme="minorHAnsi" w:eastAsiaTheme="minorEastAsia" w:hAnsiTheme="minorHAnsi" w:cstheme="minorBidi"/>
            <w:bCs w:val="0"/>
            <w:noProof/>
            <w:sz w:val="22"/>
            <w:szCs w:val="22"/>
          </w:rPr>
          <w:tab/>
        </w:r>
        <w:r w:rsidR="00E05F27" w:rsidRPr="006305B6">
          <w:rPr>
            <w:rStyle w:val="Hyperlink"/>
            <w:noProof/>
          </w:rPr>
          <w:t>Appendix – HTV Language Reference</w:t>
        </w:r>
        <w:r w:rsidR="00E05F27">
          <w:rPr>
            <w:noProof/>
            <w:webHidden/>
          </w:rPr>
          <w:tab/>
        </w:r>
        <w:r w:rsidR="00E05F27">
          <w:rPr>
            <w:noProof/>
            <w:webHidden/>
          </w:rPr>
          <w:fldChar w:fldCharType="begin"/>
        </w:r>
        <w:r w:rsidR="00E05F27">
          <w:rPr>
            <w:noProof/>
            <w:webHidden/>
          </w:rPr>
          <w:instrText xml:space="preserve"> PAGEREF _Toc410915456 \h </w:instrText>
        </w:r>
        <w:r w:rsidR="00E05F27">
          <w:rPr>
            <w:noProof/>
            <w:webHidden/>
          </w:rPr>
        </w:r>
        <w:r w:rsidR="00E05F27">
          <w:rPr>
            <w:noProof/>
            <w:webHidden/>
          </w:rPr>
          <w:fldChar w:fldCharType="separate"/>
        </w:r>
        <w:r>
          <w:rPr>
            <w:noProof/>
            <w:webHidden/>
          </w:rPr>
          <w:t>88</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7" w:history="1">
        <w:r w:rsidR="00E05F27" w:rsidRPr="006305B6">
          <w:rPr>
            <w:rStyle w:val="Hyperlink"/>
            <w:noProof/>
          </w:rPr>
          <w:t>Fundamental Types</w:t>
        </w:r>
        <w:r w:rsidR="00E05F27">
          <w:rPr>
            <w:noProof/>
            <w:webHidden/>
          </w:rPr>
          <w:tab/>
        </w:r>
        <w:r w:rsidR="00E05F27">
          <w:rPr>
            <w:noProof/>
            <w:webHidden/>
          </w:rPr>
          <w:fldChar w:fldCharType="begin"/>
        </w:r>
        <w:r w:rsidR="00E05F27">
          <w:rPr>
            <w:noProof/>
            <w:webHidden/>
          </w:rPr>
          <w:instrText xml:space="preserve"> PAGEREF _Toc410915457 \h </w:instrText>
        </w:r>
        <w:r w:rsidR="00E05F27">
          <w:rPr>
            <w:noProof/>
            <w:webHidden/>
          </w:rPr>
        </w:r>
        <w:r w:rsidR="00E05F27">
          <w:rPr>
            <w:noProof/>
            <w:webHidden/>
          </w:rPr>
          <w:fldChar w:fldCharType="separate"/>
        </w:r>
        <w:r>
          <w:rPr>
            <w:noProof/>
            <w:webHidden/>
          </w:rPr>
          <w:t>89</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8" w:history="1">
        <w:r w:rsidR="00E05F27" w:rsidRPr="006305B6">
          <w:rPr>
            <w:rStyle w:val="Hyperlink"/>
            <w:noProof/>
          </w:rPr>
          <w:t>Declarations</w:t>
        </w:r>
        <w:r w:rsidR="00E05F27">
          <w:rPr>
            <w:noProof/>
            <w:webHidden/>
          </w:rPr>
          <w:tab/>
        </w:r>
        <w:r w:rsidR="00E05F27">
          <w:rPr>
            <w:noProof/>
            <w:webHidden/>
          </w:rPr>
          <w:fldChar w:fldCharType="begin"/>
        </w:r>
        <w:r w:rsidR="00E05F27">
          <w:rPr>
            <w:noProof/>
            <w:webHidden/>
          </w:rPr>
          <w:instrText xml:space="preserve"> PAGEREF _Toc410915458 \h </w:instrText>
        </w:r>
        <w:r w:rsidR="00E05F27">
          <w:rPr>
            <w:noProof/>
            <w:webHidden/>
          </w:rPr>
        </w:r>
        <w:r w:rsidR="00E05F27">
          <w:rPr>
            <w:noProof/>
            <w:webHidden/>
          </w:rPr>
          <w:fldChar w:fldCharType="separate"/>
        </w:r>
        <w:r>
          <w:rPr>
            <w:noProof/>
            <w:webHidden/>
          </w:rPr>
          <w:t>90</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59" w:history="1">
        <w:r w:rsidR="00E05F27" w:rsidRPr="006305B6">
          <w:rPr>
            <w:rStyle w:val="Hyperlink"/>
            <w:noProof/>
          </w:rPr>
          <w:t>Pointers, Arrays and Structures</w:t>
        </w:r>
        <w:r w:rsidR="00E05F27">
          <w:rPr>
            <w:noProof/>
            <w:webHidden/>
          </w:rPr>
          <w:tab/>
        </w:r>
        <w:r w:rsidR="00E05F27">
          <w:rPr>
            <w:noProof/>
            <w:webHidden/>
          </w:rPr>
          <w:fldChar w:fldCharType="begin"/>
        </w:r>
        <w:r w:rsidR="00E05F27">
          <w:rPr>
            <w:noProof/>
            <w:webHidden/>
          </w:rPr>
          <w:instrText xml:space="preserve"> PAGEREF _Toc410915459 \h </w:instrText>
        </w:r>
        <w:r w:rsidR="00E05F27">
          <w:rPr>
            <w:noProof/>
            <w:webHidden/>
          </w:rPr>
        </w:r>
        <w:r w:rsidR="00E05F27">
          <w:rPr>
            <w:noProof/>
            <w:webHidden/>
          </w:rPr>
          <w:fldChar w:fldCharType="separate"/>
        </w:r>
        <w:r>
          <w:rPr>
            <w:noProof/>
            <w:webHidden/>
          </w:rPr>
          <w:t>91</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0" w:history="1">
        <w:r w:rsidR="00E05F27" w:rsidRPr="006305B6">
          <w:rPr>
            <w:rStyle w:val="Hyperlink"/>
            <w:noProof/>
          </w:rPr>
          <w:t>Expressions</w:t>
        </w:r>
        <w:r w:rsidR="00E05F27">
          <w:rPr>
            <w:noProof/>
            <w:webHidden/>
          </w:rPr>
          <w:tab/>
        </w:r>
        <w:r w:rsidR="00E05F27">
          <w:rPr>
            <w:noProof/>
            <w:webHidden/>
          </w:rPr>
          <w:fldChar w:fldCharType="begin"/>
        </w:r>
        <w:r w:rsidR="00E05F27">
          <w:rPr>
            <w:noProof/>
            <w:webHidden/>
          </w:rPr>
          <w:instrText xml:space="preserve"> PAGEREF _Toc410915460 \h </w:instrText>
        </w:r>
        <w:r w:rsidR="00E05F27">
          <w:rPr>
            <w:noProof/>
            <w:webHidden/>
          </w:rPr>
        </w:r>
        <w:r w:rsidR="00E05F27">
          <w:rPr>
            <w:noProof/>
            <w:webHidden/>
          </w:rPr>
          <w:fldChar w:fldCharType="separate"/>
        </w:r>
        <w:r>
          <w:rPr>
            <w:noProof/>
            <w:webHidden/>
          </w:rPr>
          <w:t>92</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1" w:history="1">
        <w:r w:rsidR="00E05F27" w:rsidRPr="006305B6">
          <w:rPr>
            <w:rStyle w:val="Hyperlink"/>
            <w:noProof/>
          </w:rPr>
          <w:t>Statements</w:t>
        </w:r>
        <w:r w:rsidR="00E05F27">
          <w:rPr>
            <w:noProof/>
            <w:webHidden/>
          </w:rPr>
          <w:tab/>
        </w:r>
        <w:r w:rsidR="00E05F27">
          <w:rPr>
            <w:noProof/>
            <w:webHidden/>
          </w:rPr>
          <w:fldChar w:fldCharType="begin"/>
        </w:r>
        <w:r w:rsidR="00E05F27">
          <w:rPr>
            <w:noProof/>
            <w:webHidden/>
          </w:rPr>
          <w:instrText xml:space="preserve"> PAGEREF _Toc410915461 \h </w:instrText>
        </w:r>
        <w:r w:rsidR="00E05F27">
          <w:rPr>
            <w:noProof/>
            <w:webHidden/>
          </w:rPr>
        </w:r>
        <w:r w:rsidR="00E05F27">
          <w:rPr>
            <w:noProof/>
            <w:webHidden/>
          </w:rPr>
          <w:fldChar w:fldCharType="separate"/>
        </w:r>
        <w:r>
          <w:rPr>
            <w:noProof/>
            <w:webHidden/>
          </w:rPr>
          <w:t>94</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2" w:history="1">
        <w:r w:rsidR="00E05F27" w:rsidRPr="006305B6">
          <w:rPr>
            <w:rStyle w:val="Hyperlink"/>
            <w:noProof/>
          </w:rPr>
          <w:t>Functions</w:t>
        </w:r>
        <w:r w:rsidR="00E05F27">
          <w:rPr>
            <w:noProof/>
            <w:webHidden/>
          </w:rPr>
          <w:tab/>
        </w:r>
        <w:r w:rsidR="00E05F27">
          <w:rPr>
            <w:noProof/>
            <w:webHidden/>
          </w:rPr>
          <w:fldChar w:fldCharType="begin"/>
        </w:r>
        <w:r w:rsidR="00E05F27">
          <w:rPr>
            <w:noProof/>
            <w:webHidden/>
          </w:rPr>
          <w:instrText xml:space="preserve"> PAGEREF _Toc410915462 \h </w:instrText>
        </w:r>
        <w:r w:rsidR="00E05F27">
          <w:rPr>
            <w:noProof/>
            <w:webHidden/>
          </w:rPr>
        </w:r>
        <w:r w:rsidR="00E05F27">
          <w:rPr>
            <w:noProof/>
            <w:webHidden/>
          </w:rPr>
          <w:fldChar w:fldCharType="separate"/>
        </w:r>
        <w:r>
          <w:rPr>
            <w:noProof/>
            <w:webHidden/>
          </w:rPr>
          <w:t>95</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3" w:history="1">
        <w:r w:rsidR="00E05F27" w:rsidRPr="006305B6">
          <w:rPr>
            <w:rStyle w:val="Hyperlink"/>
            <w:noProof/>
          </w:rPr>
          <w:t>Namespaces and Exceptions</w:t>
        </w:r>
        <w:r w:rsidR="00E05F27">
          <w:rPr>
            <w:noProof/>
            <w:webHidden/>
          </w:rPr>
          <w:tab/>
        </w:r>
        <w:r w:rsidR="00E05F27">
          <w:rPr>
            <w:noProof/>
            <w:webHidden/>
          </w:rPr>
          <w:fldChar w:fldCharType="begin"/>
        </w:r>
        <w:r w:rsidR="00E05F27">
          <w:rPr>
            <w:noProof/>
            <w:webHidden/>
          </w:rPr>
          <w:instrText xml:space="preserve"> PAGEREF _Toc410915463 \h </w:instrText>
        </w:r>
        <w:r w:rsidR="00E05F27">
          <w:rPr>
            <w:noProof/>
            <w:webHidden/>
          </w:rPr>
        </w:r>
        <w:r w:rsidR="00E05F27">
          <w:rPr>
            <w:noProof/>
            <w:webHidden/>
          </w:rPr>
          <w:fldChar w:fldCharType="separate"/>
        </w:r>
        <w:r>
          <w:rPr>
            <w:noProof/>
            <w:webHidden/>
          </w:rPr>
          <w:t>96</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4" w:history="1">
        <w:r w:rsidR="00E05F27" w:rsidRPr="006305B6">
          <w:rPr>
            <w:rStyle w:val="Hyperlink"/>
            <w:noProof/>
          </w:rPr>
          <w:t>Classes</w:t>
        </w:r>
        <w:r w:rsidR="00E05F27">
          <w:rPr>
            <w:noProof/>
            <w:webHidden/>
          </w:rPr>
          <w:tab/>
        </w:r>
        <w:r w:rsidR="00E05F27">
          <w:rPr>
            <w:noProof/>
            <w:webHidden/>
          </w:rPr>
          <w:fldChar w:fldCharType="begin"/>
        </w:r>
        <w:r w:rsidR="00E05F27">
          <w:rPr>
            <w:noProof/>
            <w:webHidden/>
          </w:rPr>
          <w:instrText xml:space="preserve"> PAGEREF _Toc410915464 \h </w:instrText>
        </w:r>
        <w:r w:rsidR="00E05F27">
          <w:rPr>
            <w:noProof/>
            <w:webHidden/>
          </w:rPr>
        </w:r>
        <w:r w:rsidR="00E05F27">
          <w:rPr>
            <w:noProof/>
            <w:webHidden/>
          </w:rPr>
          <w:fldChar w:fldCharType="separate"/>
        </w:r>
        <w:r>
          <w:rPr>
            <w:noProof/>
            <w:webHidden/>
          </w:rPr>
          <w:t>97</w:t>
        </w:r>
        <w:r w:rsidR="00E05F27">
          <w:rPr>
            <w:noProof/>
            <w:webHidden/>
          </w:rPr>
          <w:fldChar w:fldCharType="end"/>
        </w:r>
      </w:hyperlink>
    </w:p>
    <w:p w:rsidR="00E05F27" w:rsidRDefault="00C74D84">
      <w:pPr>
        <w:pStyle w:val="TOC2"/>
        <w:tabs>
          <w:tab w:val="right" w:leader="dot" w:pos="8630"/>
        </w:tabs>
        <w:rPr>
          <w:rFonts w:asciiTheme="minorHAnsi" w:eastAsiaTheme="minorEastAsia" w:hAnsiTheme="minorHAnsi" w:cstheme="minorBidi"/>
          <w:iCs w:val="0"/>
          <w:noProof/>
          <w:szCs w:val="22"/>
        </w:rPr>
      </w:pPr>
      <w:hyperlink w:anchor="_Toc410915465" w:history="1">
        <w:r w:rsidR="00E05F27" w:rsidRPr="006305B6">
          <w:rPr>
            <w:rStyle w:val="Hyperlink"/>
            <w:noProof/>
          </w:rPr>
          <w:t>Other Language Features</w:t>
        </w:r>
        <w:r w:rsidR="00E05F27">
          <w:rPr>
            <w:noProof/>
            <w:webHidden/>
          </w:rPr>
          <w:tab/>
        </w:r>
        <w:r w:rsidR="00E05F27">
          <w:rPr>
            <w:noProof/>
            <w:webHidden/>
          </w:rPr>
          <w:fldChar w:fldCharType="begin"/>
        </w:r>
        <w:r w:rsidR="00E05F27">
          <w:rPr>
            <w:noProof/>
            <w:webHidden/>
          </w:rPr>
          <w:instrText xml:space="preserve"> PAGEREF _Toc410915465 \h </w:instrText>
        </w:r>
        <w:r w:rsidR="00E05F27">
          <w:rPr>
            <w:noProof/>
            <w:webHidden/>
          </w:rPr>
        </w:r>
        <w:r w:rsidR="00E05F27">
          <w:rPr>
            <w:noProof/>
            <w:webHidden/>
          </w:rPr>
          <w:fldChar w:fldCharType="separate"/>
        </w:r>
        <w:r>
          <w:rPr>
            <w:noProof/>
            <w:webHidden/>
          </w:rPr>
          <w:t>98</w:t>
        </w:r>
        <w:r w:rsidR="00E05F27">
          <w:rPr>
            <w:noProof/>
            <w:webHidden/>
          </w:rPr>
          <w:fldChar w:fldCharType="end"/>
        </w:r>
      </w:hyperlink>
    </w:p>
    <w:p w:rsidR="00E05F27" w:rsidRDefault="00C74D84">
      <w:pPr>
        <w:pStyle w:val="TOC1"/>
        <w:tabs>
          <w:tab w:val="left" w:pos="403"/>
          <w:tab w:val="right" w:leader="dot" w:pos="8630"/>
        </w:tabs>
        <w:rPr>
          <w:rFonts w:asciiTheme="minorHAnsi" w:eastAsiaTheme="minorEastAsia" w:hAnsiTheme="minorHAnsi" w:cstheme="minorBidi"/>
          <w:bCs w:val="0"/>
          <w:noProof/>
          <w:sz w:val="22"/>
          <w:szCs w:val="22"/>
        </w:rPr>
      </w:pPr>
      <w:hyperlink w:anchor="_Toc410915466" w:history="1">
        <w:r w:rsidR="00E05F27" w:rsidRPr="006305B6">
          <w:rPr>
            <w:rStyle w:val="Hyperlink"/>
            <w:noProof/>
          </w:rPr>
          <w:t>3</w:t>
        </w:r>
        <w:r w:rsidR="00E05F27">
          <w:rPr>
            <w:rFonts w:asciiTheme="minorHAnsi" w:eastAsiaTheme="minorEastAsia" w:hAnsiTheme="minorHAnsi" w:cstheme="minorBidi"/>
            <w:bCs w:val="0"/>
            <w:noProof/>
            <w:sz w:val="22"/>
            <w:szCs w:val="22"/>
          </w:rPr>
          <w:tab/>
        </w:r>
        <w:r w:rsidR="00E05F27" w:rsidRPr="006305B6">
          <w:rPr>
            <w:rStyle w:val="Hyperlink"/>
            <w:noProof/>
          </w:rPr>
          <w:t>Customer Support Procedures</w:t>
        </w:r>
        <w:r w:rsidR="00E05F27">
          <w:rPr>
            <w:noProof/>
            <w:webHidden/>
          </w:rPr>
          <w:tab/>
        </w:r>
        <w:r w:rsidR="00E05F27">
          <w:rPr>
            <w:noProof/>
            <w:webHidden/>
          </w:rPr>
          <w:fldChar w:fldCharType="begin"/>
        </w:r>
        <w:r w:rsidR="00E05F27">
          <w:rPr>
            <w:noProof/>
            <w:webHidden/>
          </w:rPr>
          <w:instrText xml:space="preserve"> PAGEREF _Toc410915466 \h </w:instrText>
        </w:r>
        <w:r w:rsidR="00E05F27">
          <w:rPr>
            <w:noProof/>
            <w:webHidden/>
          </w:rPr>
        </w:r>
        <w:r w:rsidR="00E05F27">
          <w:rPr>
            <w:noProof/>
            <w:webHidden/>
          </w:rPr>
          <w:fldChar w:fldCharType="separate"/>
        </w:r>
        <w:r>
          <w:rPr>
            <w:noProof/>
            <w:webHidden/>
          </w:rPr>
          <w:t>99</w:t>
        </w:r>
        <w:r w:rsidR="00E05F27">
          <w:rPr>
            <w:noProof/>
            <w:webHidden/>
          </w:rPr>
          <w:fldChar w:fldCharType="end"/>
        </w:r>
      </w:hyperlink>
    </w:p>
    <w:p w:rsidR="000D43CF" w:rsidRPr="000D43CF" w:rsidRDefault="003911B5" w:rsidP="000D43CF">
      <w:pPr>
        <w:pStyle w:val="BodyText"/>
      </w:pPr>
      <w:r>
        <w:fldChar w:fldCharType="end"/>
      </w:r>
    </w:p>
    <w:p w:rsidR="00720BB8" w:rsidRDefault="00720BB8" w:rsidP="00E071C6">
      <w:pPr>
        <w:pStyle w:val="Heading1"/>
        <w:sectPr w:rsidR="00720BB8" w:rsidSect="00720BB8">
          <w:headerReference w:type="even" r:id="rId13"/>
          <w:headerReference w:type="default" r:id="rId14"/>
          <w:footerReference w:type="default" r:id="rId15"/>
          <w:headerReference w:type="first" r:id="rId16"/>
          <w:pgSz w:w="12240" w:h="15840" w:code="1"/>
          <w:pgMar w:top="1440" w:right="1800" w:bottom="1728" w:left="1800" w:header="720" w:footer="720" w:gutter="0"/>
          <w:pgNumType w:fmt="lowerRoman" w:start="1"/>
          <w:cols w:space="0"/>
          <w:docGrid w:linePitch="360"/>
        </w:sectPr>
      </w:pPr>
      <w:bookmarkStart w:id="1" w:name="_Toc199663180"/>
      <w:bookmarkStart w:id="2" w:name="_Toc199663568"/>
      <w:bookmarkStart w:id="3" w:name="_Toc199664116"/>
      <w:bookmarkStart w:id="4" w:name="_Toc199664427"/>
    </w:p>
    <w:p w:rsidR="001D06BB" w:rsidRDefault="00FE1C54" w:rsidP="00D23AC0">
      <w:pPr>
        <w:pStyle w:val="Heading1"/>
      </w:pPr>
      <w:bookmarkStart w:id="5" w:name="_Toc410915410"/>
      <w:r w:rsidRPr="00D23AC0">
        <w:lastRenderedPageBreak/>
        <w:t>Overview</w:t>
      </w:r>
      <w:bookmarkEnd w:id="1"/>
      <w:bookmarkEnd w:id="2"/>
      <w:bookmarkEnd w:id="3"/>
      <w:bookmarkEnd w:id="4"/>
      <w:bookmarkEnd w:id="5"/>
    </w:p>
    <w:p w:rsidR="000949F1" w:rsidRDefault="000949F1" w:rsidP="000949F1">
      <w:pPr>
        <w:pStyle w:val="Heading2"/>
      </w:pPr>
      <w:bookmarkStart w:id="6" w:name="_Toc199663181"/>
      <w:bookmarkStart w:id="7" w:name="_Toc199663569"/>
      <w:bookmarkStart w:id="8" w:name="_Toc199664117"/>
      <w:bookmarkStart w:id="9" w:name="_Toc199664428"/>
      <w:bookmarkStart w:id="10" w:name="_Toc351970814"/>
      <w:bookmarkStart w:id="11" w:name="_Toc352573468"/>
      <w:bookmarkStart w:id="12" w:name="_Toc410915411"/>
      <w:r>
        <w:t>In</w:t>
      </w:r>
      <w:bookmarkEnd w:id="6"/>
      <w:bookmarkEnd w:id="7"/>
      <w:bookmarkEnd w:id="8"/>
      <w:bookmarkEnd w:id="9"/>
      <w:r>
        <w:t>troduction</w:t>
      </w:r>
      <w:bookmarkEnd w:id="10"/>
      <w:bookmarkEnd w:id="11"/>
      <w:bookmarkEnd w:id="12"/>
    </w:p>
    <w:p w:rsidR="000949F1" w:rsidRDefault="000949F1" w:rsidP="000949F1">
      <w:pPr>
        <w:pStyle w:val="BodyText"/>
      </w:pPr>
      <w:bookmarkStart w:id="13" w:name="_Toc199663182"/>
      <w:bookmarkStart w:id="14" w:name="_Toc199663570"/>
      <w:bookmarkStart w:id="15" w:name="_Toc199664118"/>
      <w:bookmarkStart w:id="16"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rsidR="000949F1" w:rsidRDefault="000949F1" w:rsidP="000949F1">
      <w:pPr>
        <w:pStyle w:val="Heading2"/>
      </w:pPr>
      <w:bookmarkStart w:id="17" w:name="_Toc351970815"/>
      <w:bookmarkStart w:id="18" w:name="_Toc352573469"/>
      <w:bookmarkStart w:id="19" w:name="_Toc410915412"/>
      <w:bookmarkEnd w:id="13"/>
      <w:bookmarkEnd w:id="14"/>
      <w:bookmarkEnd w:id="15"/>
      <w:bookmarkEnd w:id="16"/>
      <w:r>
        <w:t>Document Content</w:t>
      </w:r>
      <w:bookmarkEnd w:id="17"/>
      <w:bookmarkEnd w:id="18"/>
      <w:bookmarkEnd w:id="19"/>
    </w:p>
    <w:p w:rsidR="000949F1" w:rsidRDefault="000949F1" w:rsidP="00D57926">
      <w:pPr>
        <w:pStyle w:val="BodyText"/>
        <w:numPr>
          <w:ilvl w:val="0"/>
          <w:numId w:val="14"/>
        </w:numPr>
      </w:pPr>
      <w:r w:rsidRPr="00A52485">
        <w:t>Overview of HT</w:t>
      </w:r>
      <w:r w:rsidR="00C471A6">
        <w:t xml:space="preserve"> Architecture</w:t>
      </w:r>
    </w:p>
    <w:p w:rsidR="00C471A6" w:rsidRDefault="00C471A6" w:rsidP="00D57926">
      <w:pPr>
        <w:pStyle w:val="BodyText"/>
        <w:numPr>
          <w:ilvl w:val="0"/>
          <w:numId w:val="14"/>
        </w:numPr>
      </w:pPr>
      <w:r>
        <w:t>Description of HT Tools</w:t>
      </w:r>
    </w:p>
    <w:p w:rsidR="00C471A6" w:rsidRDefault="00C471A6" w:rsidP="00D57926">
      <w:pPr>
        <w:pStyle w:val="BodyText"/>
        <w:numPr>
          <w:ilvl w:val="0"/>
          <w:numId w:val="14"/>
        </w:numPr>
      </w:pPr>
      <w:r>
        <w:t>Command Reference</w:t>
      </w:r>
    </w:p>
    <w:p w:rsidR="00C471A6" w:rsidRDefault="00C471A6" w:rsidP="00C471A6">
      <w:pPr>
        <w:pStyle w:val="Heading2"/>
      </w:pPr>
      <w:bookmarkStart w:id="20" w:name="_Toc410915413"/>
      <w:r>
        <w:t>Related Documents</w:t>
      </w:r>
      <w:bookmarkEnd w:id="20"/>
    </w:p>
    <w:p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C74D84">
        <w:t>2</w:t>
      </w:r>
      <w:r>
        <w:fldChar w:fldCharType="end"/>
      </w:r>
      <w:r>
        <w:t xml:space="preserve"> before using the Programmers Guide.</w:t>
      </w:r>
    </w:p>
    <w:p w:rsidR="000949F1" w:rsidRDefault="000949F1" w:rsidP="000949F1">
      <w:pPr>
        <w:pStyle w:val="Heading3"/>
      </w:pPr>
      <w:bookmarkStart w:id="21" w:name="_Toc351970817"/>
      <w:bookmarkStart w:id="22" w:name="_Toc352573471"/>
      <w:bookmarkStart w:id="23" w:name="_Toc410915414"/>
      <w:r>
        <w:t>Intended Audience</w:t>
      </w:r>
      <w:bookmarkEnd w:id="21"/>
      <w:bookmarkEnd w:id="22"/>
      <w:bookmarkEnd w:id="23"/>
    </w:p>
    <w:p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rsidR="000949F1" w:rsidRDefault="000949F1" w:rsidP="000949F1">
      <w:pPr>
        <w:pStyle w:val="Heading3"/>
      </w:pPr>
      <w:bookmarkStart w:id="24" w:name="_Toc351970818"/>
      <w:bookmarkStart w:id="25" w:name="_Toc352573472"/>
      <w:bookmarkStart w:id="26" w:name="_Toc410915415"/>
      <w:r>
        <w:t>Required Software</w:t>
      </w:r>
      <w:bookmarkEnd w:id="24"/>
      <w:bookmarkEnd w:id="25"/>
      <w:bookmarkEnd w:id="26"/>
    </w:p>
    <w:p w:rsidR="000949F1" w:rsidRDefault="000949F1" w:rsidP="000949F1">
      <w:pPr>
        <w:pStyle w:val="BodyText"/>
      </w:pPr>
      <w:r>
        <w:t>The HT environment requires the following components:</w:t>
      </w:r>
    </w:p>
    <w:p w:rsidR="000949F1" w:rsidRDefault="000949F1" w:rsidP="00D57926">
      <w:pPr>
        <w:pStyle w:val="BodyText"/>
        <w:numPr>
          <w:ilvl w:val="0"/>
          <w:numId w:val="15"/>
        </w:numPr>
      </w:pPr>
      <w:r>
        <w:t>Convey Personality Development Kit (PDK)</w:t>
      </w:r>
    </w:p>
    <w:p w:rsidR="000949F1" w:rsidRDefault="000949F1" w:rsidP="00D57926">
      <w:pPr>
        <w:pStyle w:val="BodyText"/>
        <w:numPr>
          <w:ilvl w:val="0"/>
          <w:numId w:val="15"/>
        </w:numPr>
      </w:pPr>
      <w:r>
        <w:t>SystemC libraries</w:t>
      </w:r>
    </w:p>
    <w:p w:rsidR="000949F1" w:rsidRDefault="000949F1" w:rsidP="00D57926">
      <w:pPr>
        <w:pStyle w:val="BodyText"/>
        <w:numPr>
          <w:ilvl w:val="0"/>
          <w:numId w:val="15"/>
        </w:numPr>
      </w:pPr>
      <w:r>
        <w:t>C/C++ compiler</w:t>
      </w:r>
    </w:p>
    <w:p w:rsidR="00AA43E2" w:rsidRDefault="001F303C" w:rsidP="00D57926">
      <w:pPr>
        <w:pStyle w:val="BodyText"/>
        <w:numPr>
          <w:ilvl w:val="0"/>
          <w:numId w:val="15"/>
        </w:numPr>
      </w:pPr>
      <w:r>
        <w:t>Xilinx ISE Design Suite14</w:t>
      </w:r>
    </w:p>
    <w:p w:rsidR="001F303C" w:rsidRDefault="001F303C" w:rsidP="00D57926">
      <w:pPr>
        <w:pStyle w:val="BodyText"/>
        <w:numPr>
          <w:ilvl w:val="0"/>
          <w:numId w:val="15"/>
        </w:numPr>
      </w:pPr>
      <w:r>
        <w:t>An HDL simulator for Verilog/VHDL simulation.</w:t>
      </w:r>
    </w:p>
    <w:p w:rsidR="001F303C" w:rsidRDefault="001F303C" w:rsidP="00D57926">
      <w:pPr>
        <w:pStyle w:val="BodyText"/>
        <w:numPr>
          <w:ilvl w:val="1"/>
          <w:numId w:val="15"/>
        </w:numPr>
      </w:pPr>
      <w:r>
        <w:t>Mentor ModelSim</w:t>
      </w:r>
    </w:p>
    <w:p w:rsidR="001F303C" w:rsidRDefault="001F303C" w:rsidP="00D57926">
      <w:pPr>
        <w:pStyle w:val="BodyText"/>
        <w:numPr>
          <w:ilvl w:val="1"/>
          <w:numId w:val="15"/>
        </w:numPr>
      </w:pPr>
      <w:r>
        <w:t>VCS</w:t>
      </w:r>
    </w:p>
    <w:p w:rsidR="00E7487D" w:rsidRDefault="00E7487D" w:rsidP="00E071C6">
      <w:pPr>
        <w:pStyle w:val="Heading1"/>
      </w:pPr>
      <w:bookmarkStart w:id="27" w:name="_Ref406573703"/>
      <w:bookmarkStart w:id="28" w:name="_Ref406573716"/>
      <w:bookmarkStart w:id="29" w:name="_Ref406573747"/>
      <w:bookmarkStart w:id="30" w:name="_Toc410915416"/>
      <w:bookmarkStart w:id="31" w:name="_Toc199231288"/>
      <w:bookmarkStart w:id="32" w:name="_Toc199663196"/>
      <w:bookmarkStart w:id="33" w:name="_Toc199663584"/>
      <w:bookmarkStart w:id="34" w:name="_Toc199664134"/>
      <w:bookmarkStart w:id="35" w:name="_Toc199664445"/>
      <w:bookmarkStart w:id="36" w:name="_Ref196108068"/>
      <w:r>
        <w:lastRenderedPageBreak/>
        <w:t>Overview of an HT Design</w:t>
      </w:r>
      <w:bookmarkEnd w:id="27"/>
      <w:bookmarkEnd w:id="28"/>
      <w:bookmarkEnd w:id="29"/>
      <w:bookmarkEnd w:id="30"/>
    </w:p>
    <w:p w:rsidR="003304C1" w:rsidRDefault="003304C1" w:rsidP="003304C1">
      <w:pPr>
        <w:pStyle w:val="Heading2"/>
      </w:pPr>
      <w:bookmarkStart w:id="37" w:name="_Toc351970816"/>
      <w:bookmarkStart w:id="38" w:name="_Toc352573470"/>
      <w:bookmarkStart w:id="39" w:name="_Toc410915417"/>
      <w:r>
        <w:t>Overview of HT</w:t>
      </w:r>
      <w:bookmarkEnd w:id="37"/>
      <w:bookmarkEnd w:id="38"/>
      <w:bookmarkEnd w:id="39"/>
    </w:p>
    <w:p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rsidR="003304C1" w:rsidRDefault="003911B5" w:rsidP="00307E05">
      <w:pPr>
        <w:pStyle w:val="BodyText"/>
      </w:pPr>
      <w:r>
        <w:fldChar w:fldCharType="begin"/>
      </w:r>
      <w:r w:rsidR="003304C1">
        <w:instrText xml:space="preserve"> REF _Ref352073050 \h </w:instrText>
      </w:r>
      <w:r>
        <w:fldChar w:fldCharType="separate"/>
      </w:r>
      <w:r w:rsidR="00C74D84">
        <w:t xml:space="preserve">Figure </w:t>
      </w:r>
      <w:r w:rsidR="00C74D84">
        <w:rPr>
          <w:noProof/>
        </w:rPr>
        <w:t>1</w:t>
      </w:r>
      <w:r>
        <w:fldChar w:fldCharType="end"/>
      </w:r>
      <w:r w:rsidR="003304C1">
        <w:t xml:space="preserve"> shows a call graph of an application developed with HT.  </w:t>
      </w:r>
    </w:p>
    <w:p w:rsidR="003304C1" w:rsidRDefault="00E568F2" w:rsidP="003304C1">
      <w:pPr>
        <w:pStyle w:val="BodyText"/>
        <w:keepNext/>
      </w:pPr>
      <w:r w:rsidRPr="00F96889">
        <w:object w:dxaOrig="11327" w:dyaOrig="7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5.6pt;height:276.4pt" o:ole="">
            <v:imagedata r:id="rId17" o:title=""/>
          </v:shape>
          <o:OLEObject Type="Embed" ProgID="Visio.Drawing.11" ShapeID="_x0000_i1025" DrawAspect="Content" ObjectID="_1486810447" r:id="rId18"/>
        </w:object>
      </w:r>
    </w:p>
    <w:p w:rsidR="003010F5" w:rsidRDefault="003304C1" w:rsidP="003010F5">
      <w:pPr>
        <w:pStyle w:val="Caption"/>
      </w:pPr>
      <w:bookmarkStart w:id="40" w:name="_Ref352073050"/>
      <w:r>
        <w:t xml:space="preserve">Figure </w:t>
      </w:r>
      <w:r w:rsidR="003911B5">
        <w:fldChar w:fldCharType="begin"/>
      </w:r>
      <w:r w:rsidR="00FF3959">
        <w:instrText xml:space="preserve"> SEQ Figure \* ARABIC </w:instrText>
      </w:r>
      <w:r w:rsidR="003911B5">
        <w:fldChar w:fldCharType="separate"/>
      </w:r>
      <w:r w:rsidR="00C74D84">
        <w:rPr>
          <w:noProof/>
        </w:rPr>
        <w:t>1</w:t>
      </w:r>
      <w:r w:rsidR="003911B5">
        <w:fldChar w:fldCharType="end"/>
      </w:r>
      <w:bookmarkEnd w:id="40"/>
      <w:r>
        <w:t xml:space="preserve"> – Application Call Graph</w:t>
      </w:r>
    </w:p>
    <w:p w:rsidR="00B37A05" w:rsidRDefault="00B37A05" w:rsidP="00B37A05">
      <w:pPr>
        <w:pStyle w:val="Caption"/>
      </w:pPr>
    </w:p>
    <w:p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rsidR="003304C1" w:rsidRDefault="003304C1" w:rsidP="003304C1">
      <w:pPr>
        <w:pStyle w:val="BodyText"/>
      </w:pPr>
      <w:r>
        <w:t>A collection of compute engines or modules makes up a unit, and a unit can be replicated up to 16 times per coprocessor Application Engine (AE).</w:t>
      </w:r>
    </w:p>
    <w:p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rsidR="00E7487D" w:rsidRDefault="00E7487D" w:rsidP="00E7487D">
      <w:pPr>
        <w:pStyle w:val="Heading2"/>
      </w:pPr>
      <w:bookmarkStart w:id="41" w:name="_Toc410915418"/>
      <w:r>
        <w:t>HT Units</w:t>
      </w:r>
      <w:bookmarkEnd w:id="41"/>
    </w:p>
    <w:p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rsidR="00C01D41" w:rsidRPr="00171AD7" w:rsidRDefault="00C01D41" w:rsidP="004F4D61">
      <w:pPr>
        <w:pStyle w:val="BodyText"/>
      </w:pPr>
    </w:p>
    <w:p w:rsidR="007D41A2" w:rsidRDefault="00E568F2" w:rsidP="007D41A2">
      <w:pPr>
        <w:pStyle w:val="BodyText"/>
        <w:keepNext/>
      </w:pPr>
      <w:r>
        <w:object w:dxaOrig="8379" w:dyaOrig="6565">
          <v:shape id="_x0000_i1026" type="#_x0000_t75" style="width:411.85pt;height:328.25pt" o:ole="">
            <v:imagedata r:id="rId19" o:title=""/>
          </v:shape>
          <o:OLEObject Type="Embed" ProgID="Visio.Drawing.11" ShapeID="_x0000_i1026" DrawAspect="Content" ObjectID="_1486810448" r:id="rId20"/>
        </w:object>
      </w:r>
    </w:p>
    <w:p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C74D84">
        <w:rPr>
          <w:noProof/>
        </w:rPr>
        <w:t>2</w:t>
      </w:r>
      <w:r w:rsidR="003911B5">
        <w:fldChar w:fldCharType="end"/>
      </w:r>
      <w:r>
        <w:t xml:space="preserve"> – </w:t>
      </w:r>
      <w:r w:rsidR="00171AD7">
        <w:t>HT Units</w:t>
      </w:r>
    </w:p>
    <w:p w:rsidR="00E7487D" w:rsidRDefault="00E7487D" w:rsidP="00E7487D">
      <w:pPr>
        <w:pStyle w:val="Heading2"/>
      </w:pPr>
      <w:bookmarkStart w:id="42" w:name="_Toc410915419"/>
      <w:r>
        <w:t>HT Modules</w:t>
      </w:r>
      <w:bookmarkEnd w:id="42"/>
    </w:p>
    <w:p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rsidR="009024A2" w:rsidRDefault="009024A2" w:rsidP="009024A2">
      <w:pPr>
        <w:pStyle w:val="BodyText"/>
        <w:jc w:val="center"/>
      </w:pPr>
    </w:p>
    <w:p w:rsidR="00171AD7" w:rsidRDefault="00E568F2" w:rsidP="00171AD7">
      <w:pPr>
        <w:pStyle w:val="BodyText"/>
        <w:keepNext/>
        <w:jc w:val="center"/>
      </w:pPr>
      <w:r>
        <w:object w:dxaOrig="4411" w:dyaOrig="5851">
          <v:shape id="_x0000_i1027" type="#_x0000_t75" style="width:218.3pt;height:291.85pt" o:ole="">
            <v:imagedata r:id="rId21" o:title=""/>
          </v:shape>
          <o:OLEObject Type="Embed" ProgID="Visio.Drawing.11" ShapeID="_x0000_i1027" DrawAspect="Content" ObjectID="_1486810449" r:id="rId22"/>
        </w:object>
      </w:r>
    </w:p>
    <w:p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C74D84">
        <w:rPr>
          <w:noProof/>
        </w:rPr>
        <w:t>3</w:t>
      </w:r>
      <w:r w:rsidR="003911B5">
        <w:fldChar w:fldCharType="end"/>
      </w:r>
      <w:r>
        <w:t xml:space="preserve"> – HT Modules</w:t>
      </w:r>
    </w:p>
    <w:p w:rsidR="00502DAD" w:rsidRDefault="00502DAD" w:rsidP="00E7487D">
      <w:pPr>
        <w:pStyle w:val="Heading2"/>
      </w:pPr>
      <w:bookmarkStart w:id="43" w:name="_Toc410915420"/>
      <w:r>
        <w:t>Host Interface</w:t>
      </w:r>
      <w:bookmarkEnd w:id="43"/>
    </w:p>
    <w:p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C74D84" w:rsidRPr="00587E1B">
        <w:t xml:space="preserve">Figure </w:t>
      </w:r>
      <w:r w:rsidR="00C74D84">
        <w:rPr>
          <w:noProof/>
        </w:rPr>
        <w:t>4</w:t>
      </w:r>
      <w:r w:rsidR="003911B5">
        <w:fldChar w:fldCharType="end"/>
      </w:r>
      <w:r>
        <w:t>.</w:t>
      </w:r>
      <w:r w:rsidR="00A215EF">
        <w:t xml:space="preserve">  The queues are located in host memory.</w:t>
      </w:r>
    </w:p>
    <w:p w:rsidR="00502DAD" w:rsidRDefault="00502DAD" w:rsidP="00502DAD">
      <w:pPr>
        <w:pStyle w:val="BodyText"/>
      </w:pPr>
    </w:p>
    <w:p w:rsidR="003010F5" w:rsidRDefault="009D2D6C" w:rsidP="003010F5">
      <w:pPr>
        <w:pStyle w:val="Caption"/>
      </w:pPr>
      <w:r>
        <w:object w:dxaOrig="8266" w:dyaOrig="4524">
          <v:shape id="_x0000_i1028" type="#_x0000_t75" style="width:416.5pt;height:223.75pt" o:ole="">
            <v:imagedata r:id="rId23" o:title=""/>
          </v:shape>
          <o:OLEObject Type="Embed" ProgID="Visio.Drawing.11" ShapeID="_x0000_i1028" DrawAspect="Content" ObjectID="_1486810450" r:id="rId24"/>
        </w:object>
      </w:r>
      <w:bookmarkStart w:id="44" w:name="_Ref353269336"/>
      <w:r w:rsidR="00502DAD" w:rsidRPr="00587E1B">
        <w:t xml:space="preserve">Figure </w:t>
      </w:r>
      <w:r w:rsidR="003911B5">
        <w:fldChar w:fldCharType="begin"/>
      </w:r>
      <w:r w:rsidR="00FF3959">
        <w:instrText xml:space="preserve"> SEQ Figure \* ARABIC </w:instrText>
      </w:r>
      <w:r w:rsidR="003911B5">
        <w:fldChar w:fldCharType="separate"/>
      </w:r>
      <w:r w:rsidR="00C74D84">
        <w:rPr>
          <w:noProof/>
        </w:rPr>
        <w:t>4</w:t>
      </w:r>
      <w:r w:rsidR="003911B5">
        <w:fldChar w:fldCharType="end"/>
      </w:r>
      <w:bookmarkEnd w:id="44"/>
      <w:r w:rsidR="00502DAD" w:rsidRPr="00587E1B">
        <w:t xml:space="preserve"> – Host Interface</w:t>
      </w:r>
    </w:p>
    <w:p w:rsidR="00C15DD5" w:rsidRPr="00730D69" w:rsidRDefault="00C15DD5" w:rsidP="002B6BC0">
      <w:pPr>
        <w:pStyle w:val="BodyText"/>
        <w:ind w:left="0"/>
      </w:pPr>
    </w:p>
    <w:p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rsidR="0020274E" w:rsidRDefault="0020274E" w:rsidP="00D57926">
      <w:pPr>
        <w:pStyle w:val="BodyText"/>
        <w:numPr>
          <w:ilvl w:val="0"/>
          <w:numId w:val="20"/>
        </w:numPr>
      </w:pPr>
      <w:r>
        <w:t>No other ordering rules should be assumed.</w:t>
      </w:r>
    </w:p>
    <w:p w:rsidR="00BA10DD" w:rsidRDefault="00BA10DD" w:rsidP="00BA10DD">
      <w:pPr>
        <w:pStyle w:val="Heading3"/>
      </w:pPr>
      <w:bookmarkStart w:id="45" w:name="_Toc410915421"/>
      <w:r>
        <w:t>Host Message Interface</w:t>
      </w:r>
      <w:bookmarkEnd w:id="45"/>
    </w:p>
    <w:p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C74D84">
        <w:t xml:space="preserve">Figure </w:t>
      </w:r>
      <w:r w:rsidR="00C74D84">
        <w:rPr>
          <w:noProof/>
        </w:rPr>
        <w:t>5</w:t>
      </w:r>
      <w:r w:rsidR="003911B5">
        <w:fldChar w:fldCharType="end"/>
      </w:r>
      <w:r w:rsidR="00502DAD">
        <w:t>.</w:t>
      </w:r>
      <w:r w:rsidR="00730D69">
        <w:t xml:space="preserve"> </w:t>
      </w:r>
      <w:r w:rsidR="00730D69" w:rsidRPr="00730D69">
        <w:t xml:space="preserve"> </w:t>
      </w:r>
    </w:p>
    <w:p w:rsidR="003010F5" w:rsidRDefault="002514C0" w:rsidP="003010F5">
      <w:pPr>
        <w:pStyle w:val="Caption"/>
      </w:pPr>
      <w:r>
        <w:object w:dxaOrig="8096" w:dyaOrig="1293">
          <v:shape id="_x0000_i1029" type="#_x0000_t75" style="width:401.05pt;height:61.95pt" o:ole="">
            <v:imagedata r:id="rId25" o:title=""/>
          </v:shape>
          <o:OLEObject Type="Embed" ProgID="Visio.Drawing.11" ShapeID="_x0000_i1029" DrawAspect="Content" ObjectID="_1486810451" r:id="rId26"/>
        </w:object>
      </w:r>
      <w:bookmarkStart w:id="46" w:name="_Ref353271537"/>
      <w:r w:rsidR="00502DAD">
        <w:t xml:space="preserve">Figure </w:t>
      </w:r>
      <w:r w:rsidR="003911B5">
        <w:fldChar w:fldCharType="begin"/>
      </w:r>
      <w:r w:rsidR="00FF3959">
        <w:instrText xml:space="preserve"> SEQ Figure \* ARABIC </w:instrText>
      </w:r>
      <w:r w:rsidR="003911B5">
        <w:fldChar w:fldCharType="separate"/>
      </w:r>
      <w:r w:rsidR="00C74D84">
        <w:rPr>
          <w:noProof/>
        </w:rPr>
        <w:t>5</w:t>
      </w:r>
      <w:r w:rsidR="003911B5">
        <w:fldChar w:fldCharType="end"/>
      </w:r>
      <w:bookmarkEnd w:id="46"/>
      <w:r w:rsidR="00502DAD">
        <w:t xml:space="preserve"> – Inbound / Outbound Message</w:t>
      </w:r>
    </w:p>
    <w:p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rsidR="00CD3730" w:rsidRDefault="00CD3730">
      <w:pPr>
        <w:pStyle w:val="BodyText"/>
      </w:pPr>
    </w:p>
    <w:p w:rsidR="00CD3730" w:rsidRDefault="00BA10DD">
      <w:pPr>
        <w:pStyle w:val="Heading3"/>
      </w:pPr>
      <w:bookmarkStart w:id="47" w:name="_Toc356219083"/>
      <w:bookmarkStart w:id="48" w:name="_Toc356220726"/>
      <w:bookmarkStart w:id="49" w:name="_Toc356288177"/>
      <w:bookmarkStart w:id="50" w:name="_Toc356289845"/>
      <w:bookmarkStart w:id="51" w:name="_Toc356307946"/>
      <w:bookmarkStart w:id="52" w:name="_Toc356308025"/>
      <w:bookmarkStart w:id="53" w:name="_Toc356308104"/>
      <w:bookmarkStart w:id="54" w:name="_Toc410915422"/>
      <w:bookmarkEnd w:id="47"/>
      <w:bookmarkEnd w:id="48"/>
      <w:bookmarkEnd w:id="49"/>
      <w:bookmarkEnd w:id="50"/>
      <w:bookmarkEnd w:id="51"/>
      <w:bookmarkEnd w:id="52"/>
      <w:bookmarkEnd w:id="53"/>
      <w:r>
        <w:lastRenderedPageBreak/>
        <w:t>Host Data Interface</w:t>
      </w:r>
      <w:bookmarkEnd w:id="54"/>
    </w:p>
    <w:p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rsidR="002B6BC0" w:rsidRDefault="00AB465B" w:rsidP="002B6BC0">
      <w:pPr>
        <w:pStyle w:val="BodyText"/>
      </w:pPr>
      <w:r>
        <w:t xml:space="preserve">Data is sent when any one of the following </w:t>
      </w:r>
      <w:r w:rsidR="001C2FF6">
        <w:t>occurs</w:t>
      </w:r>
      <w:r>
        <w:t>:</w:t>
      </w:r>
    </w:p>
    <w:p w:rsidR="002B6BC0" w:rsidRDefault="002B6BC0" w:rsidP="00D57926">
      <w:pPr>
        <w:pStyle w:val="BodyText"/>
        <w:numPr>
          <w:ilvl w:val="0"/>
          <w:numId w:val="21"/>
        </w:numPr>
      </w:pPr>
      <w:r>
        <w:t>A data block is full</w:t>
      </w:r>
    </w:p>
    <w:p w:rsidR="002B6BC0" w:rsidRDefault="002B6BC0" w:rsidP="00D57926">
      <w:pPr>
        <w:pStyle w:val="BodyText"/>
        <w:numPr>
          <w:ilvl w:val="0"/>
          <w:numId w:val="21"/>
        </w:numPr>
      </w:pPr>
      <w:r>
        <w:t>Under timer control (timer expired)</w:t>
      </w:r>
    </w:p>
    <w:p w:rsidR="002B6BC0" w:rsidRDefault="002B6BC0" w:rsidP="00D57926">
      <w:pPr>
        <w:pStyle w:val="BodyText"/>
        <w:numPr>
          <w:ilvl w:val="0"/>
          <w:numId w:val="21"/>
        </w:numPr>
      </w:pPr>
      <w:r>
        <w:t>A host message is sent</w:t>
      </w:r>
    </w:p>
    <w:p w:rsidR="002B6BC0" w:rsidRDefault="002B6BC0" w:rsidP="00D57926">
      <w:pPr>
        <w:pStyle w:val="BodyText"/>
        <w:numPr>
          <w:ilvl w:val="0"/>
          <w:numId w:val="21"/>
        </w:numPr>
      </w:pPr>
      <w:r>
        <w:t>A call</w:t>
      </w:r>
      <w:r w:rsidR="00AB465B">
        <w:t xml:space="preserve"> or return</w:t>
      </w:r>
      <w:r>
        <w:t xml:space="preserve"> is sent</w:t>
      </w:r>
    </w:p>
    <w:p w:rsidR="002B6BC0" w:rsidRDefault="002B6BC0" w:rsidP="00D57926">
      <w:pPr>
        <w:pStyle w:val="BodyText"/>
        <w:numPr>
          <w:ilvl w:val="0"/>
          <w:numId w:val="21"/>
        </w:numPr>
      </w:pPr>
      <w:r>
        <w:t>An explicit instruction to flush t</w:t>
      </w:r>
      <w:r w:rsidR="00AB465B">
        <w:t>he queue is executed.</w:t>
      </w:r>
    </w:p>
    <w:p w:rsidR="00B37A05" w:rsidRDefault="00521FFD" w:rsidP="00B37A05">
      <w:pPr>
        <w:pStyle w:val="BodyText"/>
      </w:pPr>
      <w:r>
        <w:t>The size of the data block is n X 8 bytes, where n is specified in the routine used to send or receive host data.</w:t>
      </w:r>
    </w:p>
    <w:p w:rsidR="00B37A05" w:rsidRDefault="00521FFD" w:rsidP="00B37A05">
      <w:pPr>
        <w:pStyle w:val="BodyText"/>
      </w:pPr>
      <w:r>
        <w:t>The default timer value for both inbound and outbound data is 1000 usec.  This value can be changed when the host interface is constructed.</w:t>
      </w:r>
    </w:p>
    <w:p w:rsidR="00E05F27" w:rsidRDefault="00E05F27" w:rsidP="00E05F27">
      <w:pPr>
        <w:pStyle w:val="Heading2"/>
      </w:pPr>
      <w:bookmarkStart w:id="55" w:name="_Ref377112833"/>
      <w:bookmarkStart w:id="56" w:name="_Toc405449468"/>
      <w:bookmarkStart w:id="57" w:name="_Toc410915423"/>
      <w:r>
        <w:t>Variables</w:t>
      </w:r>
      <w:bookmarkEnd w:id="55"/>
      <w:bookmarkEnd w:id="56"/>
      <w:bookmarkEnd w:id="57"/>
    </w:p>
    <w:p w:rsidR="00E05F27" w:rsidRDefault="00E05F27" w:rsidP="00E05F27">
      <w:pPr>
        <w:pStyle w:val="BodyText"/>
      </w:pPr>
      <w:r>
        <w:t>Three types of variables are supported, private, shared and global.  This section describes the different types of variables available in HT personalities.</w:t>
      </w:r>
    </w:p>
    <w:p w:rsidR="00E05F27" w:rsidRDefault="00E05F27" w:rsidP="00E05F27">
      <w:pPr>
        <w:pStyle w:val="Heading3"/>
      </w:pPr>
      <w:bookmarkStart w:id="58" w:name="_Toc358361325"/>
      <w:bookmarkStart w:id="59" w:name="_Toc358370330"/>
      <w:bookmarkStart w:id="60" w:name="_Toc405449469"/>
      <w:bookmarkStart w:id="61" w:name="_Toc410915424"/>
      <w:bookmarkEnd w:id="58"/>
      <w:bookmarkEnd w:id="59"/>
      <w:r>
        <w:t>Private Variables</w:t>
      </w:r>
      <w:bookmarkEnd w:id="60"/>
      <w:bookmarkEnd w:id="61"/>
    </w:p>
    <w:p w:rsidR="00E05F27" w:rsidRDefault="00E05F27" w:rsidP="00E05F27">
      <w:pPr>
        <w:pStyle w:val="BodyText"/>
      </w:pPr>
      <w:r>
        <w:t>A single thread in a Module can access private variables.  Private variables can be scalar or memory.</w:t>
      </w:r>
    </w:p>
    <w:p w:rsidR="00E05F27" w:rsidRDefault="00E05F27" w:rsidP="00E05F27">
      <w:pPr>
        <w:pStyle w:val="BodyText"/>
      </w:pPr>
      <w:r>
        <w:t>Private variables can be</w:t>
      </w:r>
    </w:p>
    <w:p w:rsidR="00E05F27" w:rsidRDefault="00E05F27" w:rsidP="00E05F27">
      <w:pPr>
        <w:pStyle w:val="BodyText"/>
        <w:numPr>
          <w:ilvl w:val="0"/>
          <w:numId w:val="29"/>
        </w:numPr>
      </w:pPr>
      <w:r>
        <w:t>modified by the Module state machine</w:t>
      </w:r>
    </w:p>
    <w:p w:rsidR="00E05F27" w:rsidRDefault="00E05F27" w:rsidP="00E05F27">
      <w:pPr>
        <w:pStyle w:val="BodyText"/>
        <w:numPr>
          <w:ilvl w:val="0"/>
          <w:numId w:val="29"/>
        </w:numPr>
      </w:pPr>
      <w:r>
        <w:t>passed as an argument of a call</w:t>
      </w:r>
    </w:p>
    <w:p w:rsidR="00E05F27" w:rsidRDefault="00E05F27" w:rsidP="00E05F27">
      <w:pPr>
        <w:pStyle w:val="BodyText"/>
        <w:numPr>
          <w:ilvl w:val="0"/>
          <w:numId w:val="29"/>
        </w:numPr>
      </w:pPr>
      <w:r>
        <w:t>returned as parameter from a call</w:t>
      </w:r>
    </w:p>
    <w:p w:rsidR="00E05F27" w:rsidRDefault="00E05F27" w:rsidP="00E05F27">
      <w:pPr>
        <w:pStyle w:val="BodyText"/>
      </w:pPr>
      <w:r>
        <w:t>Private variables are initialized to zero or set to the value passed in the call.</w:t>
      </w:r>
    </w:p>
    <w:p w:rsidR="00E05F27" w:rsidRDefault="00E05F27" w:rsidP="00E05F27">
      <w:pPr>
        <w:pStyle w:val="Heading3"/>
      </w:pPr>
      <w:bookmarkStart w:id="62" w:name="_Toc405449470"/>
      <w:bookmarkStart w:id="63" w:name="_Toc410915425"/>
      <w:r>
        <w:t>Shared Variables</w:t>
      </w:r>
      <w:bookmarkEnd w:id="62"/>
      <w:bookmarkEnd w:id="63"/>
    </w:p>
    <w:p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rsidR="00E05F27" w:rsidRDefault="00E05F27" w:rsidP="00E05F27">
      <w:pPr>
        <w:pStyle w:val="BodyText"/>
      </w:pPr>
      <w:r>
        <w:t>Shared variables can be modified by memory reads, host messages or the state machine.  Shared variables cannot be passed as arguments for a call or be modified on a return.</w:t>
      </w:r>
    </w:p>
    <w:p w:rsidR="00E05F27" w:rsidRDefault="00E05F27" w:rsidP="00E05F27">
      <w:pPr>
        <w:pStyle w:val="BodyText"/>
      </w:pPr>
      <w:r>
        <w:t>Shared variables are not initialized.</w:t>
      </w:r>
    </w:p>
    <w:p w:rsidR="00E05F27" w:rsidRDefault="00E05F27" w:rsidP="00E05F27">
      <w:pPr>
        <w:pStyle w:val="Heading3"/>
      </w:pPr>
      <w:bookmarkStart w:id="64" w:name="_Toc405449471"/>
      <w:bookmarkStart w:id="65" w:name="_Toc410915426"/>
      <w:r>
        <w:t>Global Variables</w:t>
      </w:r>
      <w:bookmarkEnd w:id="64"/>
      <w:bookmarkEnd w:id="65"/>
    </w:p>
    <w:p w:rsidR="00E05F27" w:rsidRPr="00462BB7" w:rsidRDefault="00E05F27" w:rsidP="00E05F27">
      <w:pPr>
        <w:pStyle w:val="BodyText"/>
      </w:pPr>
      <w:r>
        <w:t>Global variables are accessible by all threads of all Modules in a Unit.  They can be scalar or a memory.</w:t>
      </w:r>
    </w:p>
    <w:p w:rsidR="00E05F27" w:rsidRDefault="00E05F27" w:rsidP="00E05F27">
      <w:pPr>
        <w:pStyle w:val="BodyText"/>
      </w:pPr>
      <w:r>
        <w:t>Global variables can be modified by memory reads or the state machines contained in the Unit.  Global variables cannot be passed as arguments for a call or be modified on a return.</w:t>
      </w:r>
    </w:p>
    <w:p w:rsidR="00E05F27" w:rsidRDefault="00E05F27" w:rsidP="00E05F27">
      <w:pPr>
        <w:pStyle w:val="BodyText"/>
      </w:pPr>
      <w:r>
        <w:t>Global variables are not initialized.</w:t>
      </w:r>
    </w:p>
    <w:p w:rsidR="00E7487D" w:rsidRDefault="00E7487D" w:rsidP="00E7487D">
      <w:pPr>
        <w:pStyle w:val="Heading2"/>
      </w:pPr>
      <w:bookmarkStart w:id="66" w:name="_Toc358361323"/>
      <w:bookmarkStart w:id="67" w:name="_Toc358370328"/>
      <w:bookmarkStart w:id="68" w:name="_Toc356307952"/>
      <w:bookmarkStart w:id="69" w:name="_Toc356308031"/>
      <w:bookmarkStart w:id="70" w:name="_Toc356308110"/>
      <w:bookmarkStart w:id="71" w:name="_Toc410915427"/>
      <w:bookmarkEnd w:id="66"/>
      <w:bookmarkEnd w:id="67"/>
      <w:bookmarkEnd w:id="68"/>
      <w:bookmarkEnd w:id="69"/>
      <w:bookmarkEnd w:id="70"/>
      <w:r>
        <w:lastRenderedPageBreak/>
        <w:t>HT Tools</w:t>
      </w:r>
      <w:bookmarkEnd w:id="71"/>
    </w:p>
    <w:p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C74D84">
        <w:t xml:space="preserve">Figure </w:t>
      </w:r>
      <w:r w:rsidR="00C74D84">
        <w:rPr>
          <w:noProof/>
        </w:rPr>
        <w:t>6</w:t>
      </w:r>
      <w:r w:rsidR="003911B5">
        <w:fldChar w:fldCharType="end"/>
      </w:r>
      <w:r>
        <w:t xml:space="preserve"> illustrates the HT tool flow.</w:t>
      </w:r>
      <w:r w:rsidR="0058595C">
        <w:t xml:space="preserve"> </w:t>
      </w:r>
    </w:p>
    <w:p w:rsidR="00A760BF" w:rsidRDefault="009D2D6C" w:rsidP="00A760BF">
      <w:pPr>
        <w:pStyle w:val="BodyText"/>
        <w:keepNext/>
        <w:jc w:val="center"/>
      </w:pPr>
      <w:r>
        <w:object w:dxaOrig="9797" w:dyaOrig="8889">
          <v:shape id="_x0000_i1030" type="#_x0000_t75" style="width:366.95pt;height:329.05pt" o:ole="">
            <v:imagedata r:id="rId27" o:title=""/>
          </v:shape>
          <o:OLEObject Type="Embed" ProgID="Visio.Drawing.11" ShapeID="_x0000_i1030" DrawAspect="Content" ObjectID="_1486810452" r:id="rId28"/>
        </w:object>
      </w:r>
    </w:p>
    <w:p w:rsidR="00B37A05" w:rsidRDefault="00A760BF" w:rsidP="00B37A05">
      <w:pPr>
        <w:pStyle w:val="Caption"/>
      </w:pPr>
      <w:bookmarkStart w:id="72" w:name="_Ref352067603"/>
      <w:r>
        <w:t xml:space="preserve">Figure </w:t>
      </w:r>
      <w:r w:rsidR="003911B5">
        <w:fldChar w:fldCharType="begin"/>
      </w:r>
      <w:r w:rsidR="00FF3959">
        <w:instrText xml:space="preserve"> SEQ Figure \* ARABIC </w:instrText>
      </w:r>
      <w:r w:rsidR="003911B5">
        <w:fldChar w:fldCharType="separate"/>
      </w:r>
      <w:r w:rsidR="00C74D84">
        <w:rPr>
          <w:noProof/>
        </w:rPr>
        <w:t>6</w:t>
      </w:r>
      <w:r w:rsidR="003911B5">
        <w:fldChar w:fldCharType="end"/>
      </w:r>
      <w:bookmarkEnd w:id="72"/>
      <w:r>
        <w:t xml:space="preserve"> – HT Tool Flow</w:t>
      </w:r>
    </w:p>
    <w:p w:rsidR="00CF05A3" w:rsidRDefault="00CF05A3" w:rsidP="00AD3E9E">
      <w:pPr>
        <w:pStyle w:val="BodyText"/>
      </w:pPr>
    </w:p>
    <w:p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C74D84">
        <w:t xml:space="preserve">Figure </w:t>
      </w:r>
      <w:r w:rsidR="00C74D84">
        <w:rPr>
          <w:noProof/>
        </w:rPr>
        <w:t>7</w:t>
      </w:r>
      <w:r w:rsidR="003911B5">
        <w:fldChar w:fldCharType="end"/>
      </w:r>
      <w:r w:rsidR="00D14516">
        <w:t>.</w:t>
      </w:r>
    </w:p>
    <w:p w:rsidR="00B37A05" w:rsidRDefault="00A674DB" w:rsidP="00B37A05">
      <w:pPr>
        <w:pStyle w:val="BodyText"/>
      </w:pPr>
      <w:r w:rsidRPr="00995BF9">
        <w:object w:dxaOrig="9116" w:dyaOrig="5374">
          <v:shape id="_x0000_i1031" type="#_x0000_t75" style="width:341.4pt;height:202.85pt" o:ole="">
            <v:imagedata r:id="rId29" o:title=""/>
          </v:shape>
          <o:OLEObject Type="Embed" ProgID="Visio.Drawing.11" ShapeID="_x0000_i1031" DrawAspect="Content" ObjectID="_1486810453" r:id="rId30"/>
        </w:object>
      </w:r>
    </w:p>
    <w:p w:rsidR="00B37A05" w:rsidRDefault="0058595C" w:rsidP="00B37A05">
      <w:pPr>
        <w:pStyle w:val="Caption"/>
      </w:pPr>
      <w:bookmarkStart w:id="73" w:name="_Ref355251993"/>
      <w:bookmarkStart w:id="74" w:name="_Ref354491559"/>
      <w:r>
        <w:t xml:space="preserve">Figure </w:t>
      </w:r>
      <w:r w:rsidR="003911B5">
        <w:fldChar w:fldCharType="begin"/>
      </w:r>
      <w:r w:rsidR="00FF3959">
        <w:instrText xml:space="preserve"> SEQ Figure \* ARABIC </w:instrText>
      </w:r>
      <w:r w:rsidR="003911B5">
        <w:fldChar w:fldCharType="separate"/>
      </w:r>
      <w:r w:rsidR="00C74D84">
        <w:rPr>
          <w:noProof/>
        </w:rPr>
        <w:t>7</w:t>
      </w:r>
      <w:r w:rsidR="003911B5">
        <w:fldChar w:fldCharType="end"/>
      </w:r>
      <w:bookmarkEnd w:id="73"/>
      <w:r>
        <w:t xml:space="preserve"> – HT Model Flow</w:t>
      </w:r>
      <w:bookmarkEnd w:id="74"/>
    </w:p>
    <w:p w:rsidR="000A612A" w:rsidRDefault="000A612A">
      <w:pPr>
        <w:pStyle w:val="BodyText"/>
      </w:pPr>
    </w:p>
    <w:p w:rsidR="00BD5059" w:rsidRDefault="00BD5059" w:rsidP="00BD5059">
      <w:pPr>
        <w:pStyle w:val="Heading3"/>
      </w:pPr>
      <w:bookmarkStart w:id="75" w:name="_Toc410915428"/>
      <w:r>
        <w:t>H</w:t>
      </w:r>
      <w:r w:rsidR="00B16E60">
        <w:t>ybrid Threading Linker - H</w:t>
      </w:r>
      <w:r>
        <w:t>TL</w:t>
      </w:r>
      <w:bookmarkEnd w:id="75"/>
    </w:p>
    <w:p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C74D84">
        <w:t xml:space="preserve">Figure </w:t>
      </w:r>
      <w:r w:rsidR="00C74D84">
        <w:rPr>
          <w:noProof/>
        </w:rPr>
        <w:t>8</w:t>
      </w:r>
      <w:r w:rsidR="003911B5">
        <w:fldChar w:fldCharType="end"/>
      </w:r>
      <w:r w:rsidR="00B16E60">
        <w:t>.</w:t>
      </w:r>
      <w:r w:rsidR="000A0C21">
        <w:t xml:space="preserve"> </w:t>
      </w:r>
    </w:p>
    <w:p w:rsidR="00B37A05" w:rsidRDefault="00D56108" w:rsidP="00B37A05">
      <w:pPr>
        <w:pStyle w:val="Caption"/>
      </w:pPr>
      <w:bookmarkStart w:id="76" w:name="_Ref353692989"/>
      <w:r>
        <w:t xml:space="preserve">Figure </w:t>
      </w:r>
      <w:r w:rsidR="003911B5">
        <w:fldChar w:fldCharType="begin"/>
      </w:r>
      <w:r w:rsidR="00FF3959">
        <w:instrText xml:space="preserve"> SEQ Figure \* ARABIC </w:instrText>
      </w:r>
      <w:r w:rsidR="003911B5">
        <w:fldChar w:fldCharType="separate"/>
      </w:r>
      <w:r w:rsidR="00C74D84">
        <w:rPr>
          <w:noProof/>
        </w:rPr>
        <w:t>8</w:t>
      </w:r>
      <w:r w:rsidR="003911B5">
        <w:fldChar w:fldCharType="end"/>
      </w:r>
      <w:bookmarkEnd w:id="76"/>
      <w:r>
        <w:t xml:space="preserve">- HTL </w:t>
      </w:r>
      <w:r w:rsidR="00A674DB">
        <w:t>Design Specific API Generation</w:t>
      </w:r>
    </w:p>
    <w:p w:rsidR="00E101F7" w:rsidRDefault="00E101F7" w:rsidP="00D95CA8">
      <w:pPr>
        <w:pStyle w:val="BodyText"/>
      </w:pPr>
    </w:p>
    <w:p w:rsidR="00D56108" w:rsidRDefault="00D56108" w:rsidP="00D56108">
      <w:pPr>
        <w:pStyle w:val="Heading3"/>
      </w:pPr>
      <w:bookmarkStart w:id="77" w:name="_Toc410915429"/>
      <w:r>
        <w:t>Hybrid Thread Verilog Translator</w:t>
      </w:r>
      <w:r w:rsidR="000B7DD2">
        <w:t xml:space="preserve"> - </w:t>
      </w:r>
      <w:r w:rsidR="00CA60E9">
        <w:t>HTV</w:t>
      </w:r>
      <w:bookmarkEnd w:id="77"/>
    </w:p>
    <w:p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rsidR="009F3827" w:rsidRDefault="009F3827" w:rsidP="00CA60E9">
      <w:pPr>
        <w:pStyle w:val="BodyText"/>
      </w:pPr>
      <w:r>
        <w:t>HTV supports a subset of C++</w:t>
      </w:r>
      <w:r w:rsidR="00CC6A19">
        <w:t xml:space="preserve"> language.  The supported language subset is shown in Appendix B.</w:t>
      </w:r>
    </w:p>
    <w:p w:rsidR="00B37A05" w:rsidRDefault="00EC4B9C" w:rsidP="008B6BB3">
      <w:pPr>
        <w:pStyle w:val="1Appendix"/>
      </w:pPr>
      <w:bookmarkStart w:id="78" w:name="_Toc363565671"/>
      <w:bookmarkStart w:id="79" w:name="_Toc363565807"/>
      <w:bookmarkStart w:id="80" w:name="_Toc363565943"/>
      <w:bookmarkStart w:id="81" w:name="_Toc363566079"/>
      <w:bookmarkStart w:id="82" w:name="_Toc363565672"/>
      <w:bookmarkStart w:id="83" w:name="_Toc363565808"/>
      <w:bookmarkStart w:id="84" w:name="_Toc363565944"/>
      <w:bookmarkStart w:id="85" w:name="_Toc363566080"/>
      <w:bookmarkStart w:id="86" w:name="_Toc363565673"/>
      <w:bookmarkStart w:id="87" w:name="_Toc363565809"/>
      <w:bookmarkStart w:id="88" w:name="_Toc363565945"/>
      <w:bookmarkStart w:id="89" w:name="_Toc363566081"/>
      <w:bookmarkStart w:id="90" w:name="_Toc363565674"/>
      <w:bookmarkStart w:id="91" w:name="_Toc363565810"/>
      <w:bookmarkStart w:id="92" w:name="_Toc363565946"/>
      <w:bookmarkStart w:id="93" w:name="_Toc363566082"/>
      <w:bookmarkStart w:id="94" w:name="_Toc363565675"/>
      <w:bookmarkStart w:id="95" w:name="_Toc363565811"/>
      <w:bookmarkStart w:id="96" w:name="_Toc363565947"/>
      <w:bookmarkStart w:id="97" w:name="_Toc363566083"/>
      <w:bookmarkStart w:id="98" w:name="_Toc363565676"/>
      <w:bookmarkStart w:id="99" w:name="_Toc363565812"/>
      <w:bookmarkStart w:id="100" w:name="_Toc363565948"/>
      <w:bookmarkStart w:id="101" w:name="_Toc363566084"/>
      <w:bookmarkStart w:id="102" w:name="_Toc363565677"/>
      <w:bookmarkStart w:id="103" w:name="_Toc363565813"/>
      <w:bookmarkStart w:id="104" w:name="_Toc363565949"/>
      <w:bookmarkStart w:id="105" w:name="_Toc363566085"/>
      <w:bookmarkStart w:id="106" w:name="_Toc363565678"/>
      <w:bookmarkStart w:id="107" w:name="_Toc363565814"/>
      <w:bookmarkStart w:id="108" w:name="_Toc363565950"/>
      <w:bookmarkStart w:id="109" w:name="_Toc363566086"/>
      <w:bookmarkStart w:id="110" w:name="_Toc363565679"/>
      <w:bookmarkStart w:id="111" w:name="_Toc363565815"/>
      <w:bookmarkStart w:id="112" w:name="_Toc363565951"/>
      <w:bookmarkStart w:id="113" w:name="_Toc363566087"/>
      <w:bookmarkStart w:id="114" w:name="_Toc363565680"/>
      <w:bookmarkStart w:id="115" w:name="_Toc363565816"/>
      <w:bookmarkStart w:id="116" w:name="_Toc363565952"/>
      <w:bookmarkStart w:id="117" w:name="_Toc363566088"/>
      <w:bookmarkStart w:id="118" w:name="_Toc363565681"/>
      <w:bookmarkStart w:id="119" w:name="_Toc363565817"/>
      <w:bookmarkStart w:id="120" w:name="_Toc363565953"/>
      <w:bookmarkStart w:id="121" w:name="_Toc363566089"/>
      <w:bookmarkStart w:id="122" w:name="_Toc363565682"/>
      <w:bookmarkStart w:id="123" w:name="_Toc363565818"/>
      <w:bookmarkStart w:id="124" w:name="_Toc363565954"/>
      <w:bookmarkStart w:id="125" w:name="_Toc363566090"/>
      <w:bookmarkStart w:id="126" w:name="_Toc363565683"/>
      <w:bookmarkStart w:id="127" w:name="_Toc363565819"/>
      <w:bookmarkStart w:id="128" w:name="_Toc363565955"/>
      <w:bookmarkStart w:id="129" w:name="_Toc363566091"/>
      <w:bookmarkStart w:id="130" w:name="_Toc363565684"/>
      <w:bookmarkStart w:id="131" w:name="_Toc363565820"/>
      <w:bookmarkStart w:id="132" w:name="_Toc363565956"/>
      <w:bookmarkStart w:id="133" w:name="_Toc363566092"/>
      <w:bookmarkStart w:id="134" w:name="_Toc363565685"/>
      <w:bookmarkStart w:id="135" w:name="_Toc363565821"/>
      <w:bookmarkStart w:id="136" w:name="_Toc363565957"/>
      <w:bookmarkStart w:id="137" w:name="_Toc363566093"/>
      <w:bookmarkStart w:id="138" w:name="_Toc363565686"/>
      <w:bookmarkStart w:id="139" w:name="_Toc363565822"/>
      <w:bookmarkStart w:id="140" w:name="_Toc363565958"/>
      <w:bookmarkStart w:id="141" w:name="_Toc363566094"/>
      <w:bookmarkStart w:id="142" w:name="_Toc363565687"/>
      <w:bookmarkStart w:id="143" w:name="_Toc363565823"/>
      <w:bookmarkStart w:id="144" w:name="_Toc363565959"/>
      <w:bookmarkStart w:id="145" w:name="_Toc363566095"/>
      <w:bookmarkStart w:id="146" w:name="_Toc363565688"/>
      <w:bookmarkStart w:id="147" w:name="_Toc363565824"/>
      <w:bookmarkStart w:id="148" w:name="_Toc363565960"/>
      <w:bookmarkStart w:id="149" w:name="_Toc363566096"/>
      <w:bookmarkStart w:id="150" w:name="_Toc363565689"/>
      <w:bookmarkStart w:id="151" w:name="_Toc363565825"/>
      <w:bookmarkStart w:id="152" w:name="_Toc363565961"/>
      <w:bookmarkStart w:id="153" w:name="_Toc363566097"/>
      <w:bookmarkStart w:id="154" w:name="_Toc355253780"/>
      <w:bookmarkStart w:id="155" w:name="_Toc355254278"/>
      <w:bookmarkStart w:id="156" w:name="_Toc355949716"/>
      <w:bookmarkStart w:id="157" w:name="_Toc356201287"/>
      <w:bookmarkStart w:id="158" w:name="_Toc356219113"/>
      <w:bookmarkStart w:id="159" w:name="_Toc356220756"/>
      <w:bookmarkStart w:id="160" w:name="_Toc356288211"/>
      <w:bookmarkStart w:id="161" w:name="_Toc356289879"/>
      <w:bookmarkStart w:id="162" w:name="_Toc356307981"/>
      <w:bookmarkStart w:id="163" w:name="_Toc356308060"/>
      <w:bookmarkStart w:id="164" w:name="_Toc356308139"/>
      <w:bookmarkStart w:id="165" w:name="_Toc410915430"/>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lastRenderedPageBreak/>
        <w:t>Appendix – Definitions</w:t>
      </w:r>
      <w:bookmarkEnd w:id="165"/>
    </w:p>
    <w:tbl>
      <w:tblPr>
        <w:tblStyle w:val="LightShading-Accent16"/>
        <w:tblW w:w="0" w:type="auto"/>
        <w:tblInd w:w="720" w:type="dxa"/>
        <w:tblLook w:val="04A0" w:firstRow="1" w:lastRow="0" w:firstColumn="1" w:lastColumn="0" w:noHBand="0" w:noVBand="1"/>
      </w:tblPr>
      <w:tblGrid>
        <w:gridCol w:w="2277"/>
        <w:gridCol w:w="5859"/>
      </w:tblGrid>
      <w:tr w:rsidR="00EC4B9C"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rsidR="00211C8D" w:rsidRDefault="00EC4B9C">
            <w:pPr>
              <w:keepNext/>
              <w:rPr>
                <w:rFonts w:eastAsia="Times New Roman" w:cs="Arial"/>
                <w:b w:val="0"/>
                <w:bCs w:val="0"/>
                <w:i/>
                <w:color w:val="3366CC"/>
                <w:kern w:val="32"/>
                <w:sz w:val="38"/>
                <w:szCs w:val="38"/>
              </w:rPr>
            </w:pPr>
            <w:r>
              <w:t>Term</w:t>
            </w:r>
          </w:p>
        </w:tc>
        <w:tc>
          <w:tcPr>
            <w:tcW w:w="5859" w:type="dxa"/>
          </w:tcPr>
          <w:p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Instruction</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Unit</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Module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lastRenderedPageBreak/>
              <w:t>Host Interface</w:t>
            </w:r>
          </w:p>
        </w:tc>
        <w:tc>
          <w:tcPr>
            <w:tcW w:w="5859" w:type="dxa"/>
          </w:tcPr>
          <w:p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Memory Interface</w:t>
            </w:r>
          </w:p>
        </w:tc>
        <w:tc>
          <w:tcPr>
            <w:tcW w:w="5859" w:type="dxa"/>
          </w:tcPr>
          <w:p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Host Message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Hardware Thread Shared State</w:t>
            </w:r>
          </w:p>
        </w:tc>
        <w:tc>
          <w:tcPr>
            <w:tcW w:w="5859" w:type="dxa"/>
          </w:tcPr>
          <w:p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rsidR="00B9259E" w:rsidRDefault="00EC4B9C">
            <w:pPr>
              <w:rPr>
                <w:b w:val="0"/>
                <w:bCs w:val="0"/>
              </w:rPr>
            </w:pPr>
            <w:r>
              <w:t>Thread Private State</w:t>
            </w:r>
          </w:p>
        </w:tc>
        <w:tc>
          <w:tcPr>
            <w:tcW w:w="5859" w:type="dxa"/>
          </w:tcPr>
          <w:p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rsidR="00B37A05" w:rsidRDefault="00B37A05" w:rsidP="00B37A05">
      <w:pPr>
        <w:pStyle w:val="BodyText"/>
        <w:rPr>
          <w:rFonts w:cs="Arial"/>
          <w:b/>
          <w:bCs/>
          <w:color w:val="3366CC"/>
          <w:kern w:val="32"/>
          <w:highlight w:val="lightGray"/>
        </w:rPr>
      </w:pPr>
    </w:p>
    <w:p w:rsidR="00B37A05" w:rsidRDefault="00EC4B9C" w:rsidP="00B37A05">
      <w:pPr>
        <w:pStyle w:val="Appendix"/>
      </w:pPr>
      <w:bookmarkStart w:id="166" w:name="_Toc410915431"/>
      <w:r>
        <w:lastRenderedPageBreak/>
        <w:t>Appendix – Acronyms</w:t>
      </w:r>
      <w:bookmarkEnd w:id="166"/>
    </w:p>
    <w:tbl>
      <w:tblPr>
        <w:tblStyle w:val="LightShading-Accent16"/>
        <w:tblW w:w="0" w:type="auto"/>
        <w:tblInd w:w="720" w:type="dxa"/>
        <w:tblLook w:val="04A0" w:firstRow="1" w:lastRow="0" w:firstColumn="1" w:lastColumn="0" w:noHBand="0" w:noVBand="1"/>
      </w:tblPr>
      <w:tblGrid>
        <w:gridCol w:w="2301"/>
        <w:gridCol w:w="5835"/>
      </w:tblGrid>
      <w:tr w:rsidR="00EC4B9C"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C4B9C" w:rsidP="00EC4B9C">
            <w:r>
              <w:t>Term</w:t>
            </w:r>
          </w:p>
        </w:tc>
        <w:tc>
          <w:tcPr>
            <w:tcW w:w="7038" w:type="dxa"/>
          </w:tcPr>
          <w:p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AE</w:t>
            </w:r>
          </w:p>
        </w:tc>
        <w:tc>
          <w:tcPr>
            <w:tcW w:w="7038" w:type="dxa"/>
          </w:tcPr>
          <w:p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API</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FPGA</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717319" w:rsidP="00EC4B9C">
            <w:r>
              <w:t>HC-1/1EX/2/2EX</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HDL</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HIF</w:t>
            </w:r>
          </w:p>
        </w:tc>
        <w:tc>
          <w:tcPr>
            <w:tcW w:w="7038" w:type="dxa"/>
          </w:tcPr>
          <w:p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w:t>
            </w:r>
          </w:p>
        </w:tc>
        <w:tc>
          <w:tcPr>
            <w:tcW w:w="7038" w:type="dxa"/>
          </w:tcPr>
          <w:p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HTD / htd</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HTL / htl</w:t>
            </w:r>
          </w:p>
        </w:tc>
        <w:tc>
          <w:tcPr>
            <w:tcW w:w="7038" w:type="dxa"/>
          </w:tcPr>
          <w:p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HTV</w:t>
            </w:r>
          </w:p>
        </w:tc>
        <w:tc>
          <w:tcPr>
            <w:tcW w:w="7038" w:type="dxa"/>
          </w:tcPr>
          <w:p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EC4B9C" w:rsidRDefault="00EB062C" w:rsidP="00EC4B9C">
            <w:r>
              <w:t>PDK</w:t>
            </w:r>
          </w:p>
        </w:tc>
        <w:tc>
          <w:tcPr>
            <w:tcW w:w="7038" w:type="dxa"/>
          </w:tcPr>
          <w:p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rsidR="00EB062C" w:rsidRDefault="00EB062C" w:rsidP="00EC4B9C">
            <w:r>
              <w:t>VHDL</w:t>
            </w:r>
          </w:p>
        </w:tc>
        <w:tc>
          <w:tcPr>
            <w:tcW w:w="7038" w:type="dxa"/>
          </w:tcPr>
          <w:p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rsidR="00D2064D" w:rsidRDefault="00D2064D" w:rsidP="00EC4B9C">
            <w:r>
              <w:t>WX-690/2000</w:t>
            </w:r>
          </w:p>
        </w:tc>
        <w:tc>
          <w:tcPr>
            <w:tcW w:w="7038" w:type="dxa"/>
          </w:tcPr>
          <w:p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bl>
    <w:p w:rsidR="00B37A05" w:rsidRDefault="00B37A05" w:rsidP="00B37A05">
      <w:pPr>
        <w:pStyle w:val="BodyText"/>
        <w:rPr>
          <w:rFonts w:cs="Arial"/>
          <w:b/>
          <w:bCs/>
          <w:color w:val="3366CC"/>
          <w:kern w:val="32"/>
          <w:highlight w:val="lightGray"/>
        </w:rPr>
      </w:pPr>
    </w:p>
    <w:p w:rsidR="00B37A05" w:rsidRDefault="00A64A40" w:rsidP="00B37A05">
      <w:pPr>
        <w:pStyle w:val="1Appendix"/>
      </w:pPr>
      <w:bookmarkStart w:id="167" w:name="_Toc410915432"/>
      <w:r>
        <w:lastRenderedPageBreak/>
        <w:t>Appen</w:t>
      </w:r>
      <w:bookmarkStart w:id="168" w:name="AppendixA"/>
      <w:bookmarkEnd w:id="168"/>
      <w:r>
        <w:t>dix</w:t>
      </w:r>
      <w:r w:rsidR="00CC6A19">
        <w:t xml:space="preserve"> – Hybrid Thread Description</w:t>
      </w:r>
      <w:bookmarkEnd w:id="167"/>
    </w:p>
    <w:p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rsidR="00FF2294" w:rsidRDefault="003178B1" w:rsidP="003178B1">
      <w:pPr>
        <w:pStyle w:val="BodyText"/>
      </w:pPr>
      <w:r>
        <w:t xml:space="preserve">The generated interface may be the interface to a routine or a macro definition. There are three interfaces that are generated. </w:t>
      </w:r>
    </w:p>
    <w:p w:rsidR="00FF2294" w:rsidRDefault="00FF2294" w:rsidP="00D57926">
      <w:pPr>
        <w:pStyle w:val="BodyText"/>
        <w:numPr>
          <w:ilvl w:val="0"/>
          <w:numId w:val="18"/>
        </w:numPr>
      </w:pPr>
      <w:r>
        <w:t>Host interface</w:t>
      </w:r>
    </w:p>
    <w:p w:rsidR="00FF2294" w:rsidRDefault="00FE14B9" w:rsidP="00D57926">
      <w:pPr>
        <w:pStyle w:val="BodyText"/>
        <w:numPr>
          <w:ilvl w:val="0"/>
          <w:numId w:val="18"/>
        </w:numPr>
      </w:pPr>
      <w:r>
        <w:t xml:space="preserve">Personality </w:t>
      </w:r>
      <w:r w:rsidR="00FF2294">
        <w:t>interface</w:t>
      </w:r>
    </w:p>
    <w:p w:rsidR="00FF2294" w:rsidRDefault="00FF2294" w:rsidP="00D57926">
      <w:pPr>
        <w:pStyle w:val="BodyText"/>
        <w:numPr>
          <w:ilvl w:val="0"/>
          <w:numId w:val="18"/>
        </w:numPr>
      </w:pPr>
      <w:r>
        <w:t>High level model interface</w:t>
      </w:r>
    </w:p>
    <w:p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rsidR="003178B1" w:rsidRPr="003178B1" w:rsidRDefault="003178B1" w:rsidP="003178B1">
      <w:pPr>
        <w:pStyle w:val="BodyText"/>
      </w:pPr>
    </w:p>
    <w:p w:rsidR="006E0E61" w:rsidRDefault="006E0E61" w:rsidP="00655F8B">
      <w:pPr>
        <w:pStyle w:val="Appendix20"/>
      </w:pPr>
      <w:bookmarkStart w:id="169" w:name="_Toc410915433"/>
      <w:bookmarkStart w:id="170" w:name="AddModule"/>
      <w:r>
        <w:lastRenderedPageBreak/>
        <w:t xml:space="preserve">AddModule( </w:t>
      </w:r>
      <w:r w:rsidR="00081C48">
        <w:t>…</w:t>
      </w:r>
      <w:r>
        <w:t xml:space="preserve"> )</w:t>
      </w:r>
      <w:bookmarkEnd w:id="169"/>
    </w:p>
    <w:bookmarkEnd w:id="170"/>
    <w:p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reset=&lt;inst&gt;} {, pause=</w:t>
      </w:r>
      <w:r w:rsidR="00094365">
        <w:t>=&lt;true or false&gt;}</w:t>
      </w:r>
      <w:r w:rsidR="00B72598">
        <w:t xml:space="preserve"> </w:t>
      </w:r>
      <w:r w:rsidR="00A64A40">
        <w:t>)</w:t>
      </w:r>
    </w:p>
    <w:p w:rsidR="00A64A40" w:rsidRPr="00712EA1" w:rsidRDefault="00A64A40" w:rsidP="00712EA1">
      <w:pPr>
        <w:pStyle w:val="Appendix3"/>
      </w:pPr>
      <w:r w:rsidRPr="00655F8B">
        <w:t>Description</w:t>
      </w:r>
      <w:r w:rsidRPr="00712EA1">
        <w:t>:</w:t>
      </w:r>
    </w:p>
    <w:p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rsidR="00404D4B" w:rsidRDefault="00404D4B" w:rsidP="00A64A40">
      <w:pPr>
        <w:pStyle w:val="Indented"/>
      </w:pPr>
    </w:p>
    <w:p w:rsidR="00A64A40" w:rsidRDefault="00094365" w:rsidP="00A64A40">
      <w:pPr>
        <w:pStyle w:val="Indented"/>
      </w:pPr>
      <w:r>
        <w:t>Many AddModule subcommands exist.  These subcommands are used by specifying the &lt;module name&gt; followed by the subcommand.</w:t>
      </w:r>
    </w:p>
    <w:p w:rsidR="00A64A40" w:rsidRDefault="00A64A40" w:rsidP="00712EA1">
      <w:pPr>
        <w:pStyle w:val="Appendix3"/>
      </w:pPr>
      <w:r>
        <w:t>Parameters:</w:t>
      </w:r>
    </w:p>
    <w:p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Parameter Name</w:t>
            </w:r>
          </w:p>
        </w:tc>
        <w:tc>
          <w:tcPr>
            <w:tcW w:w="2375"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64A40" w:rsidRDefault="00A64A40" w:rsidP="00A64A40">
            <w:pPr>
              <w:pStyle w:val="Indented"/>
              <w:ind w:left="0"/>
              <w:jc w:val="center"/>
            </w:pPr>
            <w:r>
              <w:t>name</w:t>
            </w:r>
          </w:p>
        </w:tc>
        <w:tc>
          <w:tcPr>
            <w:tcW w:w="2375"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rsidTr="00A64A40">
        <w:tc>
          <w:tcPr>
            <w:cnfStyle w:val="001000000000" w:firstRow="0" w:lastRow="0" w:firstColumn="1" w:lastColumn="0" w:oddVBand="0" w:evenVBand="0" w:oddHBand="0" w:evenHBand="0" w:firstRowFirstColumn="0" w:firstRowLastColumn="0" w:lastRowFirstColumn="0" w:lastRowLastColumn="0"/>
            <w:tcW w:w="2304" w:type="dxa"/>
          </w:tcPr>
          <w:p w:rsidR="00115B13" w:rsidRDefault="00115B13" w:rsidP="00A64A40">
            <w:pPr>
              <w:pStyle w:val="Indented"/>
              <w:ind w:left="0"/>
              <w:jc w:val="center"/>
            </w:pPr>
            <w:r>
              <w:t>clock</w:t>
            </w:r>
          </w:p>
        </w:tc>
        <w:tc>
          <w:tcPr>
            <w:tcW w:w="2375"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htIdW</w:t>
            </w:r>
          </w:p>
        </w:tc>
        <w:tc>
          <w:tcPr>
            <w:tcW w:w="2375" w:type="dxa"/>
          </w:tcPr>
          <w:p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rsidTr="00A64A40">
        <w:tc>
          <w:tcPr>
            <w:cnfStyle w:val="001000000000" w:firstRow="0" w:lastRow="0" w:firstColumn="1" w:lastColumn="0" w:oddVBand="0" w:evenVBand="0" w:oddHBand="0" w:evenHBand="0" w:firstRowFirstColumn="0" w:firstRowLastColumn="0" w:lastRowFirstColumn="0" w:lastRowLastColumn="0"/>
            <w:tcW w:w="2304" w:type="dxa"/>
          </w:tcPr>
          <w:p w:rsidR="00156CFF" w:rsidRDefault="00156CFF" w:rsidP="00156CFF">
            <w:pPr>
              <w:pStyle w:val="Indented"/>
              <w:ind w:left="0"/>
              <w:jc w:val="center"/>
            </w:pPr>
            <w:r>
              <w:t>reset</w:t>
            </w:r>
          </w:p>
        </w:tc>
        <w:tc>
          <w:tcPr>
            <w:tcW w:w="2375"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094365" w:rsidRDefault="00094365" w:rsidP="00156CFF">
            <w:pPr>
              <w:pStyle w:val="Indented"/>
              <w:ind w:left="0"/>
              <w:jc w:val="center"/>
            </w:pPr>
            <w:r>
              <w:t>pause</w:t>
            </w:r>
          </w:p>
        </w:tc>
        <w:tc>
          <w:tcPr>
            <w:tcW w:w="2375"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A64A40" w:rsidRDefault="00A64A40" w:rsidP="00A64A40">
      <w:pPr>
        <w:autoSpaceDE w:val="0"/>
        <w:autoSpaceDN w:val="0"/>
        <w:adjustRightInd w:val="0"/>
        <w:spacing w:after="0"/>
        <w:rPr>
          <w:rFonts w:ascii="Consolas" w:hAnsi="Consolas" w:cs="Consolas"/>
          <w:sz w:val="19"/>
          <w:szCs w:val="19"/>
        </w:rPr>
      </w:pPr>
    </w:p>
    <w:p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rsidR="00115B13" w:rsidRDefault="00115B13" w:rsidP="00115B13">
      <w:pPr>
        <w:pStyle w:val="Indented"/>
      </w:pPr>
    </w:p>
    <w:p w:rsidR="00115B13" w:rsidRDefault="00115B13" w:rsidP="00115B13">
      <w:pPr>
        <w:pStyle w:val="Indented"/>
      </w:pPr>
      <w:r>
        <w:t xml:space="preserve">The </w:t>
      </w:r>
      <w:r>
        <w:rPr>
          <w:b/>
        </w:rPr>
        <w:t>clock</w:t>
      </w:r>
      <w:r>
        <w:t xml:space="preserve"> parameter specifies the clock rate for the module.  Valid options are 1x and 2x.</w:t>
      </w:r>
    </w:p>
    <w:p w:rsidR="00863ED5" w:rsidRDefault="00863ED5" w:rsidP="00115B13">
      <w:pPr>
        <w:pStyle w:val="Indented"/>
      </w:pPr>
    </w:p>
    <w:p w:rsidR="00863ED5" w:rsidRDefault="00863ED5" w:rsidP="00863ED5">
      <w:pPr>
        <w:pStyle w:val="Indented"/>
      </w:pPr>
      <w:r>
        <w:t xml:space="preserve">The </w:t>
      </w:r>
      <w:r>
        <w:rPr>
          <w:b/>
        </w:rPr>
        <w:t>htIdW</w:t>
      </w:r>
      <w:r>
        <w:t xml:space="preserve"> parameter specifies the number of threads (log2) in the module.</w:t>
      </w:r>
    </w:p>
    <w:p w:rsidR="00863ED5" w:rsidRDefault="00863ED5" w:rsidP="00115B13">
      <w:pPr>
        <w:pStyle w:val="Indented"/>
      </w:pPr>
    </w:p>
    <w:p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rsidR="009B1D2B" w:rsidRDefault="009B1D2B" w:rsidP="009B1D2B">
      <w:pPr>
        <w:pStyle w:val="Indented"/>
      </w:pPr>
    </w:p>
    <w:p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rsidR="009B1D2B" w:rsidRDefault="009B1D2B" w:rsidP="009B1D2B">
      <w:pPr>
        <w:pStyle w:val="Indented"/>
      </w:pPr>
    </w:p>
    <w:p w:rsidR="00A64A40" w:rsidRDefault="00A64A40" w:rsidP="00A64A40">
      <w:pPr>
        <w:pStyle w:val="Indented"/>
      </w:pPr>
    </w:p>
    <w:p w:rsidR="00A64A40" w:rsidRDefault="00A64A40" w:rsidP="00712EA1">
      <w:pPr>
        <w:pStyle w:val="Appendix3"/>
      </w:pPr>
      <w:r>
        <w:t>Example:</w:t>
      </w:r>
    </w:p>
    <w:p w:rsidR="00A64A40" w:rsidRDefault="00A64A40" w:rsidP="00A64A40">
      <w:pPr>
        <w:autoSpaceDE w:val="0"/>
        <w:autoSpaceDN w:val="0"/>
        <w:adjustRightInd w:val="0"/>
        <w:spacing w:after="0"/>
        <w:ind w:firstLine="720"/>
      </w:pPr>
      <w:r w:rsidRPr="0082429E">
        <w:t>dsnInfo.</w:t>
      </w:r>
      <w:r>
        <w:t xml:space="preserve"> AddModule( name=inc );</w:t>
      </w:r>
    </w:p>
    <w:p w:rsidR="00A64A40" w:rsidRDefault="00A64A40" w:rsidP="00A64A40">
      <w:pPr>
        <w:pStyle w:val="Indented"/>
      </w:pPr>
    </w:p>
    <w:p w:rsidR="00156CFF" w:rsidRDefault="00156CFF" w:rsidP="00156CFF">
      <w:pPr>
        <w:pStyle w:val="Appendix3"/>
      </w:pPr>
      <w:r>
        <w:lastRenderedPageBreak/>
        <w:t>Generated Personality Interface:</w:t>
      </w:r>
    </w:p>
    <w:p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rsidR="00156CFF" w:rsidRDefault="00156CFF" w:rsidP="00156CFF">
      <w:pPr>
        <w:pStyle w:val="Indented"/>
      </w:pPr>
    </w:p>
    <w:p w:rsidR="00156CFF" w:rsidRPr="00BE7438" w:rsidRDefault="00156CFF" w:rsidP="00156CFF">
      <w:pPr>
        <w:pStyle w:val="Indented"/>
        <w:rPr>
          <w:b/>
        </w:rPr>
      </w:pPr>
      <w:r w:rsidRPr="00697924">
        <w:rPr>
          <w:b/>
        </w:rPr>
        <w:t>HtContinue</w:t>
      </w:r>
      <w:r w:rsidRPr="00BE7438">
        <w:rPr>
          <w:b/>
        </w:rPr>
        <w:t>(</w:t>
      </w:r>
      <w:r>
        <w:rPr>
          <w:b/>
        </w:rPr>
        <w:t xml:space="preserve"> inst </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HtContinue</w:t>
      </w:r>
      <w:r>
        <w:t xml:space="preserve"> routine is used to set the next instruction to execute.</w:t>
      </w:r>
    </w:p>
    <w:p w:rsidR="00156CFF" w:rsidRDefault="00156CFF" w:rsidP="00156CFF">
      <w:pPr>
        <w:pStyle w:val="Indented"/>
      </w:pPr>
    </w:p>
    <w:p w:rsidR="00156CFF" w:rsidRPr="00BE7438" w:rsidRDefault="00156CFF" w:rsidP="00156CFF">
      <w:pPr>
        <w:pStyle w:val="Indented"/>
        <w:rPr>
          <w:b/>
        </w:rPr>
      </w:pPr>
      <w:r w:rsidRPr="00697924">
        <w:rPr>
          <w:b/>
        </w:rPr>
        <w:t>Ht</w:t>
      </w:r>
      <w:r>
        <w:rPr>
          <w:b/>
        </w:rPr>
        <w:t>Retry(</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rsidR="00156CFF" w:rsidRDefault="00156CFF" w:rsidP="00156CFF">
      <w:pPr>
        <w:pStyle w:val="Indented"/>
      </w:pPr>
    </w:p>
    <w:p w:rsidR="00156CFF" w:rsidRPr="00BE7438" w:rsidRDefault="00156CFF" w:rsidP="00156CFF">
      <w:pPr>
        <w:pStyle w:val="Indented"/>
        <w:rPr>
          <w:b/>
        </w:rPr>
      </w:pPr>
      <w:r w:rsidRPr="00697924">
        <w:rPr>
          <w:b/>
        </w:rPr>
        <w:t>Ht</w:t>
      </w:r>
      <w:r>
        <w:rPr>
          <w:b/>
        </w:rPr>
        <w:t>Terminate</w:t>
      </w:r>
      <w:r w:rsidRPr="00BE7438">
        <w:rPr>
          <w:b/>
        </w:rPr>
        <w:t>()</w:t>
      </w:r>
    </w:p>
    <w:p w:rsidR="00156CFF" w:rsidRDefault="00156CFF" w:rsidP="00156CFF">
      <w:pPr>
        <w:pStyle w:val="Indented"/>
      </w:pPr>
    </w:p>
    <w:p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rsidR="00156CFF" w:rsidRDefault="00156CFF" w:rsidP="00156CFF">
      <w:pPr>
        <w:pStyle w:val="Indented"/>
      </w:pPr>
    </w:p>
    <w:p w:rsidR="00156CFF" w:rsidRPr="00BE7438" w:rsidRDefault="00156CFF" w:rsidP="00156CFF">
      <w:pPr>
        <w:pStyle w:val="Indented"/>
        <w:rPr>
          <w:b/>
        </w:rPr>
      </w:pPr>
      <w:r w:rsidRPr="00697924">
        <w:rPr>
          <w:b/>
        </w:rPr>
        <w:t>Ht</w:t>
      </w:r>
      <w:r>
        <w:rPr>
          <w:b/>
        </w:rPr>
        <w:t>Pause(</w:t>
      </w:r>
      <w:r w:rsidR="00C57CAD">
        <w:rPr>
          <w:b/>
        </w:rPr>
        <w:t xml:space="preserve"> inst )</w:t>
      </w:r>
    </w:p>
    <w:p w:rsidR="00156CFF" w:rsidRDefault="00156CFF" w:rsidP="00156CFF">
      <w:pPr>
        <w:pStyle w:val="Indented"/>
      </w:pPr>
    </w:p>
    <w:p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rsidR="00156CFF" w:rsidRDefault="00156CFF" w:rsidP="00156CFF">
      <w:pPr>
        <w:pStyle w:val="Indented"/>
      </w:pPr>
    </w:p>
    <w:p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rsidR="00156CFF" w:rsidRDefault="00156CFF" w:rsidP="00156CFF">
      <w:pPr>
        <w:pStyle w:val="Indented"/>
      </w:pPr>
    </w:p>
    <w:p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rsidR="00156CFF" w:rsidRDefault="00156CFF" w:rsidP="00156CFF">
      <w:pPr>
        <w:pStyle w:val="Appendix3"/>
      </w:pPr>
      <w:r>
        <w:t>Generated Host or Model Interface:</w:t>
      </w:r>
    </w:p>
    <w:p w:rsidR="00156CFF" w:rsidRPr="0018322F" w:rsidRDefault="00156CFF" w:rsidP="00156CFF">
      <w:pPr>
        <w:pStyle w:val="Indented"/>
      </w:pPr>
      <w:r>
        <w:t>No host or model interface routines are generated.</w:t>
      </w:r>
    </w:p>
    <w:p w:rsidR="00156CFF" w:rsidRDefault="00156CFF" w:rsidP="00156CFF">
      <w:pPr>
        <w:pStyle w:val="Indented"/>
      </w:pPr>
    </w:p>
    <w:p w:rsidR="00156CFF" w:rsidRDefault="00156CFF" w:rsidP="00156CFF">
      <w:pPr>
        <w:pStyle w:val="Indented"/>
      </w:pPr>
    </w:p>
    <w:p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1" w:name="AddDefine"/>
      <w:bookmarkStart w:id="172" w:name="AddTypeDef"/>
      <w:bookmarkEnd w:id="171"/>
      <w:bookmarkEnd w:id="172"/>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Pr="005730E6" w:rsidRDefault="00081C48" w:rsidP="009E2EE9">
      <w:pPr>
        <w:pStyle w:val="Appendix20"/>
      </w:pPr>
      <w:bookmarkStart w:id="173" w:name="AddStruct"/>
      <w:bookmarkStart w:id="174" w:name="AddThreadGroup"/>
      <w:bookmarkStart w:id="175" w:name="AddInst"/>
      <w:bookmarkStart w:id="176" w:name="_Toc410915434"/>
      <w:bookmarkEnd w:id="173"/>
      <w:bookmarkEnd w:id="174"/>
      <w:bookmarkEnd w:id="175"/>
      <w:r>
        <w:lastRenderedPageBreak/>
        <w:t>&lt;mod&gt;.AddInst ( …</w:t>
      </w:r>
      <w:r w:rsidR="009E2EE9">
        <w:t xml:space="preserve"> )</w:t>
      </w:r>
      <w:bookmarkEnd w:id="176"/>
    </w:p>
    <w:p w:rsidR="009A376B" w:rsidRPr="005730E6" w:rsidRDefault="009A376B" w:rsidP="009E2EE9">
      <w:pPr>
        <w:pStyle w:val="Appendix3"/>
      </w:pPr>
      <w:r>
        <w:t>&lt;mod&gt;.AddInst ( name=&lt;name&gt; )</w:t>
      </w:r>
    </w:p>
    <w:p w:rsidR="009A376B" w:rsidRPr="00C2260D" w:rsidRDefault="009A376B" w:rsidP="003178B1">
      <w:pPr>
        <w:pStyle w:val="Appendix3"/>
      </w:pPr>
      <w:r>
        <w:t>Description:</w:t>
      </w:r>
    </w:p>
    <w:p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rsidR="009A376B" w:rsidRDefault="009A376B" w:rsidP="003178B1">
      <w:pPr>
        <w:pStyle w:val="Appendix3"/>
      </w:pPr>
      <w:r>
        <w:t>Parameters:</w:t>
      </w:r>
    </w:p>
    <w:p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rsidR="009A376B" w:rsidRDefault="009A376B" w:rsidP="003178B1">
      <w:pPr>
        <w:pStyle w:val="Appendix3"/>
      </w:pPr>
      <w:r>
        <w:t>Example:</w:t>
      </w:r>
    </w:p>
    <w:p w:rsidR="009A376B" w:rsidRDefault="009A376B" w:rsidP="009A376B">
      <w:pPr>
        <w:autoSpaceDE w:val="0"/>
        <w:autoSpaceDN w:val="0"/>
        <w:adjustRightInd w:val="0"/>
        <w:spacing w:after="0"/>
        <w:ind w:firstLine="720"/>
      </w:pPr>
      <w:r>
        <w:t>ctl.AddInst( name=CS_PARSE );</w:t>
      </w: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C952E8">
        <w:rPr>
          <w:i/>
        </w:rPr>
        <w:t>AddInst</w:t>
      </w:r>
      <w:r>
        <w:t xml:space="preserve"> command.</w:t>
      </w:r>
    </w:p>
    <w:p w:rsidR="009A376B" w:rsidRPr="001A3438"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77" w:name="AddEntry"/>
      <w:bookmarkStart w:id="178" w:name="_Toc410915435"/>
      <w:bookmarkEnd w:id="177"/>
      <w:r>
        <w:lastRenderedPageBreak/>
        <w:t>&lt;mod&gt;.AddEntry( … )</w:t>
      </w:r>
      <w:bookmarkEnd w:id="178"/>
    </w:p>
    <w:p w:rsidR="009A376B" w:rsidRPr="005730E6" w:rsidRDefault="009A376B" w:rsidP="009E2EE9">
      <w:pPr>
        <w:pStyle w:val="Appendix3"/>
      </w:pPr>
      <w:r>
        <w:t xml:space="preserve">&lt;mod&gt;.AddEntry(func=&lt;name&gt;, inst=&lt;inst&gt; {, </w:t>
      </w:r>
      <w:r w:rsidR="00C86A3E">
        <w:t>reserve</w:t>
      </w:r>
      <w:r>
        <w:t>=&lt;</w:t>
      </w:r>
      <w:r w:rsidR="00C86A3E">
        <w:t>number</w:t>
      </w:r>
      <w:r>
        <w:t>&gt;} {, host=&lt;true or false&gt;}</w:t>
      </w:r>
      <w:r w:rsidR="00D85C1D">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rsidR="009A376B" w:rsidRDefault="009A376B" w:rsidP="009E2EE9">
      <w:pPr>
        <w:pStyle w:val="Appendix3"/>
      </w:pPr>
      <w:r>
        <w:t>Parameters:</w:t>
      </w:r>
    </w:p>
    <w:p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inst</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C57CAD" w:rsidP="009A376B">
            <w:pPr>
              <w:pStyle w:val="Indented"/>
              <w:ind w:left="0"/>
              <w:jc w:val="center"/>
            </w:pPr>
            <w:r>
              <w:t>reserve</w:t>
            </w:r>
          </w:p>
        </w:tc>
        <w:tc>
          <w:tcPr>
            <w:tcW w:w="2375" w:type="dxa"/>
          </w:tcPr>
          <w:p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rsidR="009A376B" w:rsidRDefault="009A376B" w:rsidP="009A376B">
      <w:pPr>
        <w:pStyle w:val="Indented"/>
      </w:pPr>
    </w:p>
    <w:p w:rsidR="009A376B" w:rsidRDefault="009A376B" w:rsidP="009A376B">
      <w:pPr>
        <w:pStyle w:val="Indented"/>
      </w:pPr>
      <w:r>
        <w:t xml:space="preserve">The </w:t>
      </w:r>
      <w:r>
        <w:rPr>
          <w:b/>
        </w:rPr>
        <w:t>inst</w:t>
      </w:r>
      <w:r>
        <w:t xml:space="preserve"> parameter specifies the entry point instruction. </w:t>
      </w:r>
      <w:r w:rsidR="00DB24F3">
        <w:t xml:space="preserve"> </w:t>
      </w:r>
      <w:r>
        <w:t>The named instruction will be the first instruction executed for a function call.</w:t>
      </w:r>
    </w:p>
    <w:p w:rsidR="009A376B" w:rsidRDefault="009A376B" w:rsidP="009A376B">
      <w:pPr>
        <w:pStyle w:val="Indented"/>
      </w:pPr>
    </w:p>
    <w:p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rsidR="009A376B" w:rsidRDefault="009A376B" w:rsidP="009A376B">
      <w:pPr>
        <w:pStyle w:val="Indented"/>
      </w:pPr>
    </w:p>
    <w:p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rsidR="009A376B" w:rsidRDefault="009A376B" w:rsidP="009A376B">
      <w:pPr>
        <w:pStyle w:val="Indented"/>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lastRenderedPageBreak/>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rsidR="009A376B" w:rsidRDefault="009A376B" w:rsidP="009E2EE9">
      <w:pPr>
        <w:pStyle w:val="Appendix3"/>
      </w:pPr>
      <w:r>
        <w:t>Example:</w:t>
      </w:r>
    </w:p>
    <w:p w:rsidR="009A376B" w:rsidRDefault="009A376B" w:rsidP="009A376B">
      <w:pPr>
        <w:autoSpaceDE w:val="0"/>
        <w:autoSpaceDN w:val="0"/>
        <w:adjustRightInd w:val="0"/>
        <w:spacing w:after="0"/>
        <w:ind w:firstLine="720"/>
      </w:pPr>
      <w:r>
        <w:t>prs</w:t>
      </w:r>
      <w:r w:rsidRPr="0082429E">
        <w:t>.</w:t>
      </w:r>
      <w:r>
        <w:t>AddEntry( func=parse, inst=PRS_INIT )</w:t>
      </w:r>
    </w:p>
    <w:p w:rsidR="00542826" w:rsidRDefault="009A376B" w:rsidP="00542826">
      <w:pPr>
        <w:autoSpaceDE w:val="0"/>
        <w:autoSpaceDN w:val="0"/>
        <w:adjustRightInd w:val="0"/>
        <w:spacing w:after="0"/>
        <w:ind w:firstLine="720"/>
      </w:pPr>
      <w:r>
        <w:tab/>
      </w:r>
      <w:r w:rsidR="00EC5A4E">
        <w:t>.AddParam( type=unit32_t, name=arg1 )</w:t>
      </w:r>
    </w:p>
    <w:p w:rsidR="00EC5A4E" w:rsidRDefault="00EC5A4E" w:rsidP="00542826">
      <w:pPr>
        <w:autoSpaceDE w:val="0"/>
        <w:autoSpaceDN w:val="0"/>
        <w:adjustRightInd w:val="0"/>
        <w:spacing w:after="0"/>
        <w:ind w:firstLine="720"/>
      </w:pPr>
      <w:r>
        <w:tab/>
        <w:t>.AddParam( type=int5_t, name=arg2 )</w:t>
      </w:r>
    </w:p>
    <w:p w:rsidR="00EC5A4E" w:rsidRDefault="00EC5A4E" w:rsidP="00542826">
      <w:pPr>
        <w:autoSpaceDE w:val="0"/>
        <w:autoSpaceDN w:val="0"/>
        <w:adjustRightInd w:val="0"/>
        <w:spacing w:after="0"/>
        <w:ind w:firstLine="720"/>
      </w:pPr>
      <w:r>
        <w:tab/>
        <w:t>:</w:t>
      </w:r>
    </w:p>
    <w:p w:rsidR="009A376B" w:rsidRDefault="009A376B" w:rsidP="00542826">
      <w:pPr>
        <w:autoSpaceDE w:val="0"/>
        <w:autoSpaceDN w:val="0"/>
        <w:adjustRightInd w:val="0"/>
        <w:spacing w:after="0"/>
        <w:ind w:firstLine="720"/>
      </w:pPr>
      <w:r>
        <w:t>prs.AddEntry( func=free, inst=PRS_FREE</w:t>
      </w:r>
      <w:r w:rsidR="00F06F00">
        <w:t>, reserve=8</w:t>
      </w:r>
      <w:r>
        <w:t>);</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rsidR="009A376B" w:rsidRDefault="009A376B" w:rsidP="009A376B">
      <w:pPr>
        <w:pStyle w:val="Indented"/>
      </w:pPr>
    </w:p>
    <w:p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E2EE9" w:rsidRDefault="009E2EE9" w:rsidP="009E2EE9">
      <w:pPr>
        <w:pStyle w:val="Appendix20"/>
      </w:pPr>
      <w:bookmarkStart w:id="179" w:name="AddReturn"/>
      <w:bookmarkStart w:id="180" w:name="_Toc410915436"/>
      <w:bookmarkEnd w:id="179"/>
      <w:r>
        <w:lastRenderedPageBreak/>
        <w:t>&lt;mod&gt;.AddReturn( … )</w:t>
      </w:r>
      <w:bookmarkEnd w:id="180"/>
    </w:p>
    <w:p w:rsidR="009A376B" w:rsidRPr="005730E6" w:rsidRDefault="009A376B" w:rsidP="009E2EE9">
      <w:pPr>
        <w:pStyle w:val="Appendix3"/>
      </w:pPr>
      <w:r>
        <w:t>&lt;mod&gt;.AddReturn( func=&lt;name&gt;</w:t>
      </w:r>
      <w:r w:rsidR="00B425FA">
        <w:t xml:space="preserve"> </w:t>
      </w:r>
      <w:r>
        <w:t>)</w:t>
      </w:r>
    </w:p>
    <w:p w:rsidR="009A376B" w:rsidRPr="00C2260D" w:rsidRDefault="009A376B" w:rsidP="009E2EE9">
      <w:pPr>
        <w:pStyle w:val="Appendix3"/>
      </w:pPr>
      <w:r>
        <w:t>Description:</w:t>
      </w:r>
    </w:p>
    <w:p w:rsidR="009A376B" w:rsidRDefault="009A376B" w:rsidP="009A376B">
      <w:pPr>
        <w:pStyle w:val="Indented"/>
      </w:pPr>
      <w:r>
        <w:t xml:space="preserve">Adds return linkage for the entry point with function name </w:t>
      </w:r>
      <w:r w:rsidRPr="00001AF8">
        <w:rPr>
          <w:b/>
          <w:i/>
        </w:rPr>
        <w:t>func</w:t>
      </w:r>
      <w:r>
        <w:t>.</w:t>
      </w:r>
    </w:p>
    <w:p w:rsidR="009A376B" w:rsidRDefault="009A376B" w:rsidP="009E2EE9">
      <w:pPr>
        <w:pStyle w:val="Appendix3"/>
      </w:pPr>
      <w:r>
        <w:t>Parameters:</w:t>
      </w:r>
    </w:p>
    <w:p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rsidR="009A376B" w:rsidRDefault="009A376B" w:rsidP="00B425FA">
      <w:pPr>
        <w:pStyle w:val="Indented"/>
        <w:ind w:left="0"/>
      </w:pPr>
    </w:p>
    <w:p w:rsidR="009A376B" w:rsidRPr="002F435A" w:rsidRDefault="009A376B" w:rsidP="009A376B">
      <w:pPr>
        <w:pStyle w:val="Indented"/>
        <w:rPr>
          <w:b/>
        </w:rPr>
      </w:pPr>
      <w:r w:rsidRPr="002F435A">
        <w:rPr>
          <w:b/>
        </w:rPr>
        <w:t>AddParam subcommand:</w:t>
      </w:r>
    </w:p>
    <w:p w:rsidR="009A376B" w:rsidRDefault="009A376B" w:rsidP="009A376B">
      <w:pPr>
        <w:pStyle w:val="Indented"/>
      </w:pPr>
    </w:p>
    <w:p w:rsidR="009A376B" w:rsidRDefault="009A376B" w:rsidP="009A376B">
      <w:pPr>
        <w:pStyle w:val="Indented"/>
      </w:pPr>
      <w:r>
        <w:t xml:space="preserve">The </w:t>
      </w:r>
      <w:r w:rsidRPr="00001AF8">
        <w:rPr>
          <w:i/>
        </w:rPr>
        <w:t>AddParam</w:t>
      </w:r>
      <w:r>
        <w:t xml:space="preserve"> subcommand is used to specify a return parameter.</w:t>
      </w:r>
    </w:p>
    <w:p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hostType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unused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rsidR="009A376B" w:rsidRDefault="009A376B" w:rsidP="009A376B">
      <w:pPr>
        <w:pStyle w:val="Indented"/>
      </w:pPr>
    </w:p>
    <w:p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rsidR="009A376B" w:rsidRDefault="009A376B" w:rsidP="009E2EE9">
      <w:pPr>
        <w:pStyle w:val="Appendix3"/>
      </w:pPr>
      <w:r>
        <w:lastRenderedPageBreak/>
        <w:t>Example:</w:t>
      </w:r>
    </w:p>
    <w:p w:rsidR="009A376B" w:rsidRDefault="009A376B" w:rsidP="009A376B">
      <w:pPr>
        <w:autoSpaceDE w:val="0"/>
        <w:autoSpaceDN w:val="0"/>
        <w:adjustRightInd w:val="0"/>
        <w:spacing w:after="0"/>
        <w:ind w:firstLine="720"/>
      </w:pPr>
      <w:r>
        <w:t>prs</w:t>
      </w:r>
      <w:r w:rsidRPr="0082429E">
        <w:t>.</w:t>
      </w:r>
      <w:r>
        <w:t>AddReturn( func=parse );</w:t>
      </w:r>
    </w:p>
    <w:p w:rsidR="009A376B" w:rsidRDefault="009A376B" w:rsidP="009A376B">
      <w:pPr>
        <w:autoSpaceDE w:val="0"/>
        <w:autoSpaceDN w:val="0"/>
        <w:adjustRightInd w:val="0"/>
        <w:spacing w:after="0"/>
        <w:ind w:firstLine="720"/>
      </w:pPr>
      <w:r>
        <w:t>prs.AddReturn( func=free )</w:t>
      </w:r>
    </w:p>
    <w:p w:rsidR="009A376B" w:rsidRDefault="009A376B" w:rsidP="009A376B">
      <w:pPr>
        <w:autoSpaceDE w:val="0"/>
        <w:autoSpaceDN w:val="0"/>
        <w:adjustRightInd w:val="0"/>
        <w:spacing w:after="0"/>
        <w:ind w:firstLine="720"/>
      </w:pPr>
      <w:r>
        <w:tab/>
        <w:t>.AddParam( type=bool, name=failure )</w:t>
      </w:r>
    </w:p>
    <w:p w:rsidR="009A376B" w:rsidRDefault="009A376B" w:rsidP="009A376B">
      <w:pPr>
        <w:autoSpaceDE w:val="0"/>
        <w:autoSpaceDN w:val="0"/>
        <w:adjustRightInd w:val="0"/>
        <w:spacing w:after="0"/>
        <w:ind w:firstLine="720"/>
      </w:pPr>
      <w:r>
        <w:tab/>
        <w:t>;</w:t>
      </w:r>
    </w:p>
    <w:p w:rsidR="009A376B" w:rsidRDefault="009A376B" w:rsidP="009A376B">
      <w:pPr>
        <w:autoSpaceDE w:val="0"/>
        <w:autoSpaceDN w:val="0"/>
        <w:adjustRightInd w:val="0"/>
        <w:spacing w:after="0"/>
        <w:ind w:firstLine="720"/>
      </w:pPr>
    </w:p>
    <w:p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rsidR="009A376B" w:rsidRDefault="009A376B" w:rsidP="009A376B">
      <w:pPr>
        <w:pStyle w:val="Indented"/>
      </w:pPr>
      <w:r>
        <w:t>An entry point can have at most one associated return within a single module.</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rsidR="009A376B" w:rsidRDefault="009A376B" w:rsidP="009A376B">
      <w:pPr>
        <w:pStyle w:val="Indented"/>
      </w:pPr>
    </w:p>
    <w:p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(SendReturnBusy_free()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rsidR="009A376B" w:rsidRDefault="00E36E64" w:rsidP="009A376B">
      <w:r>
        <w:t>Note:  Returns are not supported within a switch statement.</w:t>
      </w:r>
    </w:p>
    <w:p w:rsidR="009A376B" w:rsidRDefault="009A376B" w:rsidP="009E2EE9">
      <w:pPr>
        <w:pStyle w:val="Appendix3"/>
      </w:pPr>
      <w:r>
        <w:lastRenderedPageBreak/>
        <w:t>Generated Host Interface:</w:t>
      </w:r>
    </w:p>
    <w:p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E2EE9">
      <w:pPr>
        <w:pStyle w:val="Appendix3"/>
      </w:pPr>
      <w:r>
        <w:t>Generated High Level Model Interface:</w:t>
      </w:r>
    </w:p>
    <w:p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rsidR="009A376B" w:rsidRDefault="009A376B" w:rsidP="009A376B">
      <w:pPr>
        <w:pStyle w:val="Indented"/>
      </w:pPr>
    </w:p>
    <w:p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9E2EE9" w:rsidRDefault="009E2EE9" w:rsidP="009E2EE9">
      <w:pPr>
        <w:pStyle w:val="Appendix20"/>
      </w:pPr>
      <w:bookmarkStart w:id="181" w:name="AddCall"/>
      <w:bookmarkStart w:id="182" w:name="_Toc410915437"/>
      <w:bookmarkEnd w:id="181"/>
      <w:r>
        <w:lastRenderedPageBreak/>
        <w:t>&lt;mod&gt;.AddCall( … )</w:t>
      </w:r>
      <w:bookmarkEnd w:id="182"/>
    </w:p>
    <w:p w:rsidR="009A376B" w:rsidRPr="005730E6" w:rsidRDefault="009A376B" w:rsidP="009E2EE9">
      <w:pPr>
        <w:pStyle w:val="Appendix3"/>
      </w:pPr>
      <w:r>
        <w:t>&lt;mod&gt;.AddCall( func=&lt;name&gt; {, fork</w:t>
      </w:r>
      <w:r w:rsidR="00B425FA">
        <w:t xml:space="preserve">=&lt;boolean&gt;} {, queueW=&lt;depth&gt;} </w:t>
      </w:r>
      <w:r>
        <w:t>)</w:t>
      </w:r>
    </w:p>
    <w:p w:rsidR="009A376B" w:rsidRPr="00C2260D" w:rsidRDefault="009A376B" w:rsidP="009E2EE9">
      <w:pPr>
        <w:pStyle w:val="Appendix3"/>
      </w:pPr>
      <w:r>
        <w:t>Description:</w:t>
      </w:r>
    </w:p>
    <w:p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rsidR="009A376B" w:rsidRDefault="009A376B" w:rsidP="009E2EE9">
      <w:pPr>
        <w:pStyle w:val="Appendix3"/>
      </w:pPr>
      <w:r>
        <w:t>Parameters:</w:t>
      </w:r>
    </w:p>
    <w:p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fork</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(default=5)</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rsidR="009A376B" w:rsidRDefault="009A376B" w:rsidP="009A376B">
      <w:pPr>
        <w:pStyle w:val="Indented"/>
      </w:pPr>
    </w:p>
    <w:p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rsidR="009A376B" w:rsidRDefault="009A376B" w:rsidP="009A376B">
      <w:pPr>
        <w:pStyle w:val="Indented"/>
      </w:pPr>
    </w:p>
    <w:p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rsidR="009A376B" w:rsidRDefault="009A376B" w:rsidP="009A376B">
      <w:pPr>
        <w:pStyle w:val="Indented"/>
      </w:pPr>
    </w:p>
    <w:p w:rsidR="009A376B" w:rsidRDefault="009A376B" w:rsidP="009E2EE9">
      <w:pPr>
        <w:pStyle w:val="Appendix3"/>
      </w:pPr>
      <w:r>
        <w:t>Example:</w:t>
      </w:r>
    </w:p>
    <w:p w:rsidR="009A376B" w:rsidRDefault="009A376B" w:rsidP="009A376B">
      <w:pPr>
        <w:autoSpaceDE w:val="0"/>
        <w:autoSpaceDN w:val="0"/>
        <w:adjustRightInd w:val="0"/>
        <w:spacing w:after="0"/>
        <w:ind w:firstLine="720"/>
      </w:pPr>
      <w:r>
        <w:t>ctl</w:t>
      </w:r>
      <w:r w:rsidRPr="0082429E">
        <w:t>.</w:t>
      </w:r>
      <w:r>
        <w:t>AddCall( func=parse );</w:t>
      </w:r>
    </w:p>
    <w:p w:rsidR="009A376B" w:rsidRDefault="009A376B" w:rsidP="009A376B">
      <w:pPr>
        <w:autoSpaceDE w:val="0"/>
        <w:autoSpaceDN w:val="0"/>
        <w:adjustRightInd w:val="0"/>
        <w:spacing w:after="0"/>
        <w:ind w:firstLine="720"/>
      </w:pPr>
      <w:r>
        <w:t>ctl.AddCall( func=free, fork=true,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does not require a queue when the caller is unavailable (i.e. the caller will wait until the caller can start the thread). </w:t>
      </w:r>
      <w:r w:rsidR="00DB24F3">
        <w:t xml:space="preserve"> </w:t>
      </w:r>
    </w:p>
    <w:p w:rsidR="009A376B" w:rsidRDefault="009A376B" w:rsidP="009E2EE9">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rsidR="009A376B" w:rsidRDefault="009A376B" w:rsidP="009A376B">
      <w:pPr>
        <w:pStyle w:val="Indented"/>
      </w:pPr>
    </w:p>
    <w:p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p>
    <w:p w:rsidR="009A376B" w:rsidRDefault="009A376B" w:rsidP="009A376B">
      <w:pPr>
        <w:pStyle w:val="Indented"/>
      </w:pPr>
    </w:p>
    <w:p w:rsidR="009A376B" w:rsidRDefault="009A376B" w:rsidP="009A376B">
      <w:pPr>
        <w:pStyle w:val="Indented"/>
      </w:pPr>
      <w:r>
        <w:lastRenderedPageBreak/>
        <w:t xml:space="preserve">The </w:t>
      </w:r>
      <w:r w:rsidR="00CF504B" w:rsidRPr="00CF504B">
        <w:rPr>
          <w:i/>
        </w:rPr>
        <w:t>SendCallBusy</w:t>
      </w:r>
      <w:r>
        <w:t xml:space="preserve"> routine returns a boolean value indicating if the </w:t>
      </w:r>
      <w:r w:rsidR="00B226BB">
        <w:t xml:space="preserve">call </w:t>
      </w:r>
      <w:r>
        <w:t xml:space="preserve">interface has space to accept another call thread. </w:t>
      </w:r>
      <w:r w:rsidR="00FE14B9">
        <w:t xml:space="preserve"> </w:t>
      </w: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If (SendCallBusy_free () ) {</w:t>
      </w:r>
    </w:p>
    <w:p w:rsidR="009A376B" w:rsidRDefault="009A376B" w:rsidP="009A376B">
      <w:pPr>
        <w:pStyle w:val="Indented"/>
      </w:pPr>
      <w:r>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 xml:space="preserve">rsmInst, </w:t>
      </w:r>
      <w:r>
        <w:rPr>
          <w:b/>
        </w:rPr>
        <w:t>&lt;callParam1&gt;,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22326F">
        <w:t xml:space="preserve"> parameter specifies the instruction to be executed after the call returns.</w:t>
      </w:r>
      <w:r>
        <w:t xml:space="preserve"> </w:t>
      </w:r>
      <w:r w:rsidR="00FE14B9">
        <w:t xml:space="preserve"> </w:t>
      </w: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SendCall_free ( head, tail );</w:t>
      </w:r>
      <w:r>
        <w:tab/>
        <w:t>// the callee’s private variables will have the values for head and tail</w:t>
      </w:r>
    </w:p>
    <w:p w:rsidR="009A376B" w:rsidRDefault="009A376B" w:rsidP="009A376B">
      <w:pPr>
        <w:pStyle w:val="Indented"/>
      </w:pPr>
    </w:p>
    <w:p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 xml:space="preserve">Inst, </w:t>
      </w:r>
      <w:r w:rsidRPr="00E57FC7">
        <w:rPr>
          <w:b/>
        </w:rPr>
        <w:t>&lt;</w:t>
      </w:r>
      <w:r w:rsidRPr="00DE1C73">
        <w:rPr>
          <w:b/>
        </w:rPr>
        <w:t xml:space="preserve"> </w:t>
      </w:r>
      <w:r>
        <w:rPr>
          <w:b/>
        </w:rPr>
        <w:t>callParam1&gt;, &lt;call</w:t>
      </w:r>
      <w:r w:rsidRPr="00E57FC7">
        <w:rPr>
          <w:b/>
        </w:rPr>
        <w:t>Param2&gt;, …)</w:t>
      </w:r>
    </w:p>
    <w:p w:rsidR="009A376B" w:rsidRDefault="009A376B" w:rsidP="009A376B">
      <w:pPr>
        <w:pStyle w:val="Indented"/>
      </w:pPr>
    </w:p>
    <w:p w:rsidR="009A376B" w:rsidRDefault="009A376B" w:rsidP="009A376B">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rsidR="009A376B" w:rsidRDefault="009A376B" w:rsidP="009A376B">
      <w:pPr>
        <w:pStyle w:val="Indented"/>
        <w:ind w:left="0"/>
      </w:pPr>
    </w:p>
    <w:p w:rsidR="009A376B" w:rsidRDefault="009A376B" w:rsidP="009A376B">
      <w:pPr>
        <w:pStyle w:val="Indented"/>
      </w:pPr>
      <w:r>
        <w:t>Example usage:</w:t>
      </w:r>
    </w:p>
    <w:p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rsidR="009A376B" w:rsidRDefault="009A376B" w:rsidP="009A376B">
      <w:pPr>
        <w:pStyle w:val="Indented"/>
        <w:ind w:firstLine="288"/>
      </w:pPr>
    </w:p>
    <w:p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xml:space="preserve">( rsmInst </w:t>
      </w:r>
      <w:r w:rsidRPr="00E57FC7">
        <w:rPr>
          <w:b/>
        </w:rPr>
        <w:t>)</w:t>
      </w:r>
    </w:p>
    <w:p w:rsidR="009A376B" w:rsidRDefault="009A376B" w:rsidP="009A376B">
      <w:pPr>
        <w:pStyle w:val="Indented"/>
      </w:pPr>
    </w:p>
    <w:p w:rsidR="009A376B" w:rsidRDefault="009A376B" w:rsidP="009A376B">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t xml:space="preserve"> parameter specifies the instruction to be executed after all asynchronous calls have returned.</w:t>
      </w:r>
    </w:p>
    <w:p w:rsidR="009A376B" w:rsidRDefault="009A376B" w:rsidP="009A376B">
      <w:pPr>
        <w:pStyle w:val="Indented"/>
        <w:ind w:firstLine="288"/>
      </w:pPr>
    </w:p>
    <w:p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Pr="00E57FC7">
        <w:rPr>
          <w:b/>
        </w:rPr>
        <w:t>)</w:t>
      </w:r>
    </w:p>
    <w:p w:rsidR="009A376B" w:rsidRDefault="009A376B" w:rsidP="009A376B">
      <w:pPr>
        <w:pStyle w:val="Indented"/>
      </w:pPr>
    </w:p>
    <w:p w:rsidR="009A376B" w:rsidRDefault="009A376B" w:rsidP="009A376B">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p>
    <w:p w:rsidR="009A376B" w:rsidRDefault="009A376B" w:rsidP="009A376B">
      <w:pPr>
        <w:pStyle w:val="Indented"/>
      </w:pPr>
    </w:p>
    <w:p w:rsidR="009A376B" w:rsidRDefault="009A376B" w:rsidP="009E2EE9">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ind w:left="0"/>
      </w:pPr>
    </w:p>
    <w:p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rsidR="00DD1BED" w:rsidRDefault="00DD1BED" w:rsidP="00DD1BED">
      <w:pPr>
        <w:pStyle w:val="Appendix20"/>
      </w:pPr>
      <w:bookmarkStart w:id="183" w:name="AddTransfer"/>
      <w:bookmarkStart w:id="184" w:name="_Toc410915438"/>
      <w:bookmarkEnd w:id="183"/>
      <w:r>
        <w:lastRenderedPageBreak/>
        <w:t>&lt;mod&gt;.AddTransfer( … )</w:t>
      </w:r>
      <w:bookmarkEnd w:id="184"/>
    </w:p>
    <w:p w:rsidR="009A376B" w:rsidRPr="005730E6" w:rsidRDefault="009A376B" w:rsidP="009E2EE9">
      <w:pPr>
        <w:pStyle w:val="Appendix3"/>
      </w:pPr>
      <w:r>
        <w:t>&lt;mod&gt;.AddTransfer( func=&lt;</w:t>
      </w:r>
      <w:r w:rsidR="008814D7">
        <w:t>ht_func</w:t>
      </w:r>
      <w:r w:rsidR="00B425FA">
        <w:t>&gt; {, queueW=&lt;depth&gt;}</w:t>
      </w:r>
      <w:r>
        <w:t>)</w:t>
      </w:r>
    </w:p>
    <w:p w:rsidR="009A376B" w:rsidRPr="00C2260D" w:rsidRDefault="009A376B" w:rsidP="00DD1BED">
      <w:pPr>
        <w:pStyle w:val="Appendix3"/>
      </w:pPr>
      <w:r>
        <w:t>Description:</w:t>
      </w:r>
    </w:p>
    <w:p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rsidR="009A376B" w:rsidRDefault="009A376B" w:rsidP="00DD1BED">
      <w:pPr>
        <w:pStyle w:val="Appendix3"/>
      </w:pPr>
      <w:r>
        <w:t>Parameters:</w:t>
      </w:r>
    </w:p>
    <w:p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func</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rsidR="009A376B" w:rsidRDefault="009A376B" w:rsidP="009A376B">
      <w:pPr>
        <w:pStyle w:val="Indented"/>
      </w:pPr>
    </w:p>
    <w:p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rsidR="009A376B" w:rsidRDefault="009A376B"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ctl</w:t>
      </w:r>
      <w:r w:rsidRPr="0082429E">
        <w:t>.</w:t>
      </w:r>
      <w:r>
        <w:t>AddTransfer( func=parse );</w:t>
      </w:r>
    </w:p>
    <w:p w:rsidR="009A376B" w:rsidRDefault="009A376B" w:rsidP="009A376B">
      <w:pPr>
        <w:autoSpaceDE w:val="0"/>
        <w:autoSpaceDN w:val="0"/>
        <w:adjustRightInd w:val="0"/>
        <w:spacing w:after="0"/>
        <w:ind w:firstLine="720"/>
      </w:pPr>
      <w:r>
        <w:t>ctl.AddTransfer( func=free, queueW=0);</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rsidR="009A376B" w:rsidRDefault="009A376B" w:rsidP="00DD1BED">
      <w:pPr>
        <w:pStyle w:val="Appendix3"/>
      </w:pPr>
      <w:r>
        <w:t xml:space="preserve">Generated </w:t>
      </w:r>
      <w:r w:rsidR="00FE14B9">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rsidR="009A376B" w:rsidRDefault="009A376B" w:rsidP="009A376B">
      <w:pPr>
        <w:pStyle w:val="Indented"/>
      </w:pPr>
    </w:p>
    <w:p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rsidR="009A376B" w:rsidRDefault="009A376B" w:rsidP="009A376B">
      <w:pPr>
        <w:pStyle w:val="Indented"/>
      </w:pPr>
    </w:p>
    <w:p w:rsidR="009A376B" w:rsidRDefault="009A376B" w:rsidP="009A376B">
      <w:pPr>
        <w:pStyle w:val="Indented"/>
      </w:pPr>
      <w:r>
        <w:t xml:space="preserve">The </w:t>
      </w:r>
      <w:r w:rsidRPr="00673231">
        <w:rPr>
          <w:i/>
        </w:rPr>
        <w:t>SendTransferBusy</w:t>
      </w:r>
      <w:r>
        <w:t xml:space="preserve"> routine returns a boolean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rsidR="009A376B" w:rsidRDefault="009A376B" w:rsidP="009A376B">
      <w:pPr>
        <w:pStyle w:val="Indented"/>
      </w:pPr>
    </w:p>
    <w:p w:rsidR="009A376B" w:rsidRDefault="009A376B" w:rsidP="009A376B">
      <w:pPr>
        <w:pStyle w:val="Indented"/>
      </w:pPr>
      <w:r>
        <w:t xml:space="preserve">Example </w:t>
      </w:r>
      <w:r w:rsidR="00276C69">
        <w:t>usage</w:t>
      </w:r>
      <w:r>
        <w:t>:</w:t>
      </w:r>
    </w:p>
    <w:p w:rsidR="009A376B" w:rsidRDefault="009A376B" w:rsidP="009A376B">
      <w:pPr>
        <w:pStyle w:val="Indented"/>
      </w:pPr>
      <w:r>
        <w:tab/>
        <w:t>If (SendTransferBusy_free () ) {</w:t>
      </w:r>
    </w:p>
    <w:p w:rsidR="009A376B" w:rsidRDefault="009A376B" w:rsidP="009A376B">
      <w:pPr>
        <w:pStyle w:val="Indented"/>
      </w:pPr>
      <w:r>
        <w:lastRenderedPageBreak/>
        <w:tab/>
      </w:r>
      <w:r>
        <w:tab/>
        <w:t>HtRetry();</w:t>
      </w:r>
    </w:p>
    <w:p w:rsidR="009A376B" w:rsidRDefault="009A376B" w:rsidP="009A376B">
      <w:pPr>
        <w:pStyle w:val="Indented"/>
      </w:pPr>
      <w:r>
        <w:tab/>
      </w:r>
      <w:r>
        <w:tab/>
        <w:t>Break;</w:t>
      </w:r>
    </w:p>
    <w:p w:rsidR="009A376B" w:rsidRDefault="009A376B" w:rsidP="009A376B">
      <w:pPr>
        <w:pStyle w:val="Indented"/>
      </w:pPr>
      <w:r>
        <w:tab/>
        <w:t>}</w:t>
      </w:r>
    </w:p>
    <w:p w:rsidR="009A376B" w:rsidRDefault="009A376B" w:rsidP="009A376B">
      <w:pPr>
        <w:pStyle w:val="Indented"/>
      </w:pPr>
    </w:p>
    <w:p w:rsidR="009A376B" w:rsidRDefault="009A376B" w:rsidP="009A376B">
      <w:pPr>
        <w:pStyle w:val="Indented"/>
      </w:pPr>
    </w:p>
    <w:p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rsidR="009A376B" w:rsidRDefault="009A376B" w:rsidP="009A376B">
      <w:pPr>
        <w:pStyle w:val="Indented"/>
      </w:pPr>
    </w:p>
    <w:p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rsidR="009A376B" w:rsidRDefault="009A376B" w:rsidP="009A376B">
      <w:pPr>
        <w:pStyle w:val="Indented"/>
      </w:pPr>
    </w:p>
    <w:p w:rsidR="009A376B" w:rsidRDefault="009A376B" w:rsidP="009A376B">
      <w:pPr>
        <w:pStyle w:val="Indented"/>
      </w:pPr>
      <w:r>
        <w:t>Example usage:</w:t>
      </w:r>
    </w:p>
    <w:p w:rsidR="009A376B" w:rsidRDefault="009A376B" w:rsidP="009A376B">
      <w:pPr>
        <w:pStyle w:val="Indented"/>
      </w:pPr>
      <w:r>
        <w:tab/>
        <w:t>SendTransfer_free ( head, tail );</w:t>
      </w:r>
    </w:p>
    <w:p w:rsidR="009A376B" w:rsidRDefault="009A376B" w:rsidP="009A376B">
      <w:pPr>
        <w:pStyle w:val="Indented"/>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9A376B" w:rsidRDefault="009A376B" w:rsidP="009A376B">
      <w:pPr>
        <w:rPr>
          <w:rFonts w:asciiTheme="majorHAnsi" w:eastAsiaTheme="majorEastAsia" w:hAnsiTheme="majorHAnsi" w:cstheme="majorBidi"/>
          <w:b/>
          <w:bCs/>
          <w:color w:val="4F81BD" w:themeColor="accent1"/>
          <w:sz w:val="26"/>
          <w:szCs w:val="26"/>
        </w:rPr>
      </w:pPr>
      <w:r>
        <w:br w:type="page"/>
      </w:r>
    </w:p>
    <w:p w:rsidR="00DD1BED" w:rsidRDefault="00B425FA" w:rsidP="00DD1BED">
      <w:pPr>
        <w:pStyle w:val="Appendix20"/>
      </w:pPr>
      <w:bookmarkStart w:id="185" w:name="AddPrivate"/>
      <w:bookmarkStart w:id="186" w:name="_Toc410915439"/>
      <w:bookmarkEnd w:id="185"/>
      <w:r>
        <w:lastRenderedPageBreak/>
        <w:t>&lt;mod&gt;.AddPrivate(</w:t>
      </w:r>
      <w:r w:rsidR="00DD1BED">
        <w:t xml:space="preserve"> )</w:t>
      </w:r>
      <w:bookmarkEnd w:id="186"/>
    </w:p>
    <w:p w:rsidR="009A376B" w:rsidRPr="005730E6" w:rsidRDefault="009A376B" w:rsidP="00DD1BED">
      <w:pPr>
        <w:pStyle w:val="Appendix3"/>
      </w:pPr>
      <w:r>
        <w:t>&lt;mod&gt;.AddPrivate(</w:t>
      </w:r>
      <w:r w:rsidR="00B425FA">
        <w:t xml:space="preserve"> </w:t>
      </w:r>
      <w:r>
        <w:t>)</w:t>
      </w:r>
    </w:p>
    <w:p w:rsidR="009A376B" w:rsidRPr="00C2260D" w:rsidRDefault="009A376B" w:rsidP="00DD1BED">
      <w:pPr>
        <w:pStyle w:val="Appendix3"/>
      </w:pPr>
      <w:r>
        <w:t>Description:</w:t>
      </w:r>
    </w:p>
    <w:p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rsidR="009A376B" w:rsidRDefault="009A376B" w:rsidP="00F822E3">
      <w:pPr>
        <w:pStyle w:val="Indented"/>
        <w:ind w:left="0"/>
      </w:pPr>
    </w:p>
    <w:p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dimen2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addr1W</w:t>
            </w:r>
          </w:p>
        </w:tc>
        <w:tc>
          <w:tcPr>
            <w:tcW w:w="2375"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rsidTr="009A376B">
        <w:tc>
          <w:tcPr>
            <w:cnfStyle w:val="001000000000" w:firstRow="0" w:lastRow="0" w:firstColumn="1" w:lastColumn="0" w:oddVBand="0" w:evenVBand="0" w:oddHBand="0" w:evenHBand="0" w:firstRowFirstColumn="0" w:firstRowLastColumn="0" w:lastRowFirstColumn="0" w:lastRowLastColumn="0"/>
            <w:tcW w:w="2304" w:type="dxa"/>
          </w:tcPr>
          <w:p w:rsidR="00852631" w:rsidRDefault="00852631" w:rsidP="009A376B">
            <w:pPr>
              <w:pStyle w:val="Indented"/>
              <w:ind w:left="0"/>
              <w:jc w:val="center"/>
            </w:pPr>
            <w:r>
              <w:t>addr2W</w:t>
            </w:r>
          </w:p>
        </w:tc>
        <w:tc>
          <w:tcPr>
            <w:tcW w:w="2375"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addr1</w:t>
            </w:r>
          </w:p>
        </w:tc>
        <w:tc>
          <w:tcPr>
            <w:tcW w:w="2375"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rsidTr="009A376B">
        <w:tc>
          <w:tcPr>
            <w:cnfStyle w:val="001000000000" w:firstRow="0" w:lastRow="0" w:firstColumn="1" w:lastColumn="0" w:oddVBand="0" w:evenVBand="0" w:oddHBand="0" w:evenHBand="0" w:firstRowFirstColumn="0" w:firstRowLastColumn="0" w:lastRowFirstColumn="0" w:lastRowLastColumn="0"/>
            <w:tcW w:w="2304" w:type="dxa"/>
          </w:tcPr>
          <w:p w:rsidR="00BB1CC1" w:rsidRDefault="00BB1CC1" w:rsidP="009A376B">
            <w:pPr>
              <w:pStyle w:val="Indented"/>
              <w:ind w:left="0"/>
              <w:jc w:val="center"/>
            </w:pPr>
            <w:r>
              <w:t>addr2</w:t>
            </w:r>
          </w:p>
        </w:tc>
        <w:tc>
          <w:tcPr>
            <w:tcW w:w="2375"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parameter specifies the type for the private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private variable.</w:t>
      </w:r>
    </w:p>
    <w:p w:rsidR="00A36B1D" w:rsidRDefault="00A36B1D"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private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private variable.</w:t>
      </w:r>
    </w:p>
    <w:p w:rsidR="00852631" w:rsidRDefault="00852631" w:rsidP="00852631">
      <w:pPr>
        <w:pStyle w:val="Indented"/>
      </w:pPr>
    </w:p>
    <w:p w:rsidR="00852631" w:rsidRDefault="00852631" w:rsidP="00852631">
      <w:pPr>
        <w:pStyle w:val="Indented"/>
      </w:pPr>
      <w:r>
        <w:t xml:space="preserve">The </w:t>
      </w:r>
      <w:r w:rsidRPr="00286D05">
        <w:rPr>
          <w:b/>
        </w:rPr>
        <w:t>addr1W</w:t>
      </w:r>
      <w:r>
        <w:t xml:space="preserve"> parameter specifies the width of the first address for a private memory variable.</w:t>
      </w:r>
    </w:p>
    <w:p w:rsidR="00852631" w:rsidRDefault="00852631" w:rsidP="00852631">
      <w:pPr>
        <w:pStyle w:val="Indented"/>
      </w:pPr>
    </w:p>
    <w:p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rsidR="00A36B1D" w:rsidRDefault="00A36B1D" w:rsidP="009A376B">
      <w:pPr>
        <w:pStyle w:val="Indented"/>
      </w:pPr>
    </w:p>
    <w:p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reading the </w:t>
      </w:r>
      <w:r w:rsidR="00BC5256">
        <w:t xml:space="preserve">private </w:t>
      </w:r>
      <w:r>
        <w:t>memory variable</w:t>
      </w:r>
      <w:r w:rsidR="00C35BBD">
        <w:t>.</w:t>
      </w:r>
    </w:p>
    <w:p w:rsidR="00A36B1D" w:rsidRDefault="00A36B1D" w:rsidP="00A36B1D">
      <w:pPr>
        <w:pStyle w:val="Indented"/>
      </w:pPr>
    </w:p>
    <w:p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reading the </w:t>
      </w:r>
      <w:r w:rsidR="00BC5256">
        <w:t>private</w:t>
      </w:r>
      <w:r>
        <w:t xml:space="preserve"> memory variable</w:t>
      </w:r>
      <w:r w:rsidR="00735A61">
        <w:t>.</w:t>
      </w:r>
    </w:p>
    <w:p w:rsidR="009A376B" w:rsidRDefault="009A376B" w:rsidP="009A376B">
      <w:pPr>
        <w:pStyle w:val="Indented"/>
      </w:pPr>
    </w:p>
    <w:p w:rsidR="009A376B" w:rsidRDefault="009A376B" w:rsidP="00DD1BED">
      <w:pPr>
        <w:pStyle w:val="Appendix3"/>
      </w:pPr>
      <w:r>
        <w:t>Example:</w:t>
      </w:r>
    </w:p>
    <w:p w:rsidR="009A376B" w:rsidRDefault="009A376B" w:rsidP="009A376B">
      <w:pPr>
        <w:pStyle w:val="Indented"/>
        <w:ind w:firstLine="288"/>
      </w:pPr>
      <w:r>
        <w:t>idf.AddPrivate(</w:t>
      </w:r>
      <w:r w:rsidR="00F822E3">
        <w:t xml:space="preserve"> </w:t>
      </w:r>
      <w:r>
        <w:t>)</w:t>
      </w:r>
    </w:p>
    <w:p w:rsidR="009A376B" w:rsidRDefault="009A376B" w:rsidP="009A376B">
      <w:pPr>
        <w:pStyle w:val="Indented"/>
      </w:pPr>
      <w:r>
        <w:tab/>
      </w:r>
      <w:r>
        <w:tab/>
        <w:t>.AddVar( type=uint32_t, name=qid0 )</w:t>
      </w:r>
    </w:p>
    <w:p w:rsidR="009A376B" w:rsidRDefault="009A376B" w:rsidP="009A376B">
      <w:pPr>
        <w:pStyle w:val="Indented"/>
      </w:pPr>
      <w:r>
        <w:tab/>
      </w:r>
      <w:r>
        <w:tab/>
        <w:t>.AddVar( type=MchQid_t, name=mchQid )</w:t>
      </w:r>
    </w:p>
    <w:p w:rsidR="009A376B" w:rsidRDefault="009A376B" w:rsidP="009A376B">
      <w:pPr>
        <w:pStyle w:val="Indented"/>
      </w:pPr>
      <w:r>
        <w:lastRenderedPageBreak/>
        <w:tab/>
      </w:r>
      <w:r>
        <w:tab/>
        <w:t>;</w:t>
      </w:r>
    </w:p>
    <w:p w:rsidR="009A376B" w:rsidRDefault="009A376B" w:rsidP="009A376B">
      <w:pPr>
        <w:pStyle w:val="Indented"/>
      </w:pPr>
    </w:p>
    <w:p w:rsidR="009A376B" w:rsidRDefault="009A376B" w:rsidP="00DD1BED">
      <w:pPr>
        <w:pStyle w:val="Appendix3"/>
      </w:pPr>
      <w:r>
        <w:t xml:space="preserve">Generated </w:t>
      </w:r>
      <w:r w:rsidR="0017709E">
        <w:t xml:space="preserve">Personality </w:t>
      </w:r>
      <w:r>
        <w:t>Interface:</w:t>
      </w:r>
    </w:p>
    <w:p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rsidR="001C1463" w:rsidRDefault="001C1463" w:rsidP="001C1463">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0B1F0A" w:rsidRDefault="000B1F0A" w:rsidP="001C1463">
      <w:pPr>
        <w:pStyle w:val="Indented"/>
        <w:ind w:left="720"/>
      </w:pPr>
    </w:p>
    <w:p w:rsidR="000B1F0A" w:rsidRPr="00C35BBD" w:rsidRDefault="00B17F9F" w:rsidP="000B1F0A">
      <w:pPr>
        <w:pStyle w:val="BodyText"/>
      </w:pPr>
      <w:r>
        <w:rPr>
          <w:b/>
        </w:rPr>
        <w:t>var</w:t>
      </w:r>
      <w:r w:rsidR="000B1F0A" w:rsidRPr="000B1F0A">
        <w:rPr>
          <w:b/>
        </w:rPr>
        <w:t>addr1</w:t>
      </w:r>
      <w:r w:rsidR="000B1F0A">
        <w:t xml:space="preserve"> –</w:t>
      </w:r>
      <w:r w:rsidR="000B1F0A" w:rsidRPr="00C35BBD">
        <w:t xml:space="preserve"> </w:t>
      </w:r>
      <w:r w:rsidR="000B1F0A">
        <w:t xml:space="preserve">The </w:t>
      </w:r>
      <w:r w:rsidR="000B1F0A" w:rsidRPr="00C35BBD">
        <w:t xml:space="preserve">parameter </w:t>
      </w:r>
      <w:r w:rsidRPr="00B17F9F">
        <w:rPr>
          <w:i/>
        </w:rPr>
        <w:t>var</w:t>
      </w:r>
      <w:r w:rsidR="000B1F0A" w:rsidRPr="000B1F0A">
        <w:rPr>
          <w:i/>
        </w:rPr>
        <w:t>addr1</w:t>
      </w:r>
      <w:r w:rsidR="000B1F0A">
        <w:t xml:space="preserve"> </w:t>
      </w:r>
      <w:r w:rsidR="000B1F0A" w:rsidRPr="00C35BBD">
        <w:t xml:space="preserve">specifies the first address for </w:t>
      </w:r>
      <w:r w:rsidR="000B1F0A">
        <w:t>writing</w:t>
      </w:r>
      <w:r w:rsidR="000B1F0A" w:rsidRPr="00C35BBD">
        <w:t xml:space="preserve"> the </w:t>
      </w:r>
      <w:r w:rsidR="000B1F0A">
        <w:t>private</w:t>
      </w:r>
      <w:r w:rsidR="000B1F0A" w:rsidRPr="00C35BBD">
        <w:t xml:space="preserve"> memory variable.  </w:t>
      </w:r>
    </w:p>
    <w:p w:rsidR="000B1F0A" w:rsidRDefault="000B1F0A" w:rsidP="000B1F0A">
      <w:pPr>
        <w:pStyle w:val="Indented"/>
        <w:ind w:left="720"/>
      </w:pPr>
    </w:p>
    <w:p w:rsidR="000B1F0A" w:rsidRPr="00C35BBD" w:rsidRDefault="00B17F9F" w:rsidP="000B1F0A">
      <w:pPr>
        <w:pStyle w:val="BodyText"/>
      </w:pPr>
      <w:r>
        <w:rPr>
          <w:b/>
        </w:rPr>
        <w:t>var</w:t>
      </w:r>
      <w:r w:rsidR="000B1F0A" w:rsidRPr="000B1F0A">
        <w:rPr>
          <w:b/>
        </w:rPr>
        <w:t>addr2</w:t>
      </w:r>
      <w:r w:rsidR="000B1F0A">
        <w:t xml:space="preserve"> - </w:t>
      </w:r>
      <w:r w:rsidR="000B1F0A" w:rsidRPr="00C35BBD">
        <w:t xml:space="preserve">The </w:t>
      </w:r>
      <w:r w:rsidR="000B1F0A">
        <w:t xml:space="preserve">parameter </w:t>
      </w:r>
      <w:r w:rsidRPr="00B17F9F">
        <w:rPr>
          <w:i/>
        </w:rPr>
        <w:t>var</w:t>
      </w:r>
      <w:r w:rsidR="000B1F0A" w:rsidRPr="000B1F0A">
        <w:rPr>
          <w:i/>
        </w:rPr>
        <w:t>addr2</w:t>
      </w:r>
      <w:r w:rsidR="000B1F0A" w:rsidRPr="00C35BBD">
        <w:t xml:space="preserve"> the second address for </w:t>
      </w:r>
      <w:r w:rsidR="000B1F0A">
        <w:t xml:space="preserve">writing the </w:t>
      </w:r>
      <w:r w:rsidR="00641FE7">
        <w:t>private memory variable.</w:t>
      </w:r>
      <w:r w:rsidR="000B1F0A">
        <w:t xml:space="preserve"> </w:t>
      </w:r>
    </w:p>
    <w:p w:rsidR="001C1463" w:rsidRDefault="001C1463" w:rsidP="001C1463">
      <w:pPr>
        <w:pStyle w:val="Indented"/>
        <w:ind w:left="0"/>
      </w:pPr>
    </w:p>
    <w:p w:rsidR="001C1463" w:rsidRDefault="001C1463" w:rsidP="001C1463">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rsidR="009A376B" w:rsidRDefault="009A376B" w:rsidP="009A376B">
      <w:pPr>
        <w:pStyle w:val="Indented"/>
      </w:pPr>
    </w:p>
    <w:p w:rsidR="009A376B" w:rsidRDefault="009A376B" w:rsidP="009A376B">
      <w:pPr>
        <w:pStyle w:val="Indented"/>
        <w:ind w:left="720"/>
      </w:pPr>
      <w:r>
        <w:t>Private variable read:</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p>
    <w:p w:rsidR="009A376B" w:rsidRDefault="009A376B" w:rsidP="009A376B">
      <w:pPr>
        <w:pStyle w:val="Indented"/>
        <w:ind w:left="720" w:firstLine="288"/>
        <w:rPr>
          <w:b/>
        </w:rPr>
      </w:pPr>
      <w:r>
        <w:rPr>
          <w:b/>
        </w:rPr>
        <w:t>P_</w:t>
      </w:r>
      <w:r w:rsidRPr="00DF617F">
        <w:rPr>
          <w:b/>
          <w:i/>
        </w:rPr>
        <w:t>name</w:t>
      </w:r>
      <w:r w:rsidRPr="00DF617F">
        <w:rPr>
          <w:b/>
        </w:rPr>
        <w:t>{</w:t>
      </w:r>
      <w:r w:rsidR="00F1344A">
        <w:rPr>
          <w:b/>
        </w:rPr>
        <w:t xml:space="preserve"> { [</w:t>
      </w:r>
      <w:r w:rsidR="00641FE7">
        <w:rPr>
          <w:b/>
        </w:rPr>
        <w:t>var</w:t>
      </w:r>
      <w:r w:rsidR="00F1344A">
        <w:rPr>
          <w:b/>
        </w:rPr>
        <w:t xml:space="preserve">addr1] {,[ </w:t>
      </w:r>
      <w:r w:rsidR="00641FE7">
        <w:rPr>
          <w:b/>
        </w:rPr>
        <w:t>var</w:t>
      </w:r>
      <w:r w:rsidR="00F1344A">
        <w:rPr>
          <w:b/>
        </w:rPr>
        <w:t>addr2] }}</w:t>
      </w:r>
      <w:r w:rsidR="00DA4A63">
        <w:rPr>
          <w:b/>
        </w:rPr>
        <w:t xml:space="preserve"> </w:t>
      </w:r>
      <w:r w:rsidR="00F1344A">
        <w:rPr>
          <w:b/>
        </w:rPr>
        <w:t>{</w:t>
      </w:r>
      <w:r w:rsidR="00DA4A63">
        <w:rPr>
          <w:b/>
        </w:rPr>
        <w:t>,</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Pr>
          <w:b/>
        </w:rPr>
        <w:t xml:space="preserve"> </w:t>
      </w:r>
      <w:r w:rsidR="00F1344A">
        <w:rPr>
          <w:b/>
        </w:rPr>
        <w:t xml:space="preserve"> }</w:t>
      </w:r>
      <w:r>
        <w:rPr>
          <w:b/>
        </w:rPr>
        <w:t>=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rsidR="00CF504B" w:rsidRPr="00CF504B">
        <w:rPr>
          <w:i/>
        </w:rPr>
        <w:t>P_name</w:t>
      </w:r>
      <w:r>
        <w:t xml:space="preserve"> </w:t>
      </w:r>
      <w:r w:rsidRPr="00893ADE">
        <w:t xml:space="preserve">macro is used to </w:t>
      </w:r>
      <w:r>
        <w:t>access</w:t>
      </w:r>
      <w:r w:rsidRPr="00893ADE">
        <w:t xml:space="preserve"> </w:t>
      </w:r>
      <w:r>
        <w:t>private</w:t>
      </w:r>
      <w:r w:rsidRPr="00893ADE">
        <w:t xml:space="preserve"> </w:t>
      </w:r>
      <w:r>
        <w:t>variables</w:t>
      </w:r>
      <w:r w:rsidRPr="00893ADE">
        <w:t xml:space="preserve">. </w:t>
      </w:r>
      <w:r w:rsidR="00FE14B9">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 xml:space="preserve">An additional macro is provided to allow direct access to the private variable registered value. </w:t>
      </w:r>
      <w:r w:rsidR="00FE14B9">
        <w:t xml:space="preserve"> </w:t>
      </w:r>
      <w:r>
        <w:t>Access to the registered version of the variable is sometimes required to allow a Xilinx synthesis directive to be attached to a register.</w:t>
      </w:r>
      <w:r w:rsidR="00FE14B9">
        <w:t xml:space="preserve"> </w:t>
      </w:r>
      <w:r>
        <w:t xml:space="preserve"> The macro is: </w:t>
      </w:r>
      <w:r w:rsidR="00CF504B" w:rsidRPr="00CF504B">
        <w:rPr>
          <w:i/>
        </w:rPr>
        <w:t>PR_name{[</w:t>
      </w:r>
      <w:r w:rsidR="00911822">
        <w:rPr>
          <w:i/>
        </w:rPr>
        <w:t>var</w:t>
      </w:r>
      <w:r w:rsidR="00CF504B" w:rsidRPr="00CF504B">
        <w:rPr>
          <w:i/>
        </w:rPr>
        <w:t>idx1] {[</w:t>
      </w:r>
      <w:r w:rsidR="00911822">
        <w:rPr>
          <w:i/>
        </w:rPr>
        <w:t>var</w:t>
      </w:r>
      <w:r w:rsidR="00CF504B" w:rsidRPr="00CF504B">
        <w:rPr>
          <w:i/>
        </w:rPr>
        <w:t>idx2] }}</w:t>
      </w:r>
      <w:r>
        <w:t>.</w:t>
      </w:r>
      <w:r w:rsidR="00FE14B9">
        <w:t xml:space="preserve"> </w:t>
      </w:r>
      <w:r>
        <w:t xml:space="preserve"> Note that the </w:t>
      </w:r>
      <w:r w:rsidR="00CF504B" w:rsidRPr="00CF504B">
        <w:rPr>
          <w:i/>
        </w:rPr>
        <w:t>PR_name</w:t>
      </w:r>
      <w:r>
        <w:t xml:space="preserve"> version of the variable should only be read.</w:t>
      </w:r>
    </w:p>
    <w:p w:rsidR="009A376B" w:rsidRDefault="009A376B" w:rsidP="009A376B">
      <w:pPr>
        <w:pStyle w:val="Indented"/>
      </w:pPr>
    </w:p>
    <w:p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rsidR="009A376B" w:rsidRDefault="009A376B" w:rsidP="009A376B">
      <w:pPr>
        <w:pStyle w:val="Indented"/>
        <w:ind w:left="720"/>
      </w:pPr>
    </w:p>
    <w:p w:rsidR="009A376B" w:rsidRDefault="009A376B" w:rsidP="009A376B">
      <w:pPr>
        <w:pStyle w:val="Indented"/>
        <w:ind w:left="720"/>
      </w:pPr>
      <w:r>
        <w:t>Private variable read:</w:t>
      </w:r>
    </w:p>
    <w:p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rsidRPr="00710413">
        <w:t>Private variable write:</w:t>
      </w:r>
    </w:p>
    <w:p w:rsidR="00F1344A" w:rsidRDefault="00F1344A" w:rsidP="00F1344A">
      <w:pPr>
        <w:pStyle w:val="Indented"/>
        <w:ind w:left="720" w:firstLine="288"/>
        <w:rPr>
          <w:b/>
        </w:rPr>
      </w:pPr>
      <w:r>
        <w:rPr>
          <w:b/>
        </w:rPr>
        <w:t>P#_</w:t>
      </w:r>
      <w:r w:rsidRPr="00DF617F">
        <w:rPr>
          <w:b/>
          <w:i/>
        </w:rPr>
        <w:t>name</w:t>
      </w:r>
      <w:r w:rsidRPr="00DF617F">
        <w:rPr>
          <w:b/>
        </w:rPr>
        <w:t>{</w:t>
      </w:r>
      <w:r>
        <w:rPr>
          <w:b/>
        </w:rPr>
        <w:t xml:space="preserve"> { [</w:t>
      </w:r>
      <w:r w:rsidR="00B17F9F">
        <w:rPr>
          <w:b/>
        </w:rPr>
        <w:t>var</w:t>
      </w:r>
      <w:r>
        <w:rPr>
          <w:b/>
        </w:rPr>
        <w:t xml:space="preserve">addr1] {,[ </w:t>
      </w:r>
      <w:r w:rsidR="00B17F9F">
        <w:rPr>
          <w:b/>
        </w:rPr>
        <w:t>var</w:t>
      </w:r>
      <w:r>
        <w:rPr>
          <w:b/>
        </w:rPr>
        <w:t xml:space="preserve">addr2] }} </w:t>
      </w:r>
      <w:r w:rsidRPr="00DF617F">
        <w:rPr>
          <w:b/>
        </w:rPr>
        <w:t xml:space="preserve"> </w:t>
      </w:r>
      <w:r>
        <w:rPr>
          <w:b/>
        </w:rPr>
        <w:t xml:space="preserve">{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 data;</w:t>
      </w:r>
    </w:p>
    <w:p w:rsidR="009A376B" w:rsidRDefault="009A376B" w:rsidP="009A376B">
      <w:pPr>
        <w:pStyle w:val="Indented"/>
        <w:ind w:left="720" w:firstLine="288"/>
        <w:rPr>
          <w:b/>
        </w:rPr>
      </w:pPr>
    </w:p>
    <w:p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rsidR="009A376B" w:rsidRDefault="009A376B" w:rsidP="009A376B">
      <w:pPr>
        <w:pStyle w:val="Indented"/>
        <w:ind w:left="720"/>
      </w:pPr>
    </w:p>
    <w:p w:rsidR="009A376B" w:rsidRDefault="009A376B" w:rsidP="009A376B">
      <w:pPr>
        <w:pStyle w:val="Indented"/>
        <w:ind w:left="720"/>
      </w:pPr>
      <w:r>
        <w:t>The registered version of the macros are provided as PR#_</w:t>
      </w:r>
      <w:r w:rsidRPr="009612B7">
        <w:rPr>
          <w:i/>
        </w:rPr>
        <w:t>name</w:t>
      </w:r>
      <w:r>
        <w:t xml:space="preserve"> and are used similarly to the PR_</w:t>
      </w:r>
      <w:r w:rsidRPr="009612B7">
        <w:rPr>
          <w:i/>
        </w:rPr>
        <w:t>name</w:t>
      </w:r>
      <w:r>
        <w:t xml:space="preserve"> versions described in the non-staged section above.</w:t>
      </w:r>
    </w:p>
    <w:p w:rsidR="003E633B" w:rsidRDefault="003E633B" w:rsidP="009A376B">
      <w:pPr>
        <w:pStyle w:val="Indented"/>
        <w:ind w:left="720"/>
      </w:pPr>
    </w:p>
    <w:p w:rsidR="00EB623F" w:rsidRDefault="003E633B">
      <w:pPr>
        <w:pStyle w:val="BodyText"/>
        <w:rPr>
          <w:b/>
        </w:rPr>
      </w:pPr>
      <w:r>
        <w:t xml:space="preserve">Note:  For reads, the </w:t>
      </w:r>
      <w:r w:rsidR="00641FE7">
        <w:t xml:space="preserve">private variables specified in </w:t>
      </w:r>
      <w:r w:rsidR="00FF3959" w:rsidRPr="00FF3959">
        <w:rPr>
          <w:i/>
        </w:rPr>
        <w:t>addr1</w:t>
      </w:r>
      <w:r>
        <w:t xml:space="preserve"> and </w:t>
      </w:r>
      <w:r w:rsidR="00FF3959" w:rsidRPr="00FF3959">
        <w:rPr>
          <w:i/>
        </w:rPr>
        <w:t>addr2</w:t>
      </w:r>
      <w:r>
        <w:t xml:space="preserve"> </w:t>
      </w:r>
      <w:r w:rsidR="00641FE7">
        <w:t xml:space="preserve">of the </w:t>
      </w:r>
      <w:r w:rsidRPr="00CF504B">
        <w:rPr>
          <w:i/>
        </w:rPr>
        <w:t>Add</w:t>
      </w:r>
      <w:r>
        <w:rPr>
          <w:i/>
        </w:rPr>
        <w:t>Var</w:t>
      </w:r>
      <w:r w:rsidRPr="00CF504B">
        <w:rPr>
          <w:i/>
        </w:rPr>
        <w:t>()</w:t>
      </w:r>
      <w:r>
        <w:t xml:space="preserve"> subcommand</w:t>
      </w:r>
      <w:r w:rsidR="00641FE7">
        <w:t xml:space="preserve"> contain the </w:t>
      </w:r>
      <w:r w:rsidR="00641FE7" w:rsidRPr="00641FE7">
        <w:rPr>
          <w:i/>
        </w:rPr>
        <w:t>varaddr1</w:t>
      </w:r>
      <w:r w:rsidR="00641FE7">
        <w:t xml:space="preserve"> and </w:t>
      </w:r>
      <w:r w:rsidR="00641FE7" w:rsidRPr="00641FE7">
        <w:rPr>
          <w:i/>
        </w:rPr>
        <w:t>varaddr2</w:t>
      </w:r>
      <w:r>
        <w:t xml:space="preserve">.  The private variable address must be valid on entry to the instruction (i.e. assigned in a previous instruction for the thread or parameters assigned on entry by a call or return).  </w:t>
      </w:r>
    </w:p>
    <w:p w:rsidR="003E633B" w:rsidRDefault="003E633B" w:rsidP="009A376B">
      <w:pPr>
        <w:pStyle w:val="Indented"/>
        <w:ind w:left="720"/>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rsidR="00DD1BED" w:rsidRPr="005730E6" w:rsidRDefault="00DD1BED" w:rsidP="00DD1BED">
      <w:pPr>
        <w:pStyle w:val="Appendix20"/>
      </w:pPr>
      <w:bookmarkStart w:id="187" w:name="AddShared"/>
      <w:bookmarkStart w:id="188" w:name="_Toc410915440"/>
      <w:bookmarkEnd w:id="187"/>
      <w:r>
        <w:lastRenderedPageBreak/>
        <w:t>&lt;mod&gt;.AddShared()</w:t>
      </w:r>
      <w:bookmarkEnd w:id="188"/>
    </w:p>
    <w:p w:rsidR="009A376B" w:rsidRPr="005730E6" w:rsidRDefault="009A376B" w:rsidP="00DD1BED">
      <w:pPr>
        <w:pStyle w:val="Appendix3"/>
      </w:pPr>
      <w:r>
        <w:t>&lt;mod&gt;.AddShared()</w:t>
      </w:r>
    </w:p>
    <w:p w:rsidR="009A376B" w:rsidRPr="00C2260D" w:rsidRDefault="009A376B" w:rsidP="00DD1BED">
      <w:pPr>
        <w:pStyle w:val="Appendix3"/>
      </w:pPr>
      <w:r>
        <w:t>Description:</w:t>
      </w:r>
    </w:p>
    <w:p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rsidR="009A376B" w:rsidRDefault="009A376B" w:rsidP="009A376B">
      <w:pPr>
        <w:pStyle w:val="Indented"/>
      </w:pPr>
    </w:p>
    <w:p w:rsidR="009A376B" w:rsidRDefault="009A376B" w:rsidP="00DD1BED">
      <w:pPr>
        <w:pStyle w:val="Appendix3"/>
      </w:pPr>
      <w:r>
        <w:t>Parameters:</w:t>
      </w:r>
    </w:p>
    <w:p w:rsidR="009A376B" w:rsidRPr="000637BE" w:rsidRDefault="009A376B" w:rsidP="009A376B">
      <w:pPr>
        <w:pStyle w:val="Indented"/>
      </w:pPr>
      <w:r w:rsidRPr="00286D05">
        <w:rPr>
          <w:b/>
        </w:rPr>
        <w:t>AddShared</w:t>
      </w:r>
      <w:r>
        <w:rPr>
          <w:b/>
        </w:rPr>
        <w:t>(</w:t>
      </w:r>
      <w:r w:rsidRPr="00286D05">
        <w:rPr>
          <w:b/>
        </w:rPr>
        <w:t>)</w:t>
      </w:r>
      <w:r>
        <w:t xml:space="preserve"> – No parameters are required for the command.</w:t>
      </w:r>
    </w:p>
    <w:p w:rsidR="009A376B" w:rsidRDefault="009A376B" w:rsidP="009A376B">
      <w:pPr>
        <w:autoSpaceDE w:val="0"/>
        <w:autoSpaceDN w:val="0"/>
        <w:adjustRightInd w:val="0"/>
        <w:spacing w:after="0"/>
        <w:rPr>
          <w:rFonts w:ascii="Consolas" w:hAnsi="Consolas" w:cs="Consolas"/>
          <w:sz w:val="19"/>
          <w:szCs w:val="19"/>
        </w:rPr>
      </w:pPr>
    </w:p>
    <w:p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addr2W</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blockRam</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5F1E24" w:rsidRDefault="005F1E24" w:rsidP="009A376B">
            <w:pPr>
              <w:pStyle w:val="Indented"/>
              <w:ind w:left="0"/>
              <w:jc w:val="center"/>
            </w:pPr>
            <w:r>
              <w:t>reset</w:t>
            </w:r>
          </w:p>
        </w:tc>
        <w:tc>
          <w:tcPr>
            <w:tcW w:w="2375" w:type="dxa"/>
          </w:tcPr>
          <w:p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5F1E24" w:rsidRDefault="005F1E24" w:rsidP="00AF6D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AF6D5F">
              <w:t>false</w:t>
            </w:r>
            <w:r>
              <w:t>)</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shared variable.</w:t>
      </w:r>
    </w:p>
    <w:p w:rsidR="009A376B" w:rsidRDefault="009A376B" w:rsidP="009A376B">
      <w:pPr>
        <w:pStyle w:val="Indented"/>
      </w:pPr>
    </w:p>
    <w:p w:rsidR="009A376B" w:rsidRDefault="009A376B" w:rsidP="009A376B">
      <w:pPr>
        <w:pStyle w:val="Indented"/>
      </w:pPr>
      <w:r>
        <w:t xml:space="preserve">The </w:t>
      </w:r>
      <w:r w:rsidRPr="00286D05">
        <w:rPr>
          <w:b/>
        </w:rPr>
        <w:t>addr1W</w:t>
      </w:r>
      <w:r>
        <w:t xml:space="preserve"> parameter specifies the width of the first address for a shared memory variable.</w:t>
      </w:r>
    </w:p>
    <w:p w:rsidR="009A376B" w:rsidRDefault="009A376B" w:rsidP="009A376B">
      <w:pPr>
        <w:pStyle w:val="Indented"/>
      </w:pPr>
    </w:p>
    <w:p w:rsidR="009A376B" w:rsidRDefault="009A376B" w:rsidP="009A376B">
      <w:pPr>
        <w:pStyle w:val="Indented"/>
      </w:pPr>
      <w:r>
        <w:t xml:space="preserve">The </w:t>
      </w:r>
      <w:r w:rsidRPr="00286D05">
        <w:rPr>
          <w:b/>
        </w:rPr>
        <w:t>addr2W</w:t>
      </w:r>
      <w:r>
        <w:t xml:space="preserve"> parameter specifies the width of the second address for a shared memory variable.</w:t>
      </w:r>
    </w:p>
    <w:p w:rsidR="009A376B" w:rsidRDefault="009A376B" w:rsidP="009A376B">
      <w:pPr>
        <w:pStyle w:val="Indented"/>
      </w:pPr>
    </w:p>
    <w:p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shared variable.</w:t>
      </w:r>
    </w:p>
    <w:p w:rsidR="009A376B" w:rsidRDefault="009A376B" w:rsidP="009A376B">
      <w:pPr>
        <w:pStyle w:val="Indented"/>
      </w:pPr>
    </w:p>
    <w:p w:rsidR="005F1E24" w:rsidRDefault="009A376B" w:rsidP="005F1E24">
      <w:pPr>
        <w:pStyle w:val="Indented"/>
      </w:pPr>
      <w:r>
        <w:t xml:space="preserve">The </w:t>
      </w:r>
      <w:r>
        <w:rPr>
          <w:b/>
        </w:rPr>
        <w:t>dimen2</w:t>
      </w:r>
      <w:r>
        <w:t xml:space="preserve"> parameter specifies the size of the second dimension for the shared variable.</w:t>
      </w:r>
    </w:p>
    <w:p w:rsidR="009A376B" w:rsidRDefault="009A376B" w:rsidP="009A376B">
      <w:pPr>
        <w:pStyle w:val="Indented"/>
      </w:pPr>
    </w:p>
    <w:p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w:t>
      </w:r>
      <w:r>
        <w:lastRenderedPageBreak/>
        <w:t xml:space="preserve">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rsidR="005F1E24" w:rsidRDefault="005F1E24" w:rsidP="009A376B">
      <w:pPr>
        <w:pStyle w:val="Indented"/>
      </w:pPr>
    </w:p>
    <w:p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p>
    <w:p w:rsidR="005F1E24" w:rsidRDefault="005F1E24" w:rsidP="009A376B">
      <w:pPr>
        <w:pStyle w:val="Indented"/>
      </w:pPr>
    </w:p>
    <w:p w:rsidR="009A376B" w:rsidRDefault="009A376B" w:rsidP="009A376B">
      <w:pPr>
        <w:pStyle w:val="Indented"/>
      </w:pPr>
    </w:p>
    <w:p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rsidR="009A376B" w:rsidRDefault="009A376B" w:rsidP="00DD1BED">
      <w:pPr>
        <w:pStyle w:val="Appendix3"/>
      </w:pPr>
      <w:r>
        <w:t>Example:</w:t>
      </w:r>
    </w:p>
    <w:p w:rsidR="009A376B" w:rsidRDefault="009A376B" w:rsidP="009A376B">
      <w:pPr>
        <w:pStyle w:val="Indented"/>
        <w:ind w:firstLine="288"/>
      </w:pPr>
      <w:r>
        <w:t>idf.AddShared()</w:t>
      </w:r>
    </w:p>
    <w:p w:rsidR="009A376B" w:rsidRDefault="009A376B" w:rsidP="009A376B">
      <w:pPr>
        <w:pStyle w:val="Indented"/>
      </w:pPr>
      <w:r>
        <w:tab/>
      </w:r>
      <w:r>
        <w:tab/>
        <w:t>.AddVar( type=uint32_t, name=qid0 )</w:t>
      </w:r>
    </w:p>
    <w:p w:rsidR="009A376B" w:rsidRDefault="009A376B" w:rsidP="009A376B">
      <w:pPr>
        <w:pStyle w:val="Indented"/>
      </w:pPr>
      <w:r>
        <w:tab/>
      </w:r>
      <w:r>
        <w:tab/>
        <w:t>.AddVar( type=MchQid_t, name=mchQid )</w:t>
      </w:r>
    </w:p>
    <w:p w:rsidR="009A376B" w:rsidRDefault="009A376B" w:rsidP="009A376B">
      <w:pPr>
        <w:pStyle w:val="Indented"/>
      </w:pPr>
      <w:r>
        <w:tab/>
      </w:r>
      <w:r>
        <w:tab/>
        <w:t>;</w:t>
      </w:r>
    </w:p>
    <w:p w:rsidR="009A376B" w:rsidRDefault="009A376B" w:rsidP="009A376B">
      <w:pPr>
        <w:pStyle w:val="Indented"/>
      </w:pPr>
    </w:p>
    <w:p w:rsidR="009A376B" w:rsidRDefault="009A376B" w:rsidP="00DD1BED">
      <w:pPr>
        <w:pStyle w:val="Appendix3"/>
      </w:pPr>
      <w:r>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rsidR="009A376B" w:rsidRDefault="009A376B" w:rsidP="009A376B">
      <w:pPr>
        <w:pStyle w:val="Indented"/>
      </w:pP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rsidR="00641FE7" w:rsidRDefault="00641FE7" w:rsidP="001C1463">
      <w:pPr>
        <w:pStyle w:val="Indented"/>
        <w:ind w:left="720"/>
      </w:pPr>
    </w:p>
    <w:p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rsidR="00641FE7" w:rsidRDefault="00641FE7" w:rsidP="00641FE7">
      <w:pPr>
        <w:pStyle w:val="Indented"/>
        <w:ind w:left="720"/>
      </w:pPr>
    </w:p>
    <w:p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rsidR="00641FE7" w:rsidRDefault="00641FE7" w:rsidP="001C1463">
      <w:pPr>
        <w:pStyle w:val="Indented"/>
        <w:ind w:left="720"/>
      </w:pPr>
    </w:p>
    <w:p w:rsidR="001C1463" w:rsidRDefault="001C1463" w:rsidP="001C1463">
      <w:pPr>
        <w:pStyle w:val="Indented"/>
        <w:ind w:left="0"/>
      </w:pPr>
    </w:p>
    <w:p w:rsidR="001C1463" w:rsidRDefault="001C1463" w:rsidP="001C1463">
      <w:pPr>
        <w:pStyle w:val="Indented"/>
      </w:pPr>
      <w:r>
        <w:t>The following macros are provided:</w:t>
      </w:r>
    </w:p>
    <w:p w:rsidR="001C1463" w:rsidRDefault="001C1463" w:rsidP="009A376B">
      <w:pPr>
        <w:pStyle w:val="Indented"/>
      </w:pPr>
    </w:p>
    <w:p w:rsidR="009A376B" w:rsidRPr="00362805" w:rsidRDefault="009A376B" w:rsidP="009A376B">
      <w:pPr>
        <w:pStyle w:val="Indented"/>
        <w:rPr>
          <w:b/>
        </w:rPr>
      </w:pPr>
      <w:r w:rsidRPr="00362805">
        <w:rPr>
          <w:b/>
        </w:rPr>
        <w:t>Shared Scalar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rsidR="009A376B" w:rsidRDefault="009A376B" w:rsidP="009A376B">
      <w:pPr>
        <w:pStyle w:val="Indented"/>
        <w:ind w:left="720" w:firstLine="288"/>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rsidR="009A376B" w:rsidRDefault="009A376B" w:rsidP="009A376B">
      <w:pPr>
        <w:pStyle w:val="Indented"/>
      </w:pPr>
    </w:p>
    <w:p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read:</w:t>
      </w:r>
    </w:p>
    <w:p w:rsidR="009A376B" w:rsidRDefault="009A376B" w:rsidP="009A376B">
      <w:pPr>
        <w:pStyle w:val="Indented"/>
        <w:ind w:left="720"/>
      </w:pP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rsidR="009A376B" w:rsidRDefault="009A376B" w:rsidP="009A376B">
      <w:pPr>
        <w:pStyle w:val="Indented"/>
        <w:ind w:left="720" w:firstLine="288"/>
        <w:rPr>
          <w:b/>
        </w:rPr>
      </w:pPr>
    </w:p>
    <w:p w:rsidR="009A376B" w:rsidRDefault="009A376B" w:rsidP="009A376B">
      <w:pPr>
        <w:pStyle w:val="Indented"/>
        <w:ind w:left="1008"/>
      </w:pPr>
      <w:r w:rsidRPr="00D54332">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read_mem()</w:t>
      </w:r>
      <w:r w:rsidRPr="00D54332">
        <w:t xml:space="preserve"> method to ensure that a </w:t>
      </w:r>
      <w:r w:rsidR="00CF504B" w:rsidRPr="00CF504B">
        <w:rPr>
          <w:i/>
        </w:rPr>
        <w:t>.read_addr()</w:t>
      </w:r>
      <w:r w:rsidRPr="00D54332">
        <w:t xml:space="preserve"> method was previously call</w:t>
      </w:r>
      <w:r>
        <w:t>ed.</w:t>
      </w:r>
    </w:p>
    <w:p w:rsidR="009A376B" w:rsidRDefault="009A376B" w:rsidP="009A376B">
      <w:pPr>
        <w:pStyle w:val="Indented"/>
        <w:ind w:left="1008"/>
      </w:pPr>
    </w:p>
    <w:p w:rsidR="009A376B" w:rsidRDefault="009A376B" w:rsidP="009A376B">
      <w:pPr>
        <w:pStyle w:val="Indented"/>
        <w:ind w:left="1008"/>
      </w:pPr>
      <w:r>
        <w:t xml:space="preserve">Note: Calling the </w:t>
      </w:r>
      <w:r w:rsidR="00CF504B" w:rsidRPr="00CF504B">
        <w:rPr>
          <w:i/>
        </w:rPr>
        <w:t>.read_addr()</w:t>
      </w:r>
      <w:r>
        <w:t xml:space="preserve"> method only sets the address of the memory where a read may happen. </w:t>
      </w:r>
      <w:r w:rsidR="00657D67">
        <w:t xml:space="preserve"> </w:t>
      </w:r>
      <w:r>
        <w:t xml:space="preserve">The </w:t>
      </w:r>
      <w:r w:rsidR="00CF504B" w:rsidRPr="00CF504B">
        <w:rPr>
          <w:i/>
        </w:rPr>
        <w:t>.read_mem()</w:t>
      </w:r>
      <w:r>
        <w:t xml:space="preserve"> method can be optionally called based on conditional instruction execution.</w:t>
      </w:r>
      <w:r w:rsidR="00657D67">
        <w:t xml:space="preserve"> </w:t>
      </w:r>
      <w:r>
        <w:t xml:space="preserve"> It is frequently advantageous from a logic timing perspective to hoist the </w:t>
      </w:r>
      <w:r w:rsidR="00CF504B" w:rsidRPr="00CF504B">
        <w:rPr>
          <w:i/>
        </w:rPr>
        <w:t>.read_addr()</w:t>
      </w:r>
      <w:r>
        <w:t xml:space="preserve"> call out of conditional statements.</w:t>
      </w:r>
    </w:p>
    <w:p w:rsidR="009A376B" w:rsidRDefault="009A376B" w:rsidP="009A376B">
      <w:pPr>
        <w:pStyle w:val="Indented"/>
        <w:ind w:left="1008"/>
      </w:pPr>
    </w:p>
    <w:p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rsidR="009A376B" w:rsidRDefault="009A376B" w:rsidP="009A376B">
      <w:pPr>
        <w:pStyle w:val="Indented"/>
        <w:ind w:left="0"/>
        <w:rPr>
          <w:b/>
        </w:rPr>
      </w:pPr>
    </w:p>
    <w:p w:rsidR="009A376B" w:rsidRPr="00710413" w:rsidRDefault="009A376B" w:rsidP="009A376B">
      <w:pPr>
        <w:pStyle w:val="Indented"/>
        <w:ind w:left="720"/>
      </w:pPr>
      <w:r>
        <w:t>Shared</w:t>
      </w:r>
      <w:r w:rsidRPr="00710413">
        <w:t xml:space="preserve"> variable write:</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r>
        <w:rPr>
          <w:b/>
        </w:rPr>
        <w:tab/>
        <w:t>// block or distributed ram</w:t>
      </w:r>
    </w:p>
    <w:p w:rsidR="009A376B" w:rsidRDefault="009A376B" w:rsidP="009A376B">
      <w:pPr>
        <w:pStyle w:val="Indented"/>
        <w:ind w:left="720" w:firstLine="288"/>
        <w:rPr>
          <w:b/>
        </w:rPr>
      </w:pPr>
      <w:r>
        <w:rPr>
          <w:b/>
        </w:rPr>
        <w:lastRenderedPageBreak/>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r>
        <w:rPr>
          <w:b/>
        </w:rPr>
        <w:tab/>
        <w:t>// block or distributed ram</w:t>
      </w:r>
    </w:p>
    <w:p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 = data;</w:t>
      </w:r>
      <w:r>
        <w:rPr>
          <w:b/>
        </w:rPr>
        <w:tab/>
      </w:r>
      <w:r>
        <w:rPr>
          <w:b/>
        </w:rPr>
        <w:tab/>
        <w:t>// distributed ram only</w:t>
      </w:r>
    </w:p>
    <w:p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).m_</w:t>
      </w:r>
      <w:r w:rsidRPr="00AC7F87">
        <w:rPr>
          <w:b/>
          <w:i/>
        </w:rPr>
        <w:t>field</w:t>
      </w:r>
      <w:r>
        <w:rPr>
          <w:b/>
        </w:rPr>
        <w:t xml:space="preserve"> = data;</w:t>
      </w:r>
      <w:r w:rsidRPr="00AC7F87">
        <w:rPr>
          <w:b/>
        </w:rPr>
        <w:t xml:space="preserve"> </w:t>
      </w:r>
      <w:r>
        <w:rPr>
          <w:b/>
        </w:rPr>
        <w:tab/>
        <w:t>// distributed ram only</w:t>
      </w:r>
    </w:p>
    <w:p w:rsidR="009A376B" w:rsidRDefault="009A376B" w:rsidP="009A376B">
      <w:pPr>
        <w:pStyle w:val="Indented"/>
        <w:ind w:left="720" w:firstLine="288"/>
        <w:rPr>
          <w:b/>
        </w:rPr>
      </w:pPr>
    </w:p>
    <w:p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rsidR="009A376B" w:rsidRDefault="009A376B" w:rsidP="009A376B">
      <w:pPr>
        <w:pStyle w:val="Indented"/>
        <w:ind w:left="1008"/>
      </w:pPr>
    </w:p>
    <w:p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rsidR="009A376B" w:rsidRDefault="009A376B" w:rsidP="009A376B">
      <w:pPr>
        <w:pStyle w:val="Indented"/>
        <w:ind w:left="720"/>
        <w:rPr>
          <w:b/>
        </w:rPr>
      </w:pPr>
    </w:p>
    <w:p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rsidR="009A376B" w:rsidRDefault="009A376B" w:rsidP="009A376B">
      <w:pPr>
        <w:pStyle w:val="Indented"/>
      </w:pPr>
    </w:p>
    <w:p w:rsidR="009A376B" w:rsidRDefault="009A376B" w:rsidP="009A376B">
      <w:pPr>
        <w:pStyle w:val="Indented"/>
        <w:ind w:left="720"/>
      </w:pPr>
      <w:r>
        <w:t>Shared variable push:</w:t>
      </w:r>
    </w:p>
    <w:p w:rsidR="009A376B" w:rsidRDefault="009A376B" w:rsidP="009A376B">
      <w:pPr>
        <w:pStyle w:val="Indented"/>
        <w:ind w:left="720"/>
      </w:pPr>
    </w:p>
    <w:p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rsidR="009A376B" w:rsidRDefault="009A376B" w:rsidP="009A376B">
      <w:pPr>
        <w:pStyle w:val="Indented"/>
        <w:ind w:left="720" w:firstLine="288"/>
        <w:rPr>
          <w:b/>
        </w:rPr>
      </w:pPr>
    </w:p>
    <w:p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rsidR="009A376B" w:rsidRDefault="009A376B" w:rsidP="009A376B">
      <w:pPr>
        <w:pStyle w:val="Indented"/>
        <w:ind w:left="720" w:firstLine="288"/>
        <w:rPr>
          <w:b/>
        </w:rPr>
      </w:pPr>
    </w:p>
    <w:p w:rsidR="009A376B" w:rsidRDefault="009A376B" w:rsidP="009A376B">
      <w:pPr>
        <w:pStyle w:val="Indented"/>
        <w:ind w:left="720"/>
      </w:pPr>
      <w:r>
        <w:t>Shared variable pop:</w:t>
      </w:r>
    </w:p>
    <w:p w:rsidR="009A376B" w:rsidRDefault="009A376B" w:rsidP="009A376B">
      <w:pPr>
        <w:pStyle w:val="Indented"/>
        <w:ind w:left="720"/>
      </w:pPr>
    </w:p>
    <w:p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rsidR="009A376B" w:rsidRDefault="009A376B" w:rsidP="009A376B">
      <w:pPr>
        <w:pStyle w:val="Indented"/>
        <w:ind w:left="720" w:firstLine="288"/>
        <w:rPr>
          <w:b/>
        </w:rPr>
      </w:pPr>
    </w:p>
    <w:p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rsidR="009A376B" w:rsidRDefault="009A376B" w:rsidP="009A376B">
      <w:pPr>
        <w:pStyle w:val="Indented"/>
        <w:ind w:left="1008"/>
      </w:pPr>
    </w:p>
    <w:p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rsidR="009A376B" w:rsidRDefault="009A376B" w:rsidP="00DD1BED">
      <w:pPr>
        <w:pStyle w:val="Appendix3"/>
      </w:pPr>
      <w:r>
        <w:t>Generated Host or Model Interface:</w:t>
      </w:r>
    </w:p>
    <w:p w:rsidR="009A376B" w:rsidRPr="003171B5" w:rsidRDefault="009A376B" w:rsidP="003171B5">
      <w:pPr>
        <w:pStyle w:val="Indented"/>
      </w:pPr>
      <w:r>
        <w:t>No host or model interface is generated.</w:t>
      </w:r>
      <w:r>
        <w:br w:type="page"/>
      </w:r>
    </w:p>
    <w:p w:rsidR="00DD1BED" w:rsidRDefault="00DD1BED" w:rsidP="00DD1BED">
      <w:pPr>
        <w:pStyle w:val="Appendix20"/>
      </w:pPr>
      <w:bookmarkStart w:id="189" w:name="AddGlobal"/>
      <w:bookmarkStart w:id="190" w:name="_Toc410915441"/>
      <w:bookmarkEnd w:id="189"/>
      <w:r>
        <w:lastRenderedPageBreak/>
        <w:t>&lt;mod&gt;.AddGlobal( … )</w:t>
      </w:r>
      <w:bookmarkEnd w:id="190"/>
    </w:p>
    <w:p w:rsidR="009A376B" w:rsidRPr="005730E6" w:rsidRDefault="009A376B" w:rsidP="00DD1BED">
      <w:pPr>
        <w:pStyle w:val="Appendix3"/>
      </w:pPr>
      <w:r>
        <w:t>&lt;mod&gt;.AddGlobal( var=&lt;name&gt; {, addr1W=&lt;width&gt; {, addr2W=&lt;width&gt;}} {, addr1=&lt;name&gt; {, addr2=&lt;name&gt;}}{, dimen1=&lt;size&gt; {, dimen2=&lt;size&gt; }} {, extern=&lt;bool&gt; }{, rdStg=&lt;num&gt;} {, wrStg=&lt;num&gt;} )</w:t>
      </w:r>
    </w:p>
    <w:p w:rsidR="009A376B" w:rsidRPr="00C2260D" w:rsidRDefault="009A376B" w:rsidP="00DD1BED">
      <w:pPr>
        <w:pStyle w:val="Appendix3"/>
      </w:pPr>
      <w:r>
        <w:t>Description:</w:t>
      </w:r>
    </w:p>
    <w:p w:rsidR="009A376B"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r>
        <w:t xml:space="preserve"> Additionally, other modules can access the global variable by using the </w:t>
      </w:r>
      <w:r w:rsidR="00CF504B" w:rsidRPr="00CF504B">
        <w:rPr>
          <w:i/>
        </w:rPr>
        <w:t>AddGlobal()</w:t>
      </w:r>
      <w:r>
        <w:t xml:space="preserve"> command for the other module(s) with the extern=true parameter.  Global variables can be a scalar or a memory.</w:t>
      </w:r>
      <w:r w:rsidR="00657D67">
        <w:t xml:space="preserve"> </w:t>
      </w:r>
      <w:r>
        <w:t xml:space="preserve"> The parameters </w:t>
      </w:r>
      <w:r w:rsidR="00CF504B" w:rsidRPr="00CF504B">
        <w:rPr>
          <w:i/>
        </w:rPr>
        <w:t>addr1</w:t>
      </w:r>
      <w:r>
        <w:t xml:space="preserve"> and </w:t>
      </w:r>
      <w:r w:rsidR="00CF504B" w:rsidRPr="00CF504B">
        <w:rPr>
          <w:i/>
        </w:rPr>
        <w:t>addr2</w:t>
      </w:r>
      <w:r>
        <w:t xml:space="preserve"> are the names of private </w:t>
      </w:r>
      <w:r w:rsidR="00C35BBD">
        <w:t xml:space="preserve">or temporary stage </w:t>
      </w:r>
      <w:r>
        <w:t>variables that are to be used as the address variable for global memory variable reads.</w:t>
      </w:r>
      <w:r w:rsidR="0068727C">
        <w:t xml:space="preserve">  A global variable can be modified by up to 2 writers.</w:t>
      </w:r>
    </w:p>
    <w:p w:rsidR="009A376B" w:rsidRDefault="009A376B" w:rsidP="009A376B">
      <w:pPr>
        <w:pStyle w:val="Indented"/>
      </w:pPr>
    </w:p>
    <w:p w:rsidR="009A376B" w:rsidRDefault="009A376B" w:rsidP="00DD1BED">
      <w:pPr>
        <w:pStyle w:val="Appendix3"/>
      </w:pPr>
      <w:r>
        <w:t>Parameters:</w:t>
      </w:r>
    </w:p>
    <w:p w:rsidR="009A376B" w:rsidRPr="000637BE" w:rsidRDefault="009A376B" w:rsidP="009A376B">
      <w:pPr>
        <w:pStyle w:val="Indented"/>
      </w:pPr>
      <w:r w:rsidRPr="00286D05">
        <w:rPr>
          <w:b/>
        </w:rPr>
        <w:t>Add</w:t>
      </w:r>
      <w:r>
        <w:rPr>
          <w:b/>
        </w:rPr>
        <w:t xml:space="preserve">Global(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68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var</w:t>
            </w:r>
          </w:p>
        </w:tc>
        <w:tc>
          <w:tcPr>
            <w:tcW w:w="2375"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68727C">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addr1W</w:t>
            </w:r>
          </w:p>
        </w:tc>
        <w:tc>
          <w:tcPr>
            <w:tcW w:w="2375"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No(default=””)</w:t>
            </w:r>
          </w:p>
        </w:tc>
      </w:tr>
      <w:tr w:rsidR="009A376B" w:rsidTr="0068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addr2W</w:t>
            </w:r>
          </w:p>
        </w:tc>
        <w:tc>
          <w:tcPr>
            <w:tcW w:w="2375"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68727C">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dimen1</w:t>
            </w:r>
          </w:p>
        </w:tc>
        <w:tc>
          <w:tcPr>
            <w:tcW w:w="2375"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68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dimen2</w:t>
            </w:r>
          </w:p>
        </w:tc>
        <w:tc>
          <w:tcPr>
            <w:tcW w:w="2375"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68727C">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addr1</w:t>
            </w:r>
          </w:p>
        </w:tc>
        <w:tc>
          <w:tcPr>
            <w:tcW w:w="2375"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68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addr2</w:t>
            </w:r>
          </w:p>
        </w:tc>
        <w:tc>
          <w:tcPr>
            <w:tcW w:w="2375"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68727C">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extern</w:t>
            </w:r>
          </w:p>
        </w:tc>
        <w:tc>
          <w:tcPr>
            <w:tcW w:w="2375"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rsidR="009A376B" w:rsidRDefault="009A376B"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A376B" w:rsidTr="00687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9A376B" w:rsidRDefault="009A376B" w:rsidP="0068727C">
            <w:pPr>
              <w:pStyle w:val="Indented"/>
              <w:ind w:left="0"/>
              <w:jc w:val="center"/>
            </w:pPr>
            <w:r>
              <w:t>rdStg</w:t>
            </w:r>
          </w:p>
        </w:tc>
        <w:tc>
          <w:tcPr>
            <w:tcW w:w="2375"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rsidR="009A376B" w:rsidRDefault="009A376B" w:rsidP="0068727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88161D">
              <w:t>1</w:t>
            </w:r>
            <w:r>
              <w:t>)</w:t>
            </w:r>
          </w:p>
        </w:tc>
      </w:tr>
      <w:tr w:rsidR="005941A7" w:rsidTr="0068727C">
        <w:tc>
          <w:tcPr>
            <w:cnfStyle w:val="001000000000" w:firstRow="0" w:lastRow="0" w:firstColumn="1" w:lastColumn="0" w:oddVBand="0" w:evenVBand="0" w:oddHBand="0" w:evenHBand="0" w:firstRowFirstColumn="0" w:firstRowLastColumn="0" w:lastRowFirstColumn="0" w:lastRowLastColumn="0"/>
            <w:tcW w:w="2304" w:type="dxa"/>
            <w:vAlign w:val="center"/>
          </w:tcPr>
          <w:p w:rsidR="005941A7" w:rsidRDefault="005941A7" w:rsidP="0068727C">
            <w:pPr>
              <w:pStyle w:val="Indented"/>
              <w:ind w:left="0"/>
              <w:jc w:val="center"/>
            </w:pPr>
            <w:r>
              <w:t>wrStg</w:t>
            </w:r>
          </w:p>
        </w:tc>
        <w:tc>
          <w:tcPr>
            <w:tcW w:w="2375" w:type="dxa"/>
            <w:vAlign w:val="center"/>
          </w:tcPr>
          <w:p w:rsidR="005941A7" w:rsidRDefault="005941A7" w:rsidP="0068727C">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AF203D" w:rsidRDefault="005941A7" w:rsidP="0068727C">
            <w:pPr>
              <w:pStyle w:val="Indented"/>
              <w:ind w:left="0"/>
              <w:jc w:val="center"/>
              <w:cnfStyle w:val="000000000000" w:firstRow="0" w:lastRow="0" w:firstColumn="0" w:lastColumn="0" w:oddVBand="0" w:evenVBand="0" w:oddHBand="0" w:evenHBand="0" w:firstRowFirstColumn="0" w:firstRowLastColumn="0" w:lastRowFirstColumn="0" w:lastRowLastColumn="0"/>
              <w:rPr>
                <w:color w:val="auto"/>
              </w:rPr>
            </w:pPr>
            <w:r>
              <w:t>No (default=</w:t>
            </w:r>
            <w:r w:rsidR="00F7187B">
              <w:t>see below</w:t>
            </w:r>
            <w:r>
              <w:t>)</w:t>
            </w:r>
          </w:p>
        </w:tc>
      </w:tr>
    </w:tbl>
    <w:p w:rsidR="009A376B" w:rsidRDefault="009A376B" w:rsidP="009A376B">
      <w:pPr>
        <w:pStyle w:val="Indented"/>
      </w:pPr>
    </w:p>
    <w:p w:rsidR="009A376B" w:rsidRDefault="009A376B" w:rsidP="009A376B">
      <w:pPr>
        <w:pStyle w:val="Indented"/>
      </w:pPr>
      <w:r>
        <w:t xml:space="preserve">The </w:t>
      </w:r>
      <w:r>
        <w:rPr>
          <w:b/>
        </w:rPr>
        <w:t>var</w:t>
      </w:r>
      <w:r w:rsidRPr="00984A15">
        <w:rPr>
          <w:b/>
        </w:rPr>
        <w:t xml:space="preserve"> </w:t>
      </w:r>
      <w:r>
        <w:t>parameter specifies the name of the global variable.</w:t>
      </w:r>
    </w:p>
    <w:p w:rsidR="009A376B" w:rsidRDefault="009A376B" w:rsidP="009A376B">
      <w:pPr>
        <w:pStyle w:val="Indented"/>
      </w:pPr>
    </w:p>
    <w:p w:rsidR="009A376B" w:rsidRDefault="009A376B" w:rsidP="009A376B">
      <w:pPr>
        <w:pStyle w:val="Indented"/>
      </w:pPr>
      <w:r>
        <w:t xml:space="preserve">The </w:t>
      </w:r>
      <w:r w:rsidRPr="00286D05">
        <w:rPr>
          <w:b/>
        </w:rPr>
        <w:t>addr1W</w:t>
      </w:r>
      <w:r>
        <w:t xml:space="preserve"> parameter specifies the width of the first address for a global memory variable.</w:t>
      </w:r>
    </w:p>
    <w:p w:rsidR="009A376B" w:rsidRDefault="009A376B" w:rsidP="009A376B">
      <w:pPr>
        <w:pStyle w:val="Indented"/>
      </w:pPr>
    </w:p>
    <w:p w:rsidR="009A376B" w:rsidRDefault="009A376B" w:rsidP="009A376B">
      <w:pPr>
        <w:pStyle w:val="Indented"/>
      </w:pPr>
      <w:r>
        <w:t xml:space="preserve">The </w:t>
      </w:r>
      <w:r w:rsidRPr="00286D05">
        <w:rPr>
          <w:b/>
        </w:rPr>
        <w:t>addr2W</w:t>
      </w:r>
      <w:r>
        <w:t xml:space="preserve"> parameter specifies the width of the second address for a global memory variable.</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global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global variable.</w:t>
      </w:r>
    </w:p>
    <w:p w:rsidR="009A376B" w:rsidRDefault="009A376B" w:rsidP="009A376B">
      <w:pPr>
        <w:pStyle w:val="Indented"/>
      </w:pPr>
    </w:p>
    <w:p w:rsidR="009A376B" w:rsidRDefault="009A376B" w:rsidP="009A376B">
      <w:pPr>
        <w:pStyle w:val="Indented"/>
      </w:pPr>
      <w:r>
        <w:lastRenderedPageBreak/>
        <w:t xml:space="preserve">The </w:t>
      </w:r>
      <w:r>
        <w:rPr>
          <w:b/>
        </w:rPr>
        <w:t>add</w:t>
      </w:r>
      <w:r w:rsidR="00FC247E">
        <w:rPr>
          <w:b/>
        </w:rPr>
        <w:t>r</w:t>
      </w:r>
      <w:r>
        <w:rPr>
          <w:b/>
        </w:rPr>
        <w:t>1</w:t>
      </w:r>
      <w:r>
        <w:t xml:space="preserve"> parameter specifies a private </w:t>
      </w:r>
      <w:r w:rsidR="00735A61">
        <w:t xml:space="preserve">or stage </w:t>
      </w:r>
      <w:r>
        <w:t>variable within the local module that is to be used as the first address for</w:t>
      </w:r>
      <w:r w:rsidR="0060153E">
        <w:t xml:space="preserve"> reading</w:t>
      </w:r>
      <w:r>
        <w:t xml:space="preserve"> the global memory variable.</w:t>
      </w:r>
      <w:r w:rsidR="00735A61">
        <w:t xml:space="preserve">  Note:  The variable used must have a unique name.</w:t>
      </w:r>
      <w:r w:rsidR="00A86716">
        <w:t xml:space="preserve">  Note:  This parameter is only needed when the </w:t>
      </w:r>
      <w:r w:rsidR="00A86716" w:rsidRPr="00A86716">
        <w:rPr>
          <w:b/>
        </w:rPr>
        <w:t>read</w:t>
      </w:r>
      <w:r w:rsidR="00A86716">
        <w:t xml:space="preserve"> parameter in the </w:t>
      </w:r>
      <w:r w:rsidR="00A86716" w:rsidRPr="00A86716">
        <w:rPr>
          <w:b/>
        </w:rPr>
        <w:t>AddField</w:t>
      </w:r>
      <w:r w:rsidR="00A86716">
        <w:t xml:space="preserve"> subcommand is </w:t>
      </w:r>
      <w:r w:rsidR="00A86716" w:rsidRPr="00A86716">
        <w:rPr>
          <w:b/>
        </w:rPr>
        <w:t>true</w:t>
      </w:r>
      <w:r w:rsidR="00A86716">
        <w:rPr>
          <w:b/>
        </w:rPr>
        <w:t>.</w:t>
      </w:r>
    </w:p>
    <w:p w:rsidR="009A376B" w:rsidRDefault="009A376B" w:rsidP="009A376B">
      <w:pPr>
        <w:pStyle w:val="Indented"/>
      </w:pPr>
    </w:p>
    <w:p w:rsidR="009A376B" w:rsidRDefault="009A376B" w:rsidP="009A376B">
      <w:pPr>
        <w:pStyle w:val="Indented"/>
      </w:pPr>
      <w:r>
        <w:t xml:space="preserve">The </w:t>
      </w:r>
      <w:r w:rsidRPr="00992659">
        <w:rPr>
          <w:b/>
        </w:rPr>
        <w:t>ad</w:t>
      </w:r>
      <w:r>
        <w:rPr>
          <w:b/>
        </w:rPr>
        <w:t>dr2</w:t>
      </w:r>
      <w:r>
        <w:t xml:space="preserve"> parameter specifies a private </w:t>
      </w:r>
      <w:r w:rsidR="00735A61">
        <w:t xml:space="preserve">stage </w:t>
      </w:r>
      <w:r>
        <w:t xml:space="preserve">variable within the local module that is to be used as the second address for </w:t>
      </w:r>
      <w:r w:rsidR="0060153E">
        <w:t xml:space="preserve">reading </w:t>
      </w:r>
      <w:r>
        <w:t>the global memory variable.</w:t>
      </w:r>
      <w:r w:rsidR="00735A61">
        <w:t xml:space="preserve">  Note:  The variable used must have a unique name.</w:t>
      </w:r>
      <w:r w:rsidR="00A86716" w:rsidRPr="00A86716">
        <w:t xml:space="preserve"> </w:t>
      </w:r>
      <w:r w:rsidR="00A86716">
        <w:t xml:space="preserve">.  Note:  This parameter is only needed when the </w:t>
      </w:r>
      <w:r w:rsidR="00A86716" w:rsidRPr="00A86716">
        <w:rPr>
          <w:b/>
        </w:rPr>
        <w:t>read</w:t>
      </w:r>
      <w:r w:rsidR="00A86716">
        <w:t xml:space="preserve"> parameter in the </w:t>
      </w:r>
      <w:r w:rsidR="00A86716" w:rsidRPr="00A86716">
        <w:rPr>
          <w:b/>
        </w:rPr>
        <w:t>AddField</w:t>
      </w:r>
      <w:r w:rsidR="00A86716">
        <w:t xml:space="preserve"> subcommand is </w:t>
      </w:r>
      <w:r w:rsidR="00A86716" w:rsidRPr="00A86716">
        <w:rPr>
          <w:b/>
        </w:rPr>
        <w:t>true</w:t>
      </w:r>
      <w:r w:rsidR="00A86716">
        <w:rPr>
          <w:b/>
        </w:rPr>
        <w:t>.</w:t>
      </w:r>
    </w:p>
    <w:p w:rsidR="009A376B" w:rsidRDefault="009A376B" w:rsidP="009A376B">
      <w:pPr>
        <w:pStyle w:val="Indented"/>
      </w:pPr>
    </w:p>
    <w:p w:rsidR="009A376B" w:rsidRDefault="009A376B" w:rsidP="009A376B">
      <w:pPr>
        <w:pStyle w:val="Indented"/>
      </w:pPr>
      <w:r>
        <w:t xml:space="preserve">The </w:t>
      </w:r>
      <w:r w:rsidRPr="00992659">
        <w:rPr>
          <w:b/>
        </w:rPr>
        <w:t>extern</w:t>
      </w:r>
      <w:r>
        <w:t xml:space="preserve"> parameter specifies that the named global variable is located external to the local module.</w:t>
      </w:r>
    </w:p>
    <w:p w:rsidR="009A376B" w:rsidRDefault="009A376B" w:rsidP="009A376B">
      <w:pPr>
        <w:pStyle w:val="Indented"/>
      </w:pPr>
    </w:p>
    <w:p w:rsidR="009A376B" w:rsidRDefault="009A376B" w:rsidP="009A376B">
      <w:pPr>
        <w:pStyle w:val="Indented"/>
      </w:pPr>
      <w:r>
        <w:t xml:space="preserve">The </w:t>
      </w:r>
      <w:r w:rsidRPr="00513F43">
        <w:rPr>
          <w:b/>
        </w:rPr>
        <w:t>rdStg</w:t>
      </w:r>
      <w:r>
        <w:t xml:space="preserve"> parameter specifies the stage within the instruction pipeline that the global variable read value will be used.</w:t>
      </w:r>
    </w:p>
    <w:p w:rsidR="005941A7" w:rsidRDefault="005941A7" w:rsidP="009A376B">
      <w:pPr>
        <w:pStyle w:val="Indented"/>
      </w:pPr>
    </w:p>
    <w:p w:rsidR="005941A7" w:rsidRDefault="005941A7" w:rsidP="005941A7">
      <w:pPr>
        <w:pStyle w:val="Indented"/>
      </w:pPr>
      <w:r>
        <w:t xml:space="preserve">The </w:t>
      </w:r>
      <w:r>
        <w:rPr>
          <w:b/>
        </w:rPr>
        <w:t>wr</w:t>
      </w:r>
      <w:r w:rsidRPr="00513F43">
        <w:rPr>
          <w:b/>
        </w:rPr>
        <w:t>Stg</w:t>
      </w:r>
      <w:r>
        <w:t xml:space="preserve"> parameter specifies the stage within the instruction pipeline that the global variable write is executed.</w:t>
      </w:r>
      <w:r w:rsidR="00F7187B">
        <w:t xml:space="preserve">  The default is the </w:t>
      </w:r>
      <w:r w:rsidR="00F7187B" w:rsidRPr="00CF4FC8">
        <w:rPr>
          <w:b/>
        </w:rPr>
        <w:t>privWrStg</w:t>
      </w:r>
      <w:r w:rsidR="00F7187B">
        <w:t xml:space="preserve"> parameter specified in the </w:t>
      </w:r>
      <w:r w:rsidR="00FF3959" w:rsidRPr="00FF3959">
        <w:rPr>
          <w:b/>
        </w:rPr>
        <w:t>AddStage</w:t>
      </w:r>
      <w:r w:rsidR="00F7187B">
        <w:t xml:space="preserve"> command.</w:t>
      </w:r>
    </w:p>
    <w:p w:rsidR="009A376B" w:rsidRDefault="009A376B" w:rsidP="009A376B">
      <w:pPr>
        <w:pStyle w:val="Indented"/>
      </w:pPr>
    </w:p>
    <w:p w:rsidR="009A376B" w:rsidRPr="00286D05" w:rsidRDefault="009A376B" w:rsidP="009A376B">
      <w:pPr>
        <w:pStyle w:val="Indented"/>
        <w:rPr>
          <w:b/>
        </w:rPr>
      </w:pPr>
      <w:r w:rsidRPr="00286D05">
        <w:rPr>
          <w:b/>
        </w:rPr>
        <w:t>Subcommand Add</w:t>
      </w:r>
      <w:r>
        <w:rPr>
          <w:b/>
        </w:rPr>
        <w:t>Field</w:t>
      </w:r>
      <w:r w:rsidRPr="00286D05">
        <w:rPr>
          <w:b/>
        </w:rPr>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read</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write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3178B1" w:rsidRDefault="003178B1"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type for the field.</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field.</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field.</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field.</w:t>
      </w:r>
    </w:p>
    <w:p w:rsidR="009A376B" w:rsidRDefault="009A376B" w:rsidP="009A376B">
      <w:pPr>
        <w:pStyle w:val="Indented"/>
      </w:pPr>
    </w:p>
    <w:p w:rsidR="009A376B" w:rsidRPr="00A86716" w:rsidRDefault="009A376B" w:rsidP="009A376B">
      <w:pPr>
        <w:pStyle w:val="Indented"/>
      </w:pPr>
      <w:r>
        <w:t xml:space="preserve">The </w:t>
      </w:r>
      <w:r w:rsidRPr="002D03F4">
        <w:rPr>
          <w:b/>
        </w:rPr>
        <w:t>read</w:t>
      </w:r>
      <w:r>
        <w:t xml:space="preserve"> parameter specifies that the current module requires reading the field.</w:t>
      </w:r>
      <w:r w:rsidR="00A86716">
        <w:t xml:space="preserve">  Note:  This parameter results in the generation of the </w:t>
      </w:r>
      <w:r w:rsidR="00A86716">
        <w:rPr>
          <w:b/>
        </w:rPr>
        <w:t>GR_</w:t>
      </w:r>
      <w:r w:rsidR="00A86716">
        <w:rPr>
          <w:b/>
          <w:i/>
        </w:rPr>
        <w:t xml:space="preserve">var_field() </w:t>
      </w:r>
      <w:r w:rsidR="00A86716">
        <w:t>macro.  If the global variable is the source of data for a memory write, this parameter is false.</w:t>
      </w:r>
    </w:p>
    <w:p w:rsidR="009A376B" w:rsidRDefault="009A376B" w:rsidP="009A376B">
      <w:pPr>
        <w:pStyle w:val="Indented"/>
      </w:pPr>
    </w:p>
    <w:p w:rsidR="009A376B" w:rsidRDefault="009A376B" w:rsidP="009A376B">
      <w:pPr>
        <w:pStyle w:val="Indented"/>
      </w:pPr>
      <w:r>
        <w:t xml:space="preserve">The </w:t>
      </w:r>
      <w:r w:rsidRPr="002D03F4">
        <w:rPr>
          <w:b/>
        </w:rPr>
        <w:t>write</w:t>
      </w:r>
      <w:r>
        <w:t xml:space="preserve"> parameter specifies that the current module requires writing the field.</w:t>
      </w:r>
      <w:r w:rsidR="00A86716">
        <w:t xml:space="preserve"> </w:t>
      </w:r>
      <w:r w:rsidR="00A86716" w:rsidRPr="00A86716">
        <w:t xml:space="preserve"> </w:t>
      </w:r>
      <w:r w:rsidR="00A86716">
        <w:t xml:space="preserve">This parameter results in the generation of the </w:t>
      </w:r>
      <w:r w:rsidR="00A86716">
        <w:rPr>
          <w:b/>
        </w:rPr>
        <w:t>GW_</w:t>
      </w:r>
      <w:r w:rsidR="00A86716">
        <w:rPr>
          <w:b/>
          <w:i/>
        </w:rPr>
        <w:t xml:space="preserve">var_field() </w:t>
      </w:r>
      <w:r w:rsidR="00A86716">
        <w:t>macro.  If the global variable is the destination of data from a memory read, this parameter is false.</w:t>
      </w:r>
    </w:p>
    <w:p w:rsidR="009A376B" w:rsidRDefault="009A376B" w:rsidP="00DD1BED">
      <w:pPr>
        <w:pStyle w:val="Appendix3"/>
      </w:pPr>
      <w:r>
        <w:lastRenderedPageBreak/>
        <w:t>Example:</w:t>
      </w:r>
    </w:p>
    <w:p w:rsidR="009A376B" w:rsidRDefault="009A376B" w:rsidP="009A376B">
      <w:pPr>
        <w:pStyle w:val="Indented"/>
        <w:ind w:firstLine="288"/>
      </w:pPr>
      <w:r>
        <w:t xml:space="preserve">idf.AddGlobal( var=strSetL, addr1W=9, </w:t>
      </w:r>
      <w:r w:rsidR="00BA44D4">
        <w:t>v</w:t>
      </w:r>
      <w:r>
        <w:t>dimen1=LINE_STR_CNT_L, addr1=strSetL_addr )</w:t>
      </w:r>
    </w:p>
    <w:p w:rsidR="009A376B" w:rsidRDefault="009A376B" w:rsidP="009A376B">
      <w:pPr>
        <w:pStyle w:val="Indented"/>
      </w:pPr>
      <w:r>
        <w:tab/>
      </w:r>
      <w:r>
        <w:tab/>
        <w:t>.AddField( type=uint32_t, name=qid0, read=true, write=false  )</w:t>
      </w:r>
    </w:p>
    <w:p w:rsidR="009A376B" w:rsidRDefault="009A376B" w:rsidP="009A376B">
      <w:pPr>
        <w:pStyle w:val="Indented"/>
      </w:pPr>
      <w:r>
        <w:tab/>
      </w:r>
      <w:r>
        <w:tab/>
        <w:t>.</w:t>
      </w:r>
      <w:r w:rsidRPr="00D1356A">
        <w:t xml:space="preserve"> </w:t>
      </w:r>
      <w:r>
        <w:t>AddField( type=MchQid_t, name=mchQid, read=true, write=true )</w:t>
      </w:r>
    </w:p>
    <w:p w:rsidR="009A376B" w:rsidRDefault="009A376B" w:rsidP="009A376B">
      <w:pPr>
        <w:pStyle w:val="Indented"/>
      </w:pPr>
      <w:r>
        <w:tab/>
      </w:r>
      <w:r>
        <w:tab/>
        <w:t>;</w:t>
      </w:r>
    </w:p>
    <w:p w:rsidR="009A376B" w:rsidRDefault="009A376B" w:rsidP="00DD1BED">
      <w:pPr>
        <w:pStyle w:val="Appendix3"/>
      </w:pPr>
      <w:r>
        <w:t xml:space="preserve">Generated </w:t>
      </w:r>
      <w:r w:rsidR="0017709E">
        <w:t xml:space="preserve">Personality </w:t>
      </w:r>
      <w:r>
        <w:t>Interface:</w:t>
      </w:r>
    </w:p>
    <w:p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rsidR="001C1463" w:rsidRDefault="001C1463" w:rsidP="001C1463">
      <w:pPr>
        <w:pStyle w:val="Indented"/>
        <w:ind w:left="720"/>
      </w:pPr>
    </w:p>
    <w:p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rsidR="001C1463" w:rsidRDefault="001C1463" w:rsidP="001C1463">
      <w:pPr>
        <w:pStyle w:val="Indented"/>
        <w:ind w:left="720"/>
      </w:pPr>
    </w:p>
    <w:p w:rsidR="001C1463" w:rsidRDefault="001C1463" w:rsidP="001C1463">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field.  This parameter is only present if the field has a first dimension.</w:t>
      </w:r>
    </w:p>
    <w:p w:rsidR="001C1463" w:rsidRDefault="001C1463" w:rsidP="001C1463">
      <w:pPr>
        <w:pStyle w:val="Indented"/>
        <w:ind w:left="720"/>
      </w:pPr>
    </w:p>
    <w:p w:rsidR="001C1463" w:rsidRDefault="001C1463" w:rsidP="001C1463">
      <w:pPr>
        <w:pStyle w:val="Indented"/>
        <w:ind w:left="720"/>
      </w:pPr>
      <w:r w:rsidRPr="00F52819">
        <w:rPr>
          <w:b/>
        </w:rPr>
        <w:t>fldIdx2</w:t>
      </w:r>
      <w:r>
        <w:t xml:space="preserve"> – The parameter </w:t>
      </w:r>
      <w:r w:rsidRPr="008858AB">
        <w:rPr>
          <w:i/>
        </w:rPr>
        <w:t>fldIdx2</w:t>
      </w:r>
      <w:r>
        <w:t xml:space="preserve"> specifies the second index for the field.  This parameter is only present if the field has both first and second dimensions.</w:t>
      </w:r>
    </w:p>
    <w:p w:rsidR="001C1463" w:rsidRDefault="001C1463" w:rsidP="001C1463">
      <w:pPr>
        <w:pStyle w:val="Indented"/>
        <w:ind w:left="720"/>
      </w:pPr>
    </w:p>
    <w:p w:rsidR="00C35BBD" w:rsidRPr="00C35BBD" w:rsidRDefault="00641FE7" w:rsidP="00C35BBD">
      <w:pPr>
        <w:pStyle w:val="BodyText"/>
      </w:pPr>
      <w:r>
        <w:rPr>
          <w:b/>
        </w:rPr>
        <w:t>var</w:t>
      </w:r>
      <w:r w:rsidR="00C35BBD" w:rsidRPr="000B1F0A">
        <w:rPr>
          <w:b/>
        </w:rPr>
        <w:t>addr1</w:t>
      </w:r>
      <w:r w:rsidR="000B1F0A">
        <w:t xml:space="preserve"> –</w:t>
      </w:r>
      <w:r w:rsidR="00C35BBD" w:rsidRPr="00C35BBD">
        <w:t xml:space="preserve"> </w:t>
      </w:r>
      <w:r w:rsidR="000B1F0A">
        <w:t xml:space="preserve">The </w:t>
      </w:r>
      <w:r w:rsidR="00C35BBD" w:rsidRPr="00C35BBD">
        <w:t xml:space="preserve">parameter </w:t>
      </w:r>
      <w:r w:rsidR="000B1F0A" w:rsidRPr="000B1F0A">
        <w:rPr>
          <w:i/>
        </w:rPr>
        <w:t>addr1</w:t>
      </w:r>
      <w:r w:rsidR="000B1F0A">
        <w:t xml:space="preserve"> </w:t>
      </w:r>
      <w:r w:rsidR="00C35BBD" w:rsidRPr="00C35BBD">
        <w:t xml:space="preserve">specifies a first address for </w:t>
      </w:r>
      <w:r w:rsidR="000B1F0A">
        <w:t>writing</w:t>
      </w:r>
      <w:r w:rsidR="00877848">
        <w:t xml:space="preserve"> the global memory variable</w:t>
      </w:r>
      <w:r w:rsidR="00C35BBD" w:rsidRPr="00C35BBD">
        <w:t>.</w:t>
      </w:r>
      <w:r w:rsidR="000B1F0A">
        <w:t xml:space="preserve">  </w:t>
      </w:r>
    </w:p>
    <w:p w:rsidR="00C35BBD" w:rsidRDefault="00C35BBD" w:rsidP="001C1463">
      <w:pPr>
        <w:pStyle w:val="Indented"/>
        <w:ind w:left="720"/>
      </w:pPr>
    </w:p>
    <w:p w:rsidR="00C35BBD" w:rsidRDefault="00641FE7" w:rsidP="000B1F0A">
      <w:pPr>
        <w:pStyle w:val="BodyText"/>
      </w:pPr>
      <w:r>
        <w:rPr>
          <w:b/>
        </w:rPr>
        <w:t>var</w:t>
      </w:r>
      <w:r w:rsidR="000B1F0A" w:rsidRPr="000B1F0A">
        <w:rPr>
          <w:b/>
        </w:rPr>
        <w:t>addr2</w:t>
      </w:r>
      <w:r w:rsidR="000B1F0A">
        <w:t xml:space="preserve"> - </w:t>
      </w:r>
      <w:r w:rsidR="00C35BBD" w:rsidRPr="00C35BBD">
        <w:t xml:space="preserve">The </w:t>
      </w:r>
      <w:r w:rsidR="000B1F0A">
        <w:t xml:space="preserve">parameter </w:t>
      </w:r>
      <w:r w:rsidR="00C35BBD" w:rsidRPr="000B1F0A">
        <w:rPr>
          <w:i/>
        </w:rPr>
        <w:t>addr2</w:t>
      </w:r>
      <w:r w:rsidR="00C35BBD" w:rsidRPr="00C35BBD">
        <w:t xml:space="preserve"> specifies the second address for </w:t>
      </w:r>
      <w:r w:rsidR="000B1F0A">
        <w:t>writing</w:t>
      </w:r>
      <w:r w:rsidR="00C35BBD">
        <w:t xml:space="preserve"> the global memory variable.</w:t>
      </w:r>
    </w:p>
    <w:p w:rsidR="00877848" w:rsidRDefault="00877848" w:rsidP="000B1F0A">
      <w:pPr>
        <w:pStyle w:val="BodyText"/>
      </w:pPr>
    </w:p>
    <w:p w:rsidR="00EB623F" w:rsidRDefault="00877848">
      <w:pPr>
        <w:pStyle w:val="BodyText"/>
        <w:rPr>
          <w:b/>
        </w:rPr>
      </w:pPr>
      <w:r>
        <w:t>Note</w:t>
      </w:r>
      <w:r w:rsidR="00641FE7">
        <w:t>:  For reads the</w:t>
      </w:r>
      <w:r>
        <w:t xml:space="preserve"> private variable address </w:t>
      </w:r>
      <w:r w:rsidR="00641FE7">
        <w:t>(</w:t>
      </w:r>
      <w:r w:rsidR="00641FE7" w:rsidRPr="00641FE7">
        <w:rPr>
          <w:i/>
        </w:rPr>
        <w:t>addr1</w:t>
      </w:r>
      <w:r w:rsidR="00641FE7">
        <w:t xml:space="preserve"> and </w:t>
      </w:r>
      <w:r w:rsidR="00641FE7" w:rsidRPr="00641FE7">
        <w:rPr>
          <w:i/>
        </w:rPr>
        <w:t xml:space="preserve">addr2 </w:t>
      </w:r>
      <w:r w:rsidR="00641FE7">
        <w:t xml:space="preserve">in the </w:t>
      </w:r>
      <w:r w:rsidR="00641FE7" w:rsidRPr="00641FE7">
        <w:rPr>
          <w:b/>
          <w:i/>
        </w:rPr>
        <w:t>htd</w:t>
      </w:r>
      <w:r w:rsidR="00641FE7" w:rsidRPr="00641FE7">
        <w:rPr>
          <w:i/>
        </w:rPr>
        <w:t xml:space="preserve"> AddVar</w:t>
      </w:r>
      <w:r w:rsidR="00641FE7">
        <w:t xml:space="preserve"> subcommand) </w:t>
      </w:r>
      <w:r>
        <w:t xml:space="preserve">must be valid on entry to the instruction (i.e. assigned in a previous instruction for the thread or parameters assigned on entry by a call or return).  </w:t>
      </w:r>
      <w:r w:rsidR="004F1F93">
        <w:t>If a temporary variable is used it must be valid on the previous cycle.</w:t>
      </w:r>
    </w:p>
    <w:p w:rsidR="001C1463" w:rsidRDefault="001C1463" w:rsidP="009A376B">
      <w:pPr>
        <w:pStyle w:val="Indented"/>
      </w:pPr>
    </w:p>
    <w:p w:rsidR="009A376B" w:rsidRDefault="009A376B" w:rsidP="009A376B">
      <w:pPr>
        <w:pStyle w:val="Indented"/>
      </w:pPr>
      <w:r>
        <w:t>The following macros are provided:</w:t>
      </w:r>
    </w:p>
    <w:p w:rsidR="009A376B" w:rsidRDefault="009A376B" w:rsidP="009A376B">
      <w:pPr>
        <w:pStyle w:val="Indented"/>
      </w:pPr>
    </w:p>
    <w:p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rsidR="009A376B" w:rsidRDefault="009A376B" w:rsidP="009A376B">
      <w:pPr>
        <w:pStyle w:val="Indented"/>
      </w:pPr>
    </w:p>
    <w:p w:rsidR="009A376B" w:rsidRDefault="009A376B" w:rsidP="009A376B">
      <w:pPr>
        <w:pStyle w:val="Indented"/>
        <w:ind w:left="720"/>
      </w:pPr>
      <w:r>
        <w:t>Global variable read:</w:t>
      </w:r>
    </w:p>
    <w:p w:rsidR="009A376B" w:rsidRDefault="009A376B" w:rsidP="009A376B">
      <w:pPr>
        <w:pStyle w:val="Indented"/>
        <w:ind w:left="720" w:firstLine="288"/>
        <w:rPr>
          <w:b/>
        </w:rPr>
      </w:pPr>
      <w:r>
        <w:rPr>
          <w:b/>
        </w:rPr>
        <w:t>data = GR_</w:t>
      </w:r>
      <w:r>
        <w:rPr>
          <w:b/>
          <w:i/>
        </w:rPr>
        <w:t xml:space="preserve">var_field(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Pr>
          <w:b/>
        </w:rPr>
        <w:t xml:space="preserve"> </w:t>
      </w:r>
      <w:r w:rsidR="00115A8A">
        <w:rPr>
          <w:b/>
        </w:rPr>
        <w:t>{, f</w:t>
      </w:r>
      <w:r w:rsidR="00911822">
        <w:rPr>
          <w:b/>
        </w:rPr>
        <w:t>ld</w:t>
      </w:r>
      <w:r w:rsidR="00115A8A">
        <w:rPr>
          <w:b/>
        </w:rPr>
        <w:t>idx1 {, f</w:t>
      </w:r>
      <w:r w:rsidR="00911822">
        <w:rPr>
          <w:b/>
        </w:rPr>
        <w:t>ld</w:t>
      </w:r>
      <w:r w:rsidR="00115A8A" w:rsidRPr="00DF617F">
        <w:rPr>
          <w:b/>
        </w:rPr>
        <w:t>idx2 }}</w:t>
      </w:r>
      <w:r>
        <w:rPr>
          <w:b/>
        </w:rPr>
        <w:t>);</w:t>
      </w:r>
    </w:p>
    <w:p w:rsidR="009A376B" w:rsidRDefault="009A376B" w:rsidP="009A376B">
      <w:pPr>
        <w:pStyle w:val="Indented"/>
        <w:ind w:left="720" w:firstLine="288"/>
        <w:rPr>
          <w:b/>
        </w:rPr>
      </w:pPr>
    </w:p>
    <w:p w:rsidR="009A376B" w:rsidRDefault="009A376B" w:rsidP="009A376B">
      <w:pPr>
        <w:pStyle w:val="Indented"/>
        <w:ind w:left="1008"/>
      </w:pPr>
      <w:r w:rsidRPr="00893ADE">
        <w:t xml:space="preserve">The </w:t>
      </w:r>
      <w:r>
        <w:rPr>
          <w:b/>
        </w:rPr>
        <w:t>GR_</w:t>
      </w:r>
      <w:r>
        <w:rPr>
          <w:b/>
          <w:i/>
        </w:rPr>
        <w:t>var_field</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t xml:space="preserve">The address </w:t>
      </w:r>
      <w:r>
        <w:lastRenderedPageBreak/>
        <w:t xml:space="preserve">for global memory reads is obtained from the private variable specified </w:t>
      </w:r>
      <w:r w:rsidR="00CF504B" w:rsidRPr="00CF504B">
        <w:rPr>
          <w:i/>
        </w:rPr>
        <w:t>AddGlobal()</w:t>
      </w:r>
      <w:r>
        <w:t xml:space="preserve"> command. </w:t>
      </w:r>
      <w:r w:rsidR="00657D67">
        <w:t xml:space="preserve"> </w:t>
      </w:r>
      <w:r>
        <w:t>Note that the private variable address must be valid on entry to the instruction (i.e. assigned in the previous instruction for the thread).</w:t>
      </w:r>
      <w:r w:rsidR="002A19B1">
        <w:t xml:space="preserve">  </w:t>
      </w:r>
    </w:p>
    <w:p w:rsidR="0088161D" w:rsidRDefault="0088161D" w:rsidP="009A376B">
      <w:pPr>
        <w:pStyle w:val="Indented"/>
        <w:ind w:left="1008"/>
      </w:pPr>
    </w:p>
    <w:p w:rsidR="009A376B" w:rsidRPr="00710413" w:rsidRDefault="009A376B" w:rsidP="009A376B">
      <w:pPr>
        <w:pStyle w:val="Indented"/>
        <w:ind w:left="720"/>
      </w:pPr>
      <w:r>
        <w:t>Global</w:t>
      </w:r>
      <w:r w:rsidRPr="00710413">
        <w:t xml:space="preserve"> variable write:</w:t>
      </w:r>
    </w:p>
    <w:p w:rsidR="009A376B" w:rsidRDefault="009A376B" w:rsidP="009A376B">
      <w:pPr>
        <w:pStyle w:val="Indented"/>
        <w:ind w:left="720" w:firstLine="288"/>
        <w:rPr>
          <w:b/>
        </w:rPr>
      </w:pPr>
      <w:r>
        <w:rPr>
          <w:b/>
        </w:rPr>
        <w:t>GW_</w:t>
      </w:r>
      <w:r>
        <w:rPr>
          <w:b/>
          <w:i/>
        </w:rPr>
        <w:t>var_field</w:t>
      </w:r>
      <w:r w:rsidRPr="00DF617F">
        <w:rPr>
          <w:b/>
        </w:rPr>
        <w:t xml:space="preserve"> </w:t>
      </w:r>
      <w:r>
        <w:rPr>
          <w:b/>
        </w:rPr>
        <w:t>(</w:t>
      </w:r>
      <w:r w:rsidR="00115A8A">
        <w:rPr>
          <w:b/>
        </w:rPr>
        <w:t xml:space="preserve">{, </w:t>
      </w:r>
      <w:r w:rsidR="00B17F9F">
        <w:rPr>
          <w:b/>
        </w:rPr>
        <w:t>var</w:t>
      </w:r>
      <w:r w:rsidR="00115A8A">
        <w:rPr>
          <w:b/>
        </w:rPr>
        <w:t xml:space="preserve">addr1 {, </w:t>
      </w:r>
      <w:r w:rsidR="00B17F9F">
        <w:rPr>
          <w:b/>
        </w:rPr>
        <w:t>var</w:t>
      </w:r>
      <w:r w:rsidR="00115A8A">
        <w:rPr>
          <w:b/>
        </w:rPr>
        <w:t xml:space="preserve">addr2 }}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 f</w:t>
      </w:r>
      <w:r w:rsidR="00911822">
        <w:rPr>
          <w:b/>
        </w:rPr>
        <w:t>ld</w:t>
      </w:r>
      <w:r w:rsidR="00115A8A">
        <w:rPr>
          <w:b/>
        </w:rPr>
        <w:t>idx1 {, f</w:t>
      </w:r>
      <w:r w:rsidR="00911822">
        <w:rPr>
          <w:b/>
        </w:rPr>
        <w:t>ld</w:t>
      </w:r>
      <w:r w:rsidR="00115A8A" w:rsidRPr="00DF617F">
        <w:rPr>
          <w:b/>
        </w:rPr>
        <w:t>idx2 }}</w:t>
      </w:r>
      <w:r>
        <w:rPr>
          <w:b/>
        </w:rPr>
        <w:t>, data );</w:t>
      </w:r>
    </w:p>
    <w:p w:rsidR="009A376B" w:rsidRDefault="009A376B" w:rsidP="009A376B">
      <w:pPr>
        <w:pStyle w:val="Indented"/>
        <w:ind w:left="720"/>
        <w:rPr>
          <w:b/>
        </w:rPr>
      </w:pPr>
    </w:p>
    <w:p w:rsidR="009A376B" w:rsidRDefault="009A376B" w:rsidP="009A376B">
      <w:pPr>
        <w:pStyle w:val="Indented"/>
      </w:pPr>
    </w:p>
    <w:p w:rsidR="009A376B"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rsidR="009A376B" w:rsidRDefault="009A376B" w:rsidP="009A376B">
      <w:pPr>
        <w:pStyle w:val="Indented"/>
        <w:ind w:left="720"/>
      </w:pPr>
    </w:p>
    <w:p w:rsidR="009A376B" w:rsidRDefault="009A376B" w:rsidP="009A376B">
      <w:pPr>
        <w:pStyle w:val="Indented"/>
        <w:ind w:left="720"/>
      </w:pPr>
      <w:r>
        <w:t>Global variable read:</w:t>
      </w:r>
    </w:p>
    <w:p w:rsidR="009A376B" w:rsidRDefault="009A376B" w:rsidP="009A376B">
      <w:pPr>
        <w:pStyle w:val="Indented"/>
        <w:ind w:left="720" w:firstLine="288"/>
        <w:rPr>
          <w:b/>
        </w:rPr>
      </w:pPr>
      <w:r>
        <w:rPr>
          <w:b/>
        </w:rPr>
        <w:t>data = GR#_</w:t>
      </w:r>
      <w:r>
        <w:rPr>
          <w:b/>
          <w:i/>
        </w:rPr>
        <w:t xml:space="preserve">var_field(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Pr>
          <w:b/>
        </w:rPr>
        <w:t xml:space="preserve"> </w:t>
      </w:r>
      <w:r w:rsidR="00115A8A">
        <w:rPr>
          <w:b/>
        </w:rPr>
        <w:t>{</w:t>
      </w:r>
      <w:r w:rsidR="00F55A7C">
        <w:rPr>
          <w:b/>
        </w:rPr>
        <w:t>, f</w:t>
      </w:r>
      <w:r w:rsidR="00911822">
        <w:rPr>
          <w:b/>
        </w:rPr>
        <w:t>ld</w:t>
      </w:r>
      <w:r w:rsidR="00F55A7C">
        <w:rPr>
          <w:b/>
        </w:rPr>
        <w:t>idx1 {, f</w:t>
      </w:r>
      <w:r w:rsidR="00911822">
        <w:rPr>
          <w:b/>
        </w:rPr>
        <w:t>ld</w:t>
      </w:r>
      <w:r w:rsidR="00115A8A" w:rsidRPr="00DF617F">
        <w:rPr>
          <w:b/>
        </w:rPr>
        <w:t>idx2 }}</w:t>
      </w:r>
      <w:r>
        <w:rPr>
          <w:b/>
        </w:rPr>
        <w:t>);</w:t>
      </w:r>
    </w:p>
    <w:p w:rsidR="009A376B" w:rsidRDefault="009A376B" w:rsidP="009A376B">
      <w:pPr>
        <w:pStyle w:val="Indented"/>
        <w:ind w:left="720" w:firstLine="288"/>
        <w:rPr>
          <w:b/>
        </w:rPr>
      </w:pPr>
    </w:p>
    <w:p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657D67">
        <w:t xml:space="preserve"> </w:t>
      </w:r>
      <w:r>
        <w:t xml:space="preserve">The macro is generated for the specific stage specified by the </w:t>
      </w:r>
      <w:r w:rsidRPr="00D578DE">
        <w:rPr>
          <w:i/>
        </w:rPr>
        <w:t>rdStg</w:t>
      </w:r>
      <w:r>
        <w:t xml:space="preserve"> parameter of the </w:t>
      </w:r>
      <w:r w:rsidR="00CF504B" w:rsidRPr="00CF504B">
        <w:rPr>
          <w:i/>
        </w:rPr>
        <w:t>AddGlobal()</w:t>
      </w:r>
      <w:r>
        <w:t xml:space="preserve"> command. </w:t>
      </w:r>
    </w:p>
    <w:p w:rsidR="004F1F93" w:rsidRDefault="004F1F93" w:rsidP="009A376B">
      <w:pPr>
        <w:pStyle w:val="Indented"/>
        <w:ind w:left="720"/>
      </w:pPr>
    </w:p>
    <w:p w:rsidR="004F1F93" w:rsidRPr="00710413" w:rsidRDefault="004F1F93" w:rsidP="004F1F93">
      <w:pPr>
        <w:pStyle w:val="Indented"/>
        <w:ind w:left="720"/>
      </w:pPr>
      <w:r>
        <w:t>Global</w:t>
      </w:r>
      <w:r w:rsidRPr="00710413">
        <w:t xml:space="preserve"> variable write:</w:t>
      </w:r>
    </w:p>
    <w:p w:rsidR="004F1F93" w:rsidRDefault="004F1F93" w:rsidP="004F1F93">
      <w:pPr>
        <w:pStyle w:val="Indented"/>
        <w:ind w:left="720" w:firstLine="288"/>
        <w:rPr>
          <w:b/>
        </w:rPr>
      </w:pPr>
      <w:r>
        <w:rPr>
          <w:b/>
        </w:rPr>
        <w:t>GW#_</w:t>
      </w:r>
      <w:r>
        <w:rPr>
          <w:b/>
          <w:i/>
        </w:rPr>
        <w:t>var_field</w:t>
      </w:r>
      <w:r w:rsidRPr="00DF617F">
        <w:rPr>
          <w:b/>
        </w:rPr>
        <w:t xml:space="preserve"> </w:t>
      </w:r>
      <w:r>
        <w:rPr>
          <w:b/>
        </w:rPr>
        <w:t>({, varaddr1 {, varaddr2 }} {, varidx1 {, var</w:t>
      </w:r>
      <w:r w:rsidRPr="00DF617F">
        <w:rPr>
          <w:b/>
        </w:rPr>
        <w:t>idx2 }}</w:t>
      </w:r>
      <w:r>
        <w:rPr>
          <w:b/>
        </w:rPr>
        <w:t xml:space="preserve"> {, fldidx1 {, fld</w:t>
      </w:r>
      <w:r w:rsidRPr="00DF617F">
        <w:rPr>
          <w:b/>
        </w:rPr>
        <w:t>idx2 }}</w:t>
      </w:r>
      <w:r>
        <w:rPr>
          <w:b/>
        </w:rPr>
        <w:t>, data );</w:t>
      </w:r>
    </w:p>
    <w:p w:rsidR="004F1F93" w:rsidRDefault="004F1F93" w:rsidP="004F1F93">
      <w:pPr>
        <w:pStyle w:val="Indented"/>
        <w:ind w:left="720"/>
        <w:rPr>
          <w:b/>
        </w:rPr>
      </w:pPr>
    </w:p>
    <w:p w:rsidR="004F1F93" w:rsidRDefault="004F1F93" w:rsidP="004F1F93">
      <w:pPr>
        <w:pStyle w:val="Indented"/>
        <w:ind w:left="720"/>
      </w:pPr>
      <w:r w:rsidRPr="009612B7">
        <w:t>The # symbol in the macro names is replaced with the instruction execution stage number starting with a ‘1’ for the first stage.</w:t>
      </w:r>
      <w:r>
        <w:t xml:space="preserve">  The macro is generated for the specific stage specified by the </w:t>
      </w:r>
      <w:r>
        <w:rPr>
          <w:i/>
        </w:rPr>
        <w:t>wr</w:t>
      </w:r>
      <w:r w:rsidRPr="00D578DE">
        <w:rPr>
          <w:i/>
        </w:rPr>
        <w:t>Stg</w:t>
      </w:r>
      <w:r>
        <w:t xml:space="preserve"> parameter of the </w:t>
      </w:r>
      <w:r w:rsidRPr="00CF504B">
        <w:rPr>
          <w:i/>
        </w:rPr>
        <w:t>AddGlobal()</w:t>
      </w:r>
      <w:r>
        <w:t xml:space="preserve"> command. </w:t>
      </w:r>
    </w:p>
    <w:p w:rsidR="004F1F93" w:rsidRDefault="004F1F93" w:rsidP="009A376B">
      <w:pPr>
        <w:pStyle w:val="Indented"/>
        <w:ind w:left="720"/>
      </w:pPr>
    </w:p>
    <w:p w:rsidR="00EB623F" w:rsidRDefault="004F1F93">
      <w:pPr>
        <w:pStyle w:val="BodyText"/>
        <w:rPr>
          <w:b/>
        </w:rPr>
      </w:pPr>
      <w:r>
        <w:t>Note</w:t>
      </w:r>
      <w:r w:rsidR="003E633B">
        <w:t xml:space="preserve">:  For reads, the </w:t>
      </w:r>
      <w:r w:rsidR="00B17F9F" w:rsidRPr="00B17F9F">
        <w:rPr>
          <w:i/>
        </w:rPr>
        <w:t>var</w:t>
      </w:r>
      <w:r w:rsidR="00FF3959" w:rsidRPr="00FF3959">
        <w:rPr>
          <w:i/>
        </w:rPr>
        <w:t>addr1</w:t>
      </w:r>
      <w:r w:rsidR="003E633B">
        <w:t xml:space="preserve"> and </w:t>
      </w:r>
      <w:r w:rsidR="00B17F9F" w:rsidRPr="00B17F9F">
        <w:rPr>
          <w:i/>
        </w:rPr>
        <w:t>var</w:t>
      </w:r>
      <w:r w:rsidR="00FF3959" w:rsidRPr="00FF3959">
        <w:rPr>
          <w:i/>
        </w:rPr>
        <w:t>addr2</w:t>
      </w:r>
      <w:r w:rsidR="003E633B">
        <w:t xml:space="preserve"> values are obtained from the private or temporary stage variable specified in the </w:t>
      </w:r>
      <w:r w:rsidR="003E633B" w:rsidRPr="00CF504B">
        <w:rPr>
          <w:i/>
        </w:rPr>
        <w:t>Add</w:t>
      </w:r>
      <w:r w:rsidR="003E633B">
        <w:rPr>
          <w:i/>
        </w:rPr>
        <w:t>Var</w:t>
      </w:r>
      <w:r w:rsidR="003E633B" w:rsidRPr="00CF504B">
        <w:rPr>
          <w:i/>
        </w:rPr>
        <w:t>()</w:t>
      </w:r>
      <w:r w:rsidR="003E633B">
        <w:t xml:space="preserve"> </w:t>
      </w:r>
      <w:r w:rsidR="003E633B" w:rsidRPr="003E633B">
        <w:rPr>
          <w:b/>
          <w:i/>
        </w:rPr>
        <w:t>htd</w:t>
      </w:r>
      <w:r w:rsidR="003E633B">
        <w:t xml:space="preserve"> subcommand.  The private variable address must be valid on entry to the instruction (i.e. assigned in a previous instruction for the thread or parameters assigned on entry by a call or return).  </w:t>
      </w:r>
      <w:r>
        <w:t xml:space="preserve">If a </w:t>
      </w:r>
      <w:r w:rsidR="003E633B">
        <w:t xml:space="preserve"> temporary variable </w:t>
      </w:r>
      <w:r>
        <w:t xml:space="preserve">is used it </w:t>
      </w:r>
      <w:r w:rsidR="003E633B">
        <w:t xml:space="preserve">must be valid </w:t>
      </w:r>
      <w:r>
        <w:t>on the previous cycle</w:t>
      </w:r>
      <w:r w:rsidR="003E633B">
        <w:t>.</w:t>
      </w:r>
    </w:p>
    <w:p w:rsidR="003E633B" w:rsidRDefault="003E633B" w:rsidP="009A376B">
      <w:pPr>
        <w:pStyle w:val="Indented"/>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0A612A" w:rsidRDefault="000A612A">
      <w:pPr>
        <w:pStyle w:val="Indented"/>
        <w:ind w:left="0"/>
      </w:pPr>
    </w:p>
    <w:p w:rsidR="009A376B" w:rsidRPr="009A4F51" w:rsidRDefault="009A376B" w:rsidP="009A376B">
      <w:pPr>
        <w:rPr>
          <w:rFonts w:asciiTheme="majorHAnsi" w:eastAsiaTheme="majorEastAsia" w:hAnsiTheme="majorHAnsi" w:cstheme="majorBidi"/>
          <w:b/>
          <w:bCs/>
          <w:color w:val="365F91" w:themeColor="accent1" w:themeShade="BF"/>
          <w:sz w:val="28"/>
          <w:szCs w:val="28"/>
        </w:rPr>
      </w:pPr>
      <w:r>
        <w:br w:type="page"/>
      </w:r>
    </w:p>
    <w:p w:rsidR="00DD1BED" w:rsidRDefault="00DD1BED" w:rsidP="00DD1BED">
      <w:pPr>
        <w:pStyle w:val="Appendix20"/>
      </w:pPr>
      <w:bookmarkStart w:id="191" w:name="AddStage"/>
      <w:bookmarkStart w:id="192" w:name="_Toc410915442"/>
      <w:bookmarkEnd w:id="191"/>
      <w:r>
        <w:lastRenderedPageBreak/>
        <w:t>&lt;mod&gt;.AddStage( … )</w:t>
      </w:r>
      <w:bookmarkEnd w:id="192"/>
    </w:p>
    <w:p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rsidR="009A376B" w:rsidRPr="00C2260D" w:rsidRDefault="009A376B" w:rsidP="00DD1BED">
      <w:pPr>
        <w:pStyle w:val="Appendix3"/>
      </w:pPr>
      <w:r>
        <w:t>Description:</w:t>
      </w:r>
    </w:p>
    <w:p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rsidR="009A376B" w:rsidRDefault="009A376B" w:rsidP="00DD1BED">
      <w:pPr>
        <w:pStyle w:val="Appendix3"/>
      </w:pPr>
      <w:r>
        <w:t>Parameters:</w:t>
      </w:r>
    </w:p>
    <w:p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privWrStg</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ED6CDB" w:rsidP="009A376B">
            <w:pPr>
              <w:pStyle w:val="Indented"/>
              <w:ind w:left="0"/>
              <w:jc w:val="center"/>
            </w:pPr>
            <w:r>
              <w:t>execStg</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rsidR="009A376B" w:rsidRDefault="009A376B" w:rsidP="009A376B">
      <w:pPr>
        <w:pStyle w:val="Indented"/>
      </w:pPr>
    </w:p>
    <w:p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rsidR="00191ED8" w:rsidRDefault="00191ED8" w:rsidP="00191ED8">
      <w:pPr>
        <w:pStyle w:val="Indented"/>
        <w:ind w:left="0"/>
      </w:pPr>
    </w:p>
    <w:p w:rsidR="009A376B" w:rsidRDefault="009A376B" w:rsidP="009A376B">
      <w:pPr>
        <w:pStyle w:val="Indented"/>
        <w:rPr>
          <w:b/>
        </w:rPr>
      </w:pPr>
      <w:r w:rsidRPr="00286D05">
        <w:rPr>
          <w:b/>
        </w:rPr>
        <w:t>Subcommand AddVar( … )</w:t>
      </w:r>
    </w:p>
    <w:p w:rsidR="009A376B" w:rsidRDefault="009A376B" w:rsidP="009A376B">
      <w:pPr>
        <w:pStyle w:val="Indented"/>
        <w:rPr>
          <w:b/>
        </w:rPr>
      </w:pPr>
    </w:p>
    <w:p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FE0D49" w:rsidRDefault="00FE0D49" w:rsidP="00FE0D49">
            <w:pPr>
              <w:pStyle w:val="Indented"/>
              <w:ind w:left="0"/>
              <w:jc w:val="center"/>
            </w:pPr>
            <w:r>
              <w:t>range</w:t>
            </w:r>
          </w:p>
        </w:tc>
        <w:tc>
          <w:tcPr>
            <w:tcW w:w="2375"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dimen1</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dimen2</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init</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22E6C" w:rsidRDefault="00B728C7" w:rsidP="009A376B">
            <w:pPr>
              <w:pStyle w:val="Indented"/>
              <w:ind w:left="0"/>
              <w:jc w:val="center"/>
            </w:pPr>
            <w:r>
              <w:t>primOut</w:t>
            </w:r>
          </w:p>
        </w:tc>
        <w:tc>
          <w:tcPr>
            <w:tcW w:w="2375" w:type="dxa"/>
          </w:tcPr>
          <w:p w:rsidR="00122E6C" w:rsidRDefault="00122E6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conn</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B705E" w:rsidRDefault="00DB705E" w:rsidP="009A376B">
            <w:pPr>
              <w:pStyle w:val="Indented"/>
              <w:ind w:left="0"/>
              <w:jc w:val="center"/>
            </w:pPr>
            <w:r>
              <w:t>reset</w:t>
            </w:r>
          </w:p>
        </w:tc>
        <w:tc>
          <w:tcPr>
            <w:tcW w:w="2375" w:type="dxa"/>
          </w:tcPr>
          <w:p w:rsidR="00DB705E" w:rsidRDefault="00122E6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w:t>
            </w:r>
            <w:r w:rsidR="00DB705E">
              <w:t>oolean</w:t>
            </w:r>
          </w:p>
        </w:tc>
        <w:tc>
          <w:tcPr>
            <w:tcW w:w="2301" w:type="dxa"/>
          </w:tcPr>
          <w:p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804184" w:rsidRDefault="00804184"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type for the stage variable.</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stage variable.</w:t>
      </w:r>
    </w:p>
    <w:p w:rsidR="00FE0D49" w:rsidRDefault="00FE0D49" w:rsidP="009A376B">
      <w:pPr>
        <w:pStyle w:val="Indented"/>
      </w:pPr>
    </w:p>
    <w:p w:rsidR="00FE0D49" w:rsidRDefault="00FE0D49" w:rsidP="00FE0D49">
      <w:pPr>
        <w:pStyle w:val="Indented"/>
      </w:pPr>
      <w:r>
        <w:t xml:space="preserve">The </w:t>
      </w:r>
      <w:r>
        <w:rPr>
          <w:b/>
        </w:rPr>
        <w:t>range</w:t>
      </w:r>
      <w:r>
        <w:t xml:space="preserve"> parameter specifies the instruction stages where the staging variables are required.</w:t>
      </w:r>
    </w:p>
    <w:p w:rsidR="009A376B" w:rsidRDefault="009A376B" w:rsidP="009A376B">
      <w:pPr>
        <w:pStyle w:val="Indented"/>
      </w:pPr>
    </w:p>
    <w:p w:rsidR="009A376B" w:rsidRDefault="009A376B" w:rsidP="009A376B">
      <w:pPr>
        <w:pStyle w:val="Indented"/>
      </w:pPr>
      <w:r>
        <w:t xml:space="preserve">The </w:t>
      </w:r>
      <w:r w:rsidRPr="006773DD">
        <w:rPr>
          <w:b/>
        </w:rPr>
        <w:t>dimen1</w:t>
      </w:r>
      <w:r>
        <w:t xml:space="preserve"> parameter specifies the size of the first dimension for the stage variable.</w:t>
      </w:r>
    </w:p>
    <w:p w:rsidR="009A376B" w:rsidRDefault="009A376B" w:rsidP="009A376B">
      <w:pPr>
        <w:pStyle w:val="Indented"/>
      </w:pPr>
    </w:p>
    <w:p w:rsidR="009A376B" w:rsidRDefault="009A376B" w:rsidP="009A376B">
      <w:pPr>
        <w:pStyle w:val="Indented"/>
      </w:pPr>
      <w:r>
        <w:t xml:space="preserve">The </w:t>
      </w:r>
      <w:r>
        <w:rPr>
          <w:b/>
        </w:rPr>
        <w:t>dimen2</w:t>
      </w:r>
      <w:r>
        <w:t xml:space="preserve"> parameter specifies the size of the second dimension for the stage variable.</w:t>
      </w:r>
    </w:p>
    <w:p w:rsidR="009A376B" w:rsidRDefault="009A376B" w:rsidP="009A376B">
      <w:pPr>
        <w:pStyle w:val="Indented"/>
      </w:pPr>
    </w:p>
    <w:p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rsidR="00122E6C" w:rsidRDefault="00122E6C" w:rsidP="00712106">
      <w:pPr>
        <w:pStyle w:val="Indented"/>
      </w:pPr>
    </w:p>
    <w:p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rsidR="009A376B" w:rsidRDefault="009A376B" w:rsidP="009A376B">
      <w:pPr>
        <w:pStyle w:val="Indented"/>
      </w:pPr>
    </w:p>
    <w:p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rsidR="00DB705E" w:rsidRDefault="00DB705E" w:rsidP="009A376B">
      <w:pPr>
        <w:pStyle w:val="Indented"/>
      </w:pPr>
    </w:p>
    <w:p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rsidR="009A376B" w:rsidRDefault="009A376B" w:rsidP="00DD1BED">
      <w:pPr>
        <w:pStyle w:val="Appendix3"/>
      </w:pPr>
      <w:r>
        <w:t>Example:</w:t>
      </w:r>
    </w:p>
    <w:p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rsidR="000A612A" w:rsidRDefault="00CF504B">
      <w:pPr>
        <w:pStyle w:val="BodyText"/>
      </w:pPr>
      <w:r w:rsidRPr="00CF504B">
        <w:rPr>
          <w:rFonts w:asciiTheme="minorHAnsi" w:hAnsiTheme="minorHAnsi"/>
          <w:sz w:val="22"/>
          <w:szCs w:val="22"/>
        </w:rPr>
        <w:t>;</w:t>
      </w:r>
    </w:p>
    <w:p w:rsidR="000A612A" w:rsidRDefault="000A612A">
      <w:pPr>
        <w:pStyle w:val="BodyText"/>
      </w:pPr>
    </w:p>
    <w:p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rsidR="009A376B" w:rsidRDefault="009A376B" w:rsidP="009A376B">
      <w:pPr>
        <w:pStyle w:val="Indented"/>
      </w:pPr>
    </w:p>
    <w:p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rsidR="005841B4" w:rsidRDefault="005841B4" w:rsidP="009A376B">
      <w:pPr>
        <w:pStyle w:val="Indented"/>
      </w:pPr>
    </w:p>
    <w:p w:rsidR="005841B4" w:rsidRDefault="005841B4" w:rsidP="009A376B">
      <w:pPr>
        <w:pStyle w:val="Indented"/>
      </w:pPr>
      <w:r>
        <w:t>Private variables are updated and thread control operations are executed in stage 6.</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rsidR="009A376B" w:rsidRDefault="009A376B" w:rsidP="009A376B">
      <w:pPr>
        <w:pStyle w:val="Indented"/>
      </w:pPr>
    </w:p>
    <w:p w:rsidR="009A376B" w:rsidRDefault="00627146" w:rsidP="009A376B">
      <w:pPr>
        <w:pStyle w:val="Indented"/>
        <w:ind w:left="720"/>
      </w:pPr>
      <w:r>
        <w:t>Temporary s</w:t>
      </w:r>
      <w:r w:rsidR="009A376B">
        <w:t>tage variable read:</w:t>
      </w:r>
    </w:p>
    <w:p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rsidR="009A376B" w:rsidRDefault="009A376B" w:rsidP="009A376B">
      <w:pPr>
        <w:pStyle w:val="Indented"/>
        <w:ind w:left="720" w:firstLine="288"/>
        <w:rPr>
          <w:b/>
        </w:rPr>
      </w:pPr>
    </w:p>
    <w:p w:rsidR="009A376B" w:rsidRPr="00710413" w:rsidRDefault="00627146" w:rsidP="009A376B">
      <w:pPr>
        <w:pStyle w:val="Indented"/>
        <w:ind w:left="720"/>
      </w:pPr>
      <w:r>
        <w:t>Temporary s</w:t>
      </w:r>
      <w:r w:rsidR="009A376B">
        <w:t xml:space="preserve">tage </w:t>
      </w:r>
      <w:r w:rsidR="009A376B" w:rsidRPr="00710413">
        <w:t>variable write:</w:t>
      </w:r>
    </w:p>
    <w:p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rsidR="009A376B" w:rsidRDefault="009A376B" w:rsidP="009A376B">
      <w:pPr>
        <w:pStyle w:val="Indented"/>
        <w:ind w:left="720"/>
        <w:rPr>
          <w:b/>
        </w:rPr>
      </w:pPr>
    </w:p>
    <w:p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rsidR="009A376B" w:rsidRDefault="009A376B" w:rsidP="009A376B">
      <w:pPr>
        <w:pStyle w:val="Indented"/>
        <w:ind w:left="720"/>
      </w:pPr>
    </w:p>
    <w:p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pPr>
    </w:p>
    <w:p w:rsidR="00DD1BED" w:rsidRDefault="00DD1BED" w:rsidP="00DD1BED">
      <w:pPr>
        <w:pStyle w:val="Appendix20"/>
      </w:pPr>
      <w:bookmarkStart w:id="193" w:name="AddReadMem"/>
      <w:bookmarkStart w:id="194" w:name="_Toc410915443"/>
      <w:bookmarkEnd w:id="193"/>
      <w:r>
        <w:lastRenderedPageBreak/>
        <w:t>&lt;mod&gt;.</w:t>
      </w:r>
      <w:r w:rsidR="002F7681">
        <w:t>AddRead</w:t>
      </w:r>
      <w:r w:rsidR="007611C8">
        <w:t>Mem</w:t>
      </w:r>
      <w:r>
        <w:t>( … )</w:t>
      </w:r>
      <w:bookmarkEnd w:id="194"/>
    </w:p>
    <w:p w:rsidR="009A376B" w:rsidRPr="005730E6" w:rsidRDefault="009A376B" w:rsidP="00DD1BED">
      <w:pPr>
        <w:pStyle w:val="Appendix3"/>
      </w:pPr>
      <w:r>
        <w:t>&lt;mod&gt;.Add</w:t>
      </w:r>
      <w:r w:rsidR="002F7681">
        <w:t>Read</w:t>
      </w:r>
      <w:r w:rsidR="007611C8">
        <w:t>Mem</w:t>
      </w:r>
      <w:r>
        <w:t xml:space="preserve"> ( { queueW=&lt;depth&gt; }{, rspGrpId=&lt;name&gt;} {, rspCntW=&lt;width&gt; } {, maxB</w:t>
      </w:r>
      <w:r w:rsidR="00D43D6A">
        <w:t>w</w:t>
      </w:r>
      <w:r>
        <w:t>=&lt;bool&gt;} {, pause=&lt;bool&gt;} {, poll=&lt;bool&gt;} )</w:t>
      </w:r>
    </w:p>
    <w:p w:rsidR="009A376B" w:rsidRPr="00C2260D" w:rsidRDefault="009A376B" w:rsidP="00DD1BED">
      <w:pPr>
        <w:pStyle w:val="Appendix3"/>
      </w:pPr>
      <w:r>
        <w:t>Description:</w:t>
      </w:r>
    </w:p>
    <w:p w:rsidR="009A376B" w:rsidRDefault="009A376B" w:rsidP="009A376B">
      <w:pPr>
        <w:pStyle w:val="Indented"/>
      </w:pPr>
      <w:r>
        <w:t>Adds a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9A376B" w:rsidRDefault="009A376B" w:rsidP="00DD1BED">
      <w:pPr>
        <w:pStyle w:val="Appendix3"/>
      </w:pPr>
      <w:r>
        <w:t>Parameters:</w:t>
      </w:r>
    </w:p>
    <w:p w:rsidR="009A376B" w:rsidRPr="000637BE" w:rsidRDefault="009A376B" w:rsidP="009A376B">
      <w:pPr>
        <w:pStyle w:val="Indented"/>
      </w:pPr>
      <w:r>
        <w:t>AddMemRead(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214"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(default=5)</w:t>
            </w:r>
          </w:p>
        </w:tc>
      </w:tr>
      <w:tr w:rsidR="009A376B" w:rsidTr="007356C3">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rspGrpId</w:t>
            </w:r>
          </w:p>
        </w:tc>
        <w:tc>
          <w:tcPr>
            <w:tcW w:w="2214"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462"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rspCntW</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462" w:type="dxa"/>
          </w:tcPr>
          <w:p w:rsidR="009A376B" w:rsidRDefault="009A376B" w:rsidP="007356C3">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7356C3">
              <w:t>6, 9-htIdW)</w:t>
            </w:r>
            <w:r>
              <w:t>)</w:t>
            </w:r>
          </w:p>
        </w:tc>
      </w:tr>
      <w:tr w:rsidR="009A376B" w:rsidTr="007356C3">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maxBw</w:t>
            </w:r>
          </w:p>
        </w:tc>
        <w:tc>
          <w:tcPr>
            <w:tcW w:w="2214"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A376B"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214"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rsidTr="007356C3">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214"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rsidR="009A376B" w:rsidRDefault="009A376B" w:rsidP="009A376B">
      <w:pPr>
        <w:pStyle w:val="Indented"/>
      </w:pPr>
    </w:p>
    <w:p w:rsidR="009A376B" w:rsidRDefault="009A376B" w:rsidP="009A376B">
      <w:pPr>
        <w:pStyle w:val="Indented"/>
      </w:pPr>
      <w:r>
        <w:t xml:space="preserve">The </w:t>
      </w:r>
      <w:r>
        <w:rPr>
          <w:b/>
        </w:rPr>
        <w:t>queueW</w:t>
      </w:r>
      <w:r w:rsidRPr="00984A15">
        <w:rPr>
          <w:b/>
        </w:rPr>
        <w:t xml:space="preserve"> </w:t>
      </w:r>
      <w:r>
        <w:t>parameter specifies the depth (log2) of the queue in which memory request are written.</w:t>
      </w:r>
      <w:r w:rsidR="00CD5759">
        <w:t xml:space="preserve"> </w:t>
      </w:r>
      <w:r>
        <w:t xml:space="preserve"> Memory requests are subsequently read from the queue and sent to memory.</w:t>
      </w:r>
    </w:p>
    <w:p w:rsidR="009A376B" w:rsidRDefault="009A376B" w:rsidP="009A376B">
      <w:pPr>
        <w:pStyle w:val="Indented"/>
      </w:pPr>
    </w:p>
    <w:p w:rsidR="009A376B" w:rsidRDefault="009A376B" w:rsidP="009A376B">
      <w:pPr>
        <w:pStyle w:val="Indented"/>
      </w:pPr>
      <w:r>
        <w:t xml:space="preserve">The </w:t>
      </w:r>
      <w:r>
        <w:rPr>
          <w:b/>
        </w:rPr>
        <w:t>rspGrpId</w:t>
      </w:r>
      <w:r>
        <w:t xml:space="preserve"> parameter specifies whether response groups are associated with the individual threads, or explicitly specified via a private or shared variable.</w:t>
      </w:r>
      <w:r w:rsidR="00CD5759">
        <w:t xml:space="preserve"> </w:t>
      </w:r>
      <w:r>
        <w:t xml:space="preserve"> If the </w:t>
      </w:r>
      <w:r w:rsidR="00CF504B" w:rsidRPr="00CF504B">
        <w:rPr>
          <w:i/>
        </w:rPr>
        <w:t>rspGrpId</w:t>
      </w:r>
      <w:r>
        <w:t xml:space="preserve"> parameter is not specified then the response groups are associated with individual threads, otherwise the specified variable (shared or private) is used to identify the response group.</w:t>
      </w:r>
    </w:p>
    <w:p w:rsidR="009A376B" w:rsidRDefault="009A376B" w:rsidP="009A376B">
      <w:pPr>
        <w:pStyle w:val="Indented"/>
      </w:pPr>
    </w:p>
    <w:p w:rsidR="009A376B" w:rsidRDefault="009A376B" w:rsidP="009A376B">
      <w:pPr>
        <w:pStyle w:val="Indented"/>
      </w:pPr>
      <w:r>
        <w:t xml:space="preserve">The </w:t>
      </w:r>
      <w:r w:rsidRPr="00F01CE7">
        <w:rPr>
          <w:b/>
        </w:rPr>
        <w:t>rspCntW</w:t>
      </w:r>
      <w:r>
        <w:t xml:space="preserve"> parameter specifies the number of outstanding requests that can be active for each response group. </w:t>
      </w:r>
      <w:r w:rsidR="00CD5759">
        <w:t xml:space="preserve"> </w:t>
      </w:r>
      <w:r>
        <w:t xml:space="preserve">The </w:t>
      </w:r>
      <w:r w:rsidR="00CF504B" w:rsidRPr="00CF504B">
        <w:rPr>
          <w:i/>
        </w:rPr>
        <w:t>ReadMemBusy()</w:t>
      </w:r>
      <w:r>
        <w:t xml:space="preserve"> routine will return true if called when the maximum number of outstanding requests for the specified response group is reached.</w:t>
      </w:r>
      <w:r w:rsidR="007356C3">
        <w:t xml:space="preserve">  The default is 6 or based on the number of threads (9-HtIdW), </w:t>
      </w:r>
      <w:r w:rsidR="00276C69">
        <w:t>whichever</w:t>
      </w:r>
      <w:r w:rsidR="007356C3">
        <w:t xml:space="preserve"> is higher.</w:t>
      </w:r>
    </w:p>
    <w:p w:rsidR="009A376B" w:rsidRDefault="009A376B" w:rsidP="009A376B">
      <w:pPr>
        <w:pStyle w:val="Indented"/>
      </w:pPr>
    </w:p>
    <w:p w:rsidR="009A376B" w:rsidRDefault="009A376B" w:rsidP="009A376B">
      <w:pPr>
        <w:pStyle w:val="Indented"/>
      </w:pPr>
      <w:r>
        <w:t xml:space="preserve">The </w:t>
      </w:r>
      <w:r w:rsidRPr="004102A0">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rsidR="009A376B" w:rsidRDefault="009A376B" w:rsidP="009A376B">
      <w:pPr>
        <w:pStyle w:val="Indented"/>
      </w:pPr>
    </w:p>
    <w:p w:rsidR="009A376B" w:rsidRDefault="009A376B" w:rsidP="009A376B">
      <w:pPr>
        <w:pStyle w:val="Indented"/>
      </w:pPr>
      <w:r>
        <w:t xml:space="preserve">The </w:t>
      </w:r>
      <w:r w:rsidRPr="004356F4">
        <w:rPr>
          <w:b/>
          <w:i/>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w:t>
      </w:r>
      <w:r>
        <w:lastRenderedPageBreak/>
        <w:t xml:space="preserve">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rsidR="009A376B" w:rsidRDefault="009A376B" w:rsidP="009A376B">
      <w:pPr>
        <w:pStyle w:val="Indented"/>
      </w:pPr>
    </w:p>
    <w:p w:rsidR="009A376B" w:rsidRDefault="009A376B" w:rsidP="009A376B">
      <w:pPr>
        <w:pStyle w:val="Indented"/>
      </w:pPr>
      <w:r>
        <w:t xml:space="preserve">The </w:t>
      </w:r>
      <w:r w:rsidRPr="004356F4">
        <w:rPr>
          <w:b/>
          <w:i/>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ReadMemPoll() routine is generated</w:t>
      </w:r>
      <w:r w:rsidR="00CD5759">
        <w:t xml:space="preserve">.  </w:t>
      </w:r>
      <w:r>
        <w:t xml:space="preserve">The default value for the </w:t>
      </w:r>
      <w:r w:rsidRPr="004356F4">
        <w:rPr>
          <w:i/>
        </w:rPr>
        <w:t>poll</w:t>
      </w:r>
      <w:r>
        <w:t xml:space="preserve"> parameter is </w:t>
      </w:r>
      <w:r w:rsidRPr="00B821C0">
        <w:t>false</w:t>
      </w:r>
      <w:r>
        <w:t>.</w:t>
      </w:r>
    </w:p>
    <w:p w:rsidR="009A376B" w:rsidRDefault="009A376B" w:rsidP="009A376B">
      <w:pPr>
        <w:pStyle w:val="Indented"/>
      </w:pPr>
    </w:p>
    <w:p w:rsidR="009A376B" w:rsidRPr="000637BE" w:rsidRDefault="009A376B" w:rsidP="009A376B">
      <w:pPr>
        <w:pStyle w:val="Indented"/>
      </w:pPr>
      <w:r>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12620E" w:rsidRDefault="0012620E" w:rsidP="009A376B">
            <w:pPr>
              <w:pStyle w:val="Indented"/>
              <w:ind w:left="0"/>
              <w:jc w:val="center"/>
            </w:pPr>
            <w:r>
              <w:t>var</w:t>
            </w:r>
          </w:p>
        </w:tc>
        <w:tc>
          <w:tcPr>
            <w:tcW w:w="2375"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9A376B" w:rsidTr="0012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tcPr>
          <w:p w:rsidR="009A376B" w:rsidRDefault="009A376B" w:rsidP="009A376B">
            <w:pPr>
              <w:pStyle w:val="Indented"/>
              <w:ind w:left="0"/>
              <w:jc w:val="center"/>
            </w:pPr>
            <w:r>
              <w:t>field</w:t>
            </w:r>
          </w:p>
        </w:tc>
        <w:tc>
          <w:tcPr>
            <w:tcW w:w="2375" w:type="dxa"/>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12620E">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rsidR="009A376B" w:rsidRDefault="009A376B" w:rsidP="009A376B">
            <w:pPr>
              <w:pStyle w:val="Indented"/>
              <w:ind w:left="0"/>
              <w:jc w:val="center"/>
            </w:pPr>
            <w:r>
              <w:t>dataLsb</w:t>
            </w:r>
          </w:p>
        </w:tc>
        <w:tc>
          <w:tcPr>
            <w:tcW w:w="2375" w:type="dxa"/>
            <w:shd w:val="clear" w:color="auto" w:fill="auto"/>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shd w:val="clear" w:color="auto" w:fill="auto"/>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1262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tcPr>
          <w:p w:rsidR="009A376B" w:rsidRDefault="009A376B" w:rsidP="009A376B">
            <w:pPr>
              <w:pStyle w:val="Indented"/>
              <w:ind w:left="0"/>
              <w:jc w:val="center"/>
            </w:pPr>
            <w:r>
              <w:t>multiRd</w:t>
            </w:r>
          </w:p>
        </w:tc>
        <w:tc>
          <w:tcPr>
            <w:tcW w:w="2375" w:type="dxa"/>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rsidTr="0012620E">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rsidR="009A376B" w:rsidRDefault="009A376B" w:rsidP="009A376B">
            <w:pPr>
              <w:pStyle w:val="Indented"/>
              <w:ind w:left="0"/>
              <w:jc w:val="center"/>
            </w:pPr>
            <w:r>
              <w:t>dstIdx</w:t>
            </w:r>
          </w:p>
        </w:tc>
        <w:tc>
          <w:tcPr>
            <w:tcW w:w="2375" w:type="dxa"/>
            <w:shd w:val="clear" w:color="auto" w:fill="auto"/>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shd w:val="clear" w:color="auto" w:fill="auto"/>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C24B86"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C6D9F1" w:themeFill="text2" w:themeFillTint="33"/>
          </w:tcPr>
          <w:p w:rsidR="009A376B" w:rsidRDefault="009A376B" w:rsidP="009A376B">
            <w:pPr>
              <w:pStyle w:val="Indented"/>
              <w:ind w:left="0"/>
              <w:jc w:val="center"/>
            </w:pPr>
            <w:r>
              <w:t>atomic</w:t>
            </w:r>
          </w:p>
        </w:tc>
        <w:tc>
          <w:tcPr>
            <w:tcW w:w="2375" w:type="dxa"/>
            <w:tcBorders>
              <w:top w:val="nil"/>
              <w:bottom w:val="single" w:sz="8" w:space="0" w:color="4F81BD" w:themeColor="accent1"/>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C6D9F1" w:themeFill="text2" w:themeFillTint="33"/>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rsidR="009A376B" w:rsidRDefault="009A376B" w:rsidP="009A376B">
      <w:pPr>
        <w:pStyle w:val="Indented"/>
      </w:pPr>
    </w:p>
    <w:p w:rsidR="009A376B" w:rsidRDefault="009A376B" w:rsidP="009A376B">
      <w:pPr>
        <w:pStyle w:val="Indented"/>
      </w:pPr>
      <w:r>
        <w:t xml:space="preserve">The </w:t>
      </w:r>
      <w:r>
        <w:rPr>
          <w:b/>
        </w:rPr>
        <w:t>var</w:t>
      </w:r>
      <w:r>
        <w:t xml:space="preserve"> parameter specifies the name of a shared or global variable that is to be the destination of the memory read.</w:t>
      </w:r>
    </w:p>
    <w:p w:rsidR="009A376B" w:rsidRDefault="009A376B" w:rsidP="009A376B">
      <w:pPr>
        <w:pStyle w:val="Indented"/>
      </w:pPr>
    </w:p>
    <w:p w:rsidR="009A376B" w:rsidRDefault="009A376B" w:rsidP="009A376B">
      <w:pPr>
        <w:pStyle w:val="Indented"/>
      </w:pPr>
      <w:r>
        <w:t xml:space="preserve">The </w:t>
      </w:r>
      <w:r w:rsidRPr="00984A15">
        <w:rPr>
          <w:b/>
        </w:rPr>
        <w:t>field</w:t>
      </w:r>
      <w:r>
        <w:t xml:space="preserve"> parameter specifies the field of the destination variable where the read data will be written. </w:t>
      </w:r>
      <w:r w:rsidR="00CD5759">
        <w:t xml:space="preserve"> </w:t>
      </w:r>
      <w:r>
        <w:t xml:space="preserve">Global variables require the field parameter to be present. </w:t>
      </w:r>
      <w:r w:rsidR="00CD5759">
        <w:t xml:space="preserve"> </w:t>
      </w:r>
      <w:r>
        <w:t>Shared variables only require the parameter if the shared variable is a structure or union.</w:t>
      </w:r>
    </w:p>
    <w:p w:rsidR="009A376B" w:rsidRDefault="009A376B" w:rsidP="009A376B">
      <w:pPr>
        <w:pStyle w:val="Indented"/>
      </w:pPr>
    </w:p>
    <w:p w:rsidR="009A376B" w:rsidRDefault="009A376B" w:rsidP="009A376B">
      <w:pPr>
        <w:pStyle w:val="Indented"/>
      </w:pPr>
      <w:r>
        <w:t xml:space="preserve">The </w:t>
      </w:r>
      <w:r w:rsidRPr="00945FF0">
        <w:rPr>
          <w:b/>
        </w:rPr>
        <w:t>dataLsb</w:t>
      </w:r>
      <w:r>
        <w:t xml:space="preserve"> parameter specifies the bit within the returning data that is associated with the least significant bit of the shared or global variable.</w:t>
      </w:r>
    </w:p>
    <w:p w:rsidR="009A376B" w:rsidRDefault="009A376B" w:rsidP="009A376B">
      <w:pPr>
        <w:pStyle w:val="Indented"/>
      </w:pPr>
    </w:p>
    <w:p w:rsidR="00FE25C2" w:rsidRDefault="009A376B" w:rsidP="00FE25C2">
      <w:pPr>
        <w:pStyle w:val="Indented"/>
      </w:pPr>
      <w:r>
        <w:t xml:space="preserve">The </w:t>
      </w:r>
      <w:r w:rsidRPr="004356F4">
        <w:rPr>
          <w:b/>
        </w:rPr>
        <w:t>multiRd</w:t>
      </w:r>
      <w:r>
        <w:t xml:space="preserve"> parameter specifies that the ability to request multiple 8-byte quantities with a single read request is required. </w:t>
      </w:r>
      <w:r w:rsidR="00CD5759">
        <w:t xml:space="preserve"> </w:t>
      </w:r>
      <w:r>
        <w:t xml:space="preserve">The </w:t>
      </w:r>
      <w:r w:rsidR="00CF504B" w:rsidRPr="00CF504B">
        <w:rPr>
          <w:i/>
        </w:rPr>
        <w:t xml:space="preserve">dstIdx </w:t>
      </w:r>
      <w:r>
        <w:t xml:space="preserve">parameter is a required parameter when </w:t>
      </w:r>
      <w:r w:rsidR="00CF504B" w:rsidRPr="00CF504B">
        <w:rPr>
          <w:i/>
        </w:rPr>
        <w:t>multiRd</w:t>
      </w:r>
      <w:r>
        <w:t xml:space="preserve"> is specified.</w:t>
      </w:r>
      <w:r w:rsidR="006D3F16">
        <w:t xml:space="preserve">  </w:t>
      </w:r>
      <w:r w:rsidR="00FE25C2">
        <w:t>Multi-word reads are more efficient for platforms that support accesses to memory that are larger than 64-bits.  For platforms that do not support the multi-word write then individual requests are issued for each 64-bit word.</w:t>
      </w:r>
    </w:p>
    <w:p w:rsidR="009A376B" w:rsidRDefault="009A376B" w:rsidP="009A376B">
      <w:pPr>
        <w:pStyle w:val="Indented"/>
      </w:pPr>
    </w:p>
    <w:p w:rsidR="009A376B" w:rsidRDefault="009A376B" w:rsidP="009A376B">
      <w:pPr>
        <w:pStyle w:val="Indented"/>
      </w:pPr>
      <w:r>
        <w:t xml:space="preserve">The </w:t>
      </w:r>
      <w:r w:rsidRPr="004356F4">
        <w:rPr>
          <w:b/>
        </w:rPr>
        <w:t>dstIdx</w:t>
      </w:r>
      <w:r>
        <w:t xml:space="preserve"> parameter specifies the index of the destination variable that is used for storing the response data of multi-quadword memory reads. </w:t>
      </w:r>
      <w:r w:rsidR="00CD5759">
        <w:t xml:space="preserve"> </w:t>
      </w:r>
      <w:r>
        <w:t xml:space="preserve">The accepted values for the parameter are: </w:t>
      </w:r>
      <w:r w:rsidR="00CF504B" w:rsidRPr="00CF504B">
        <w:rPr>
          <w:i/>
        </w:rPr>
        <w:t>varAdd</w:t>
      </w:r>
      <w:r w:rsidR="00047C5F">
        <w:rPr>
          <w:i/>
        </w:rPr>
        <w:t>r1, varAddr2</w:t>
      </w:r>
      <w:r w:rsidR="00CF504B" w:rsidRPr="00CF504B">
        <w:rPr>
          <w:i/>
        </w:rPr>
        <w:t>, varIdx1, varIdx2, fldIdx1 or fldIdx2</w:t>
      </w:r>
      <w:r>
        <w:t xml:space="preserve">. </w:t>
      </w:r>
      <w:r w:rsidR="00CD5759">
        <w:t xml:space="preserve"> </w:t>
      </w:r>
      <w:r>
        <w:t xml:space="preserve">The first read response is written to the destination variable specified by the </w:t>
      </w:r>
      <w:r w:rsidR="00CF504B" w:rsidRPr="00CF504B">
        <w:rPr>
          <w:i/>
        </w:rPr>
        <w:t>ReadMem_name(…)</w:t>
      </w:r>
      <w:r>
        <w:t xml:space="preserve"> routine. </w:t>
      </w:r>
      <w:r w:rsidR="00CD5759">
        <w:t xml:space="preserve"> </w:t>
      </w:r>
      <w:r>
        <w:t xml:space="preserve">Subsequent responses are written to the destination variable with the specified </w:t>
      </w:r>
      <w:r w:rsidR="00CF504B" w:rsidRPr="00CF504B">
        <w:rPr>
          <w:i/>
        </w:rPr>
        <w:t>dstIdx</w:t>
      </w:r>
      <w:r>
        <w:t xml:space="preserve"> incremented by one for each 8-byte response. </w:t>
      </w:r>
      <w:r w:rsidR="00CD5759">
        <w:t xml:space="preserve"> </w:t>
      </w:r>
      <w:r>
        <w:t xml:space="preserve">The </w:t>
      </w:r>
      <w:r w:rsidR="00CF504B" w:rsidRPr="00CF504B">
        <w:rPr>
          <w:i/>
        </w:rPr>
        <w:t>dstIdx</w:t>
      </w:r>
      <w:r>
        <w:t xml:space="preserve"> will wrap back to zero if insufficient elements exist in the specified dimension.</w:t>
      </w:r>
    </w:p>
    <w:p w:rsidR="008C15A7" w:rsidRDefault="008C15A7" w:rsidP="009A376B">
      <w:pPr>
        <w:pStyle w:val="Indented"/>
      </w:pPr>
    </w:p>
    <w:p w:rsidR="008C15A7" w:rsidRDefault="008C15A7" w:rsidP="008C15A7">
      <w:pPr>
        <w:pStyle w:val="Indented"/>
      </w:pPr>
      <w:r>
        <w:t xml:space="preserve">The </w:t>
      </w:r>
      <w:r>
        <w:rPr>
          <w:b/>
        </w:rPr>
        <w:t>rdType</w:t>
      </w:r>
      <w:r>
        <w:t xml:space="preserve"> parameter specifies that the ability to request sub 64 bit request is required.  Valid values are uint8, uint16, uint32, uint64, int8, int16, int32 and int64.</w:t>
      </w:r>
    </w:p>
    <w:p w:rsidR="009A376B" w:rsidRDefault="009A376B" w:rsidP="009A376B">
      <w:pPr>
        <w:pStyle w:val="Indented"/>
      </w:pPr>
    </w:p>
    <w:p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rsidR="009A376B" w:rsidRDefault="009A376B" w:rsidP="009A376B">
      <w:pPr>
        <w:pStyle w:val="Indented"/>
      </w:pPr>
    </w:p>
    <w:p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rsidR="009A376B" w:rsidRDefault="009A376B"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CD5759">
        <w:t xml:space="preserve">AddMemRead </w:t>
      </w:r>
      <w:r>
        <w:t>( queueW=5 )</w:t>
      </w:r>
    </w:p>
    <w:p w:rsidR="009A376B" w:rsidRDefault="009A376B" w:rsidP="009A376B">
      <w:pPr>
        <w:autoSpaceDE w:val="0"/>
        <w:autoSpaceDN w:val="0"/>
        <w:adjustRightInd w:val="0"/>
        <w:spacing w:after="0"/>
        <w:ind w:firstLine="720"/>
      </w:pPr>
      <w:r>
        <w:tab/>
        <w:t>.AddDst( name=</w:t>
      </w:r>
      <w:r w:rsidRPr="004E2DC7">
        <w:t xml:space="preserve"> </w:t>
      </w:r>
      <w:r>
        <w:t>strLenRam1, var=strLenRam, field=data1 )</w:t>
      </w:r>
    </w:p>
    <w:p w:rsidR="009A376B" w:rsidRDefault="009A376B" w:rsidP="009A376B">
      <w:pPr>
        <w:autoSpaceDE w:val="0"/>
        <w:autoSpaceDN w:val="0"/>
        <w:adjustRightInd w:val="0"/>
        <w:spacing w:after="0"/>
        <w:ind w:firstLine="720"/>
      </w:pPr>
      <w:r>
        <w:tab/>
        <w:t>.AddDst( name=</w:t>
      </w:r>
      <w:r w:rsidRPr="004E2DC7">
        <w:t xml:space="preserve"> </w:t>
      </w:r>
      <w:r>
        <w:t>strLenRam2, var=strLenRam, field=data2 )</w:t>
      </w:r>
    </w:p>
    <w:p w:rsidR="009A376B" w:rsidRDefault="009A376B" w:rsidP="009A376B">
      <w:pPr>
        <w:autoSpaceDE w:val="0"/>
        <w:autoSpaceDN w:val="0"/>
        <w:adjustRightInd w:val="0"/>
        <w:spacing w:after="0"/>
        <w:ind w:firstLine="720"/>
      </w:pPr>
      <w:r>
        <w:tab/>
        <w:t>;</w:t>
      </w:r>
    </w:p>
    <w:p w:rsidR="009A376B" w:rsidRDefault="009A376B" w:rsidP="009A376B">
      <w:r>
        <w:t xml:space="preserve">This example provides a read interface with a 32 entry memory interface queue. Two read destinations are to variable </w:t>
      </w:r>
      <w:r w:rsidR="00CF504B" w:rsidRPr="00CF504B">
        <w:rPr>
          <w:i/>
        </w:rPr>
        <w:t>strLenRam</w:t>
      </w:r>
      <w:r>
        <w:t xml:space="preserve">, fields </w:t>
      </w:r>
      <w:r w:rsidR="00CF504B" w:rsidRPr="00CF504B">
        <w:rPr>
          <w:i/>
        </w:rPr>
        <w:t>data1</w:t>
      </w:r>
      <w:r>
        <w:t xml:space="preserve"> and </w:t>
      </w:r>
      <w:r w:rsidR="00CF504B" w:rsidRPr="00CF504B">
        <w:rPr>
          <w:i/>
        </w:rPr>
        <w:t>data2</w:t>
      </w:r>
      <w:r w:rsidR="0039295F">
        <w:t>.</w:t>
      </w:r>
    </w:p>
    <w:p w:rsidR="009A376B" w:rsidRDefault="009A376B"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rsidR="009A376B" w:rsidRDefault="009A376B" w:rsidP="009A376B">
      <w:pPr>
        <w:pStyle w:val="Indented"/>
      </w:pPr>
    </w:p>
    <w:p w:rsidR="009A376B" w:rsidRDefault="009A376B" w:rsidP="009A376B">
      <w:pPr>
        <w:pStyle w:val="Indented"/>
        <w:rPr>
          <w:b/>
        </w:rPr>
      </w:pPr>
      <w:r>
        <w:rPr>
          <w:b/>
        </w:rPr>
        <w:t>ReadMemBusy()</w:t>
      </w:r>
    </w:p>
    <w:p w:rsidR="009A376B" w:rsidRDefault="009A376B" w:rsidP="009A376B">
      <w:pPr>
        <w:pStyle w:val="Indented"/>
        <w:rPr>
          <w:b/>
        </w:rPr>
      </w:pPr>
    </w:p>
    <w:p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boolean value indicating whether the memory interface can accept a new read request. The ReadMemBusy() routine must be evaluated prior to issuing a memory read request (a run time check is made to ensure that the routine is called). Failure to check for memory interface busy would result in memory interface queue overflow and will typically hang the personality.</w:t>
      </w:r>
    </w:p>
    <w:p w:rsidR="009A376B" w:rsidRDefault="009A376B" w:rsidP="009A376B">
      <w:pPr>
        <w:pStyle w:val="Indented"/>
        <w:ind w:left="0"/>
      </w:pPr>
    </w:p>
    <w:p w:rsidR="009A376B" w:rsidRDefault="009A376B" w:rsidP="009A376B">
      <w:pPr>
        <w:pStyle w:val="Indented"/>
      </w:pPr>
      <w:r>
        <w:rPr>
          <w:b/>
        </w:rPr>
        <w:t>ReadMem_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 qwCnt</w:t>
      </w:r>
      <w:r>
        <w:t>)</w:t>
      </w:r>
    </w:p>
    <w:p w:rsidR="009A376B" w:rsidRDefault="009A376B" w:rsidP="009A376B">
      <w:pPr>
        <w:pStyle w:val="Indented"/>
      </w:pPr>
    </w:p>
    <w:p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rsidR="009A376B" w:rsidRDefault="009A376B" w:rsidP="009A376B">
      <w:pPr>
        <w:pStyle w:val="Indented"/>
      </w:pPr>
    </w:p>
    <w:p w:rsidR="009A376B" w:rsidRDefault="009A376B" w:rsidP="009A376B">
      <w:pPr>
        <w:pStyle w:val="Indented"/>
        <w:ind w:left="720"/>
      </w:pPr>
      <w:r w:rsidRPr="00451B11">
        <w:rPr>
          <w:b/>
        </w:rPr>
        <w:t>memAddr</w:t>
      </w:r>
      <w:r>
        <w:t xml:space="preserve"> – The 48-bit memory request address. </w:t>
      </w:r>
      <w:r w:rsidR="007167DA">
        <w:t xml:space="preserve"> </w:t>
      </w:r>
      <w:r>
        <w:t xml:space="preserve">The address must be 8-byte aligned. </w:t>
      </w:r>
      <w:r w:rsidR="007167DA">
        <w:t xml:space="preserve"> </w:t>
      </w:r>
      <w:r>
        <w:t>For multi-quadword requests, the address specified must allow the entire multi-quadword access to reside in a 64-byte aligned location.</w:t>
      </w:r>
    </w:p>
    <w:p w:rsidR="009A376B" w:rsidRDefault="009A376B" w:rsidP="009A376B">
      <w:pPr>
        <w:pStyle w:val="Indented"/>
        <w:ind w:left="720"/>
      </w:pPr>
    </w:p>
    <w:p w:rsidR="009A376B" w:rsidRDefault="009A376B" w:rsidP="009A376B">
      <w:pPr>
        <w:pStyle w:val="Indented"/>
        <w:ind w:left="720"/>
      </w:pPr>
      <w:r>
        <w:rPr>
          <w:b/>
        </w:rPr>
        <w:t>var</w:t>
      </w:r>
      <w:r w:rsidRPr="00F52819">
        <w:rPr>
          <w:b/>
        </w:rPr>
        <w:t>Addr</w:t>
      </w:r>
      <w:r w:rsidR="00211ECA">
        <w:rPr>
          <w:b/>
        </w:rPr>
        <w:t>1</w:t>
      </w:r>
      <w:r>
        <w:t xml:space="preserve"> – The variable address parameter specifies the entry within a destination memory variable where the response data is to be written. </w:t>
      </w:r>
      <w:r w:rsidR="007167DA">
        <w:t xml:space="preserve"> </w:t>
      </w:r>
      <w:r>
        <w:t>This parameter is only present if the destination variable is</w:t>
      </w:r>
      <w:r w:rsidR="00066440">
        <w:t xml:space="preserve"> declared with a non-zero depth </w:t>
      </w:r>
      <w:r w:rsidR="00A67A5B">
        <w:t>(addr1W of a shared or global variable is not zero).</w:t>
      </w:r>
    </w:p>
    <w:p w:rsidR="00211ECA" w:rsidRDefault="00211ECA" w:rsidP="009A376B">
      <w:pPr>
        <w:pStyle w:val="Indented"/>
        <w:ind w:left="720"/>
      </w:pPr>
    </w:p>
    <w:p w:rsidR="009A376B" w:rsidRDefault="00211ECA" w:rsidP="00211ECA">
      <w:pPr>
        <w:pStyle w:val="Indented"/>
        <w:ind w:left="720"/>
      </w:pPr>
      <w:r>
        <w:rPr>
          <w:b/>
        </w:rPr>
        <w:t>var</w:t>
      </w:r>
      <w:r w:rsidRPr="00F52819">
        <w:rPr>
          <w:b/>
        </w:rPr>
        <w:t>Addr</w:t>
      </w:r>
      <w:r>
        <w:rPr>
          <w:b/>
        </w:rPr>
        <w:t>2</w:t>
      </w:r>
      <w:r>
        <w:t xml:space="preserve"> – The variable address parameter specifies the entry within a destination memory variable where the response data is to be written.  This parameter is only present if the destination variable is declared with a non-zero </w:t>
      </w:r>
      <w:r w:rsidR="00066440">
        <w:t>depth</w:t>
      </w:r>
      <w:r w:rsidR="00A67A5B">
        <w:t xml:space="preserve"> (addr2W of a shared or global variable is not zero).</w:t>
      </w:r>
    </w:p>
    <w:p w:rsidR="00211ECA" w:rsidRDefault="00211ECA" w:rsidP="009A376B">
      <w:pPr>
        <w:pStyle w:val="Indented"/>
        <w:ind w:left="720"/>
      </w:pPr>
    </w:p>
    <w:p w:rsidR="009A376B" w:rsidRDefault="009A376B" w:rsidP="009A376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w:t>
      </w:r>
      <w:r w:rsidR="007167DA">
        <w:t xml:space="preserve"> </w:t>
      </w:r>
      <w:r>
        <w:t>This parameter is only present if the destination variable has a first dimension.</w:t>
      </w:r>
    </w:p>
    <w:p w:rsidR="009A376B" w:rsidRDefault="009A376B" w:rsidP="009A376B">
      <w:pPr>
        <w:pStyle w:val="Indented"/>
        <w:ind w:left="720"/>
      </w:pPr>
    </w:p>
    <w:p w:rsidR="009A376B" w:rsidRDefault="009A376B" w:rsidP="009A376B">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w:t>
      </w:r>
      <w:r w:rsidR="007167DA">
        <w:t xml:space="preserve"> </w:t>
      </w:r>
      <w:r>
        <w:t xml:space="preserve"> This parameter is only present if the destination variable has both a first and second dimension.</w:t>
      </w:r>
    </w:p>
    <w:p w:rsidR="009A376B" w:rsidRDefault="009A376B" w:rsidP="009A376B">
      <w:pPr>
        <w:pStyle w:val="Indented"/>
        <w:ind w:left="720"/>
      </w:pPr>
    </w:p>
    <w:p w:rsidR="009A376B" w:rsidRDefault="009A376B" w:rsidP="009A376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destination field.</w:t>
      </w:r>
      <w:r w:rsidR="007167DA">
        <w:t xml:space="preserve"> </w:t>
      </w:r>
      <w:r>
        <w:t xml:space="preserve"> This parameter is only present if the destination field has a first dimension.</w:t>
      </w:r>
    </w:p>
    <w:p w:rsidR="009A376B" w:rsidRDefault="009A376B" w:rsidP="009A376B">
      <w:pPr>
        <w:pStyle w:val="Indented"/>
        <w:ind w:left="720"/>
      </w:pPr>
    </w:p>
    <w:p w:rsidR="009A376B" w:rsidRDefault="009A376B" w:rsidP="009A376B">
      <w:pPr>
        <w:pStyle w:val="Indented"/>
        <w:ind w:left="720"/>
      </w:pPr>
      <w:r w:rsidRPr="00F52819">
        <w:rPr>
          <w:b/>
        </w:rPr>
        <w:t>fldIdx2</w:t>
      </w:r>
      <w:r>
        <w:t xml:space="preserve"> – The parameter </w:t>
      </w:r>
      <w:r w:rsidRPr="008858AB">
        <w:rPr>
          <w:i/>
        </w:rPr>
        <w:t>fldIdx2</w:t>
      </w:r>
      <w:r>
        <w:t xml:space="preserve"> specifies the second index for the destination field. </w:t>
      </w:r>
      <w:r w:rsidR="007167DA">
        <w:t xml:space="preserve"> </w:t>
      </w:r>
      <w:r>
        <w:t>This parameter is only present if the destination field has both first and second dimensions.</w:t>
      </w:r>
    </w:p>
    <w:p w:rsidR="009A376B" w:rsidRDefault="009A376B" w:rsidP="009A376B">
      <w:pPr>
        <w:pStyle w:val="Indented"/>
        <w:ind w:left="720"/>
      </w:pPr>
    </w:p>
    <w:p w:rsidR="009A376B" w:rsidRDefault="00475E3F" w:rsidP="009A376B">
      <w:pPr>
        <w:pStyle w:val="Indented"/>
        <w:ind w:left="720"/>
      </w:pPr>
      <w:r w:rsidRPr="00475E3F">
        <w:rPr>
          <w:b/>
        </w:rPr>
        <w:t>qwCnt</w:t>
      </w:r>
      <w:r w:rsidR="009A376B">
        <w:t xml:space="preserve"> – The parameter specifies the number of quadwords (8 byte quantities) that are accessed by the ReadMem routine.</w:t>
      </w:r>
      <w:r w:rsidR="007B1452">
        <w:t xml:space="preserve">  This parameter is only present for multi quadword reads.</w:t>
      </w:r>
    </w:p>
    <w:p w:rsidR="00017B6F" w:rsidRDefault="00017B6F" w:rsidP="009A376B">
      <w:pPr>
        <w:pStyle w:val="Indented"/>
        <w:ind w:left="720"/>
      </w:pPr>
    </w:p>
    <w:p w:rsidR="009A376B" w:rsidRDefault="009A376B" w:rsidP="009A376B">
      <w:pPr>
        <w:pStyle w:val="Indented"/>
      </w:pPr>
      <w:r>
        <w:rPr>
          <w:b/>
        </w:rPr>
        <w:t>ReadMemPause</w:t>
      </w:r>
      <w:r w:rsidRPr="00451B11">
        <w:rPr>
          <w:b/>
        </w:rPr>
        <w:t xml:space="preserve"> </w:t>
      </w:r>
      <w:r w:rsidRPr="00B55F71">
        <w:rPr>
          <w:b/>
        </w:rPr>
        <w:t>( rsmInst )</w:t>
      </w:r>
    </w:p>
    <w:p w:rsidR="009A376B" w:rsidRDefault="009A376B" w:rsidP="009A376B">
      <w:pPr>
        <w:pStyle w:val="Indented"/>
      </w:pPr>
    </w:p>
    <w:p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 The routine takes the following argument:</w:t>
      </w:r>
    </w:p>
    <w:p w:rsidR="009A376B" w:rsidRDefault="009A376B" w:rsidP="009A376B">
      <w:pPr>
        <w:pStyle w:val="Indented"/>
      </w:pPr>
    </w:p>
    <w:p w:rsidR="009A376B" w:rsidRDefault="009A376B" w:rsidP="009A376B">
      <w:pPr>
        <w:pStyle w:val="Indented"/>
        <w:ind w:left="720"/>
      </w:pPr>
      <w:r>
        <w:rPr>
          <w:b/>
        </w:rPr>
        <w:t>rsmInst</w:t>
      </w:r>
      <w:r>
        <w:t xml:space="preserve"> – The resume instruction parameter specifies the next instruction to execute once all outstanding requests have completed.</w:t>
      </w:r>
    </w:p>
    <w:p w:rsidR="009A376B" w:rsidRDefault="009A376B" w:rsidP="009A376B">
      <w:pPr>
        <w:pStyle w:val="Indented"/>
        <w:ind w:left="720"/>
      </w:pPr>
    </w:p>
    <w:p w:rsidR="009A376B" w:rsidRDefault="009A376B" w:rsidP="009A376B">
      <w:pPr>
        <w:pStyle w:val="Indented"/>
        <w:rPr>
          <w:b/>
        </w:rPr>
      </w:pPr>
      <w:r>
        <w:rPr>
          <w:b/>
        </w:rPr>
        <w:t>ReadMemPoll(</w:t>
      </w:r>
      <w:r w:rsidR="007F28C9">
        <w:rPr>
          <w:b/>
        </w:rPr>
        <w:t>rspGrpId</w:t>
      </w:r>
      <w:r>
        <w:rPr>
          <w:b/>
        </w:rPr>
        <w:t>)</w:t>
      </w:r>
    </w:p>
    <w:p w:rsidR="009A376B" w:rsidRDefault="009A376B" w:rsidP="009A376B">
      <w:pPr>
        <w:pStyle w:val="Indented"/>
        <w:rPr>
          <w:b/>
        </w:rPr>
      </w:pPr>
    </w:p>
    <w:p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rsidR="007F28C9" w:rsidRDefault="007F28C9" w:rsidP="007F28C9">
      <w:pPr>
        <w:pStyle w:val="Indented"/>
      </w:pPr>
    </w:p>
    <w:p w:rsidR="007F28C9" w:rsidRDefault="007F28C9" w:rsidP="007F28C9">
      <w:pPr>
        <w:pStyle w:val="Indented"/>
        <w:ind w:left="720"/>
      </w:pPr>
      <w:r>
        <w:rPr>
          <w:b/>
        </w:rPr>
        <w:t>rspGrpId</w:t>
      </w:r>
      <w:r w:rsidR="003832FA">
        <w:t xml:space="preserve"> – The read response group is either the current htId or defined by the respGrpId parameter of the AddReadMem htd command.  If rspGrpId is not specified, htId is implied.  </w:t>
      </w:r>
      <w:r>
        <w:t>.</w:t>
      </w:r>
    </w:p>
    <w:p w:rsidR="009A376B" w:rsidRDefault="009A376B" w:rsidP="009A376B">
      <w:pPr>
        <w:pStyle w:val="Indented"/>
        <w:ind w:left="720"/>
      </w:pP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w:t>
      </w:r>
      <w:r>
        <w:t>)</w:t>
      </w:r>
    </w:p>
    <w:p w:rsidR="009A376B" w:rsidRDefault="009A376B" w:rsidP="009A376B">
      <w:pPr>
        <w:pStyle w:val="Indented"/>
      </w:pPr>
      <w:r w:rsidRPr="00351696">
        <w:rPr>
          <w:b/>
          <w:i/>
        </w:rPr>
        <w:t>Atomic</w:t>
      </w:r>
      <w:r>
        <w:rPr>
          <w:b/>
        </w:rPr>
        <w:t>Mem_</w:t>
      </w:r>
      <w:r>
        <w:rPr>
          <w:b/>
          <w:i/>
        </w:rPr>
        <w:t>name</w:t>
      </w:r>
      <w:r w:rsidRPr="00451B11">
        <w:rPr>
          <w:b/>
        </w:rPr>
        <w:t xml:space="preserve"> (memAddr, </w:t>
      </w:r>
      <w:r>
        <w:rPr>
          <w:b/>
        </w:rPr>
        <w:t>var</w:t>
      </w:r>
      <w:r w:rsidRPr="00451B11">
        <w:rPr>
          <w:b/>
        </w:rPr>
        <w:t xml:space="preserve">Addr, </w:t>
      </w:r>
      <w:r>
        <w:rPr>
          <w:b/>
        </w:rPr>
        <w:t>var</w:t>
      </w:r>
      <w:r w:rsidRPr="00451B11">
        <w:rPr>
          <w:b/>
        </w:rPr>
        <w:t xml:space="preserve">Idx1, </w:t>
      </w:r>
      <w:r>
        <w:rPr>
          <w:b/>
        </w:rPr>
        <w:t>varIdx2, fldIdx1, fldIdx2, data</w:t>
      </w:r>
      <w:r>
        <w:t>)</w:t>
      </w:r>
    </w:p>
    <w:p w:rsidR="009A376B" w:rsidRDefault="009A376B" w:rsidP="009A376B">
      <w:pPr>
        <w:pStyle w:val="Indented"/>
      </w:pPr>
    </w:p>
    <w:p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rsidR="009A376B" w:rsidRDefault="009A376B" w:rsidP="009A376B">
      <w:pPr>
        <w:pStyle w:val="Indented"/>
        <w:ind w:left="720"/>
      </w:pPr>
    </w:p>
    <w:p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rsidR="009A376B" w:rsidRDefault="009A376B" w:rsidP="009A376B">
      <w:pPr>
        <w:pStyle w:val="Indented"/>
      </w:pPr>
    </w:p>
    <w:p w:rsidR="009A376B" w:rsidRDefault="009A376B" w:rsidP="009A376B">
      <w:pPr>
        <w:pStyle w:val="Indented"/>
        <w:ind w:left="720"/>
      </w:pPr>
      <w:r>
        <w:rPr>
          <w:b/>
        </w:rPr>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rsidR="009A376B" w:rsidRDefault="009A376B" w:rsidP="009A376B">
      <w:pPr>
        <w:pStyle w:val="Indented"/>
        <w:ind w:left="720"/>
      </w:pPr>
    </w:p>
    <w:p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rsidTr="009A376B">
        <w:tc>
          <w:tcPr>
            <w:tcW w:w="1246" w:type="dxa"/>
          </w:tcPr>
          <w:p w:rsidR="009A376B" w:rsidRDefault="009A376B" w:rsidP="00081C48">
            <w:r>
              <w:t>Atomic Parameter</w:t>
            </w:r>
          </w:p>
        </w:tc>
        <w:tc>
          <w:tcPr>
            <w:tcW w:w="2552" w:type="dxa"/>
          </w:tcPr>
          <w:p w:rsidR="009A376B" w:rsidRDefault="009A376B" w:rsidP="00081C48">
            <w:r>
              <w:t>Atomic Operator Routine</w:t>
            </w:r>
          </w:p>
        </w:tc>
        <w:tc>
          <w:tcPr>
            <w:tcW w:w="1350" w:type="dxa"/>
          </w:tcPr>
          <w:p w:rsidR="009A376B" w:rsidRDefault="009A376B" w:rsidP="00800A76">
            <w:r>
              <w:t>Data Required</w:t>
            </w:r>
          </w:p>
        </w:tc>
        <w:tc>
          <w:tcPr>
            <w:tcW w:w="1080" w:type="dxa"/>
          </w:tcPr>
          <w:p w:rsidR="009A376B" w:rsidRDefault="009A376B" w:rsidP="00081C48">
            <w:r>
              <w:t>HC-2/</w:t>
            </w:r>
            <w:r>
              <w:br/>
              <w:t>HC-2ex</w:t>
            </w:r>
          </w:p>
        </w:tc>
        <w:tc>
          <w:tcPr>
            <w:tcW w:w="1080" w:type="dxa"/>
          </w:tcPr>
          <w:p w:rsidR="009A376B" w:rsidRDefault="00800A76" w:rsidP="00081C48">
            <w:r>
              <w:t>WX</w:t>
            </w:r>
          </w:p>
        </w:tc>
      </w:tr>
      <w:tr w:rsidR="009A376B" w:rsidTr="009A376B">
        <w:tc>
          <w:tcPr>
            <w:tcW w:w="1246" w:type="dxa"/>
          </w:tcPr>
          <w:p w:rsidR="009A376B" w:rsidRDefault="009A376B" w:rsidP="00081C48">
            <w:r>
              <w:t>setBit63</w:t>
            </w:r>
          </w:p>
        </w:tc>
        <w:tc>
          <w:tcPr>
            <w:tcW w:w="2552" w:type="dxa"/>
          </w:tcPr>
          <w:p w:rsidR="009A376B" w:rsidRDefault="009A376B" w:rsidP="00081C48">
            <w:r>
              <w:t>AtomicSetBit63Mem</w:t>
            </w:r>
          </w:p>
        </w:tc>
        <w:tc>
          <w:tcPr>
            <w:tcW w:w="1350" w:type="dxa"/>
          </w:tcPr>
          <w:p w:rsidR="009A376B" w:rsidRDefault="009A376B" w:rsidP="00081C48">
            <w:r>
              <w:t>no</w:t>
            </w:r>
          </w:p>
        </w:tc>
        <w:tc>
          <w:tcPr>
            <w:tcW w:w="1080" w:type="dxa"/>
          </w:tcPr>
          <w:p w:rsidR="009A376B" w:rsidRDefault="009A376B" w:rsidP="00081C48">
            <w:r>
              <w:t>yes</w:t>
            </w:r>
          </w:p>
        </w:tc>
        <w:tc>
          <w:tcPr>
            <w:tcW w:w="1080" w:type="dxa"/>
          </w:tcPr>
          <w:p w:rsidR="009A376B" w:rsidRDefault="009A376B" w:rsidP="00081C48">
            <w:r>
              <w:t>yes</w:t>
            </w:r>
          </w:p>
        </w:tc>
      </w:tr>
    </w:tbl>
    <w:p w:rsidR="009A376B" w:rsidRDefault="009A376B" w:rsidP="009A376B">
      <w:pPr>
        <w:pStyle w:val="Indented"/>
        <w:ind w:left="0"/>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Pr="002F5758" w:rsidRDefault="009A376B" w:rsidP="009A376B">
      <w:pPr>
        <w:pStyle w:val="Indented"/>
        <w:ind w:left="720"/>
      </w:pPr>
    </w:p>
    <w:p w:rsidR="00DD1BED" w:rsidRDefault="00DD1BED" w:rsidP="00DD1BED">
      <w:pPr>
        <w:pStyle w:val="Appendix20"/>
      </w:pPr>
      <w:bookmarkStart w:id="195" w:name="AddWriteMem"/>
      <w:bookmarkStart w:id="196" w:name="_Toc410915444"/>
      <w:bookmarkEnd w:id="195"/>
      <w:r>
        <w:lastRenderedPageBreak/>
        <w:t>&lt;mod&gt;</w:t>
      </w:r>
      <w:r w:rsidR="007611C8">
        <w:t>.AddWriteMem</w:t>
      </w:r>
      <w:r>
        <w:t>( … )</w:t>
      </w:r>
      <w:bookmarkEnd w:id="196"/>
    </w:p>
    <w:p w:rsidR="009A376B" w:rsidRPr="005730E6" w:rsidRDefault="009A376B" w:rsidP="00DD1BED">
      <w:pPr>
        <w:pStyle w:val="Appendix3"/>
      </w:pPr>
      <w:r>
        <w:t>&lt;mod&gt;</w:t>
      </w:r>
      <w:r w:rsidR="007611C8">
        <w:t>.AddWriteMem</w:t>
      </w:r>
      <w:r>
        <w:t xml:space="preserve"> (</w:t>
      </w:r>
      <w:r w:rsidR="00DD1BED">
        <w:t xml:space="preserve"> </w:t>
      </w:r>
      <w:r>
        <w:t>{ queueW=&lt;depth&gt; }</w:t>
      </w:r>
      <w:r w:rsidR="00DD1BED">
        <w:t xml:space="preserve"> </w:t>
      </w:r>
      <w:r>
        <w:t>{, rspGrpId=&lt;name&gt;}</w:t>
      </w:r>
      <w:r w:rsidR="00DD1BED">
        <w:t xml:space="preserve"> </w:t>
      </w:r>
      <w:r w:rsidR="00D51EE0">
        <w:t>{, rsp</w:t>
      </w:r>
      <w:r>
        <w:t>CntW=&lt;width&gt;}</w:t>
      </w:r>
      <w:r w:rsidR="009C59B6">
        <w:t xml:space="preserve"> </w:t>
      </w:r>
      <w:r>
        <w:t>{, pause=&lt;bool&gt;} {, poll=&lt;bool&gt;}</w:t>
      </w:r>
      <w:r w:rsidR="009C59B6">
        <w:t xml:space="preserve"> {,maxBw=&lt;true/false&gt;}</w:t>
      </w:r>
      <w:r>
        <w:t>)</w:t>
      </w:r>
    </w:p>
    <w:p w:rsidR="009A376B" w:rsidRPr="00C2260D" w:rsidRDefault="009A376B" w:rsidP="00DD1BED">
      <w:pPr>
        <w:pStyle w:val="Appendix3"/>
      </w:pPr>
      <w:r>
        <w:t>Description:</w:t>
      </w:r>
    </w:p>
    <w:p w:rsidR="009A376B" w:rsidRDefault="009A376B" w:rsidP="009A376B">
      <w:pPr>
        <w:pStyle w:val="Indented"/>
      </w:pPr>
      <w:r>
        <w:t>Adds a memory write interface to the associated module.</w:t>
      </w:r>
    </w:p>
    <w:p w:rsidR="009A376B" w:rsidRDefault="009A376B" w:rsidP="00DD1BED">
      <w:pPr>
        <w:pStyle w:val="Appendix3"/>
      </w:pPr>
      <w:r>
        <w:t>Parameters:</w:t>
      </w:r>
    </w:p>
    <w:p w:rsidR="009A376B" w:rsidRPr="000637BE" w:rsidRDefault="009A376B" w:rsidP="009A376B">
      <w:pPr>
        <w:pStyle w:val="Indented"/>
      </w:pPr>
      <w:r>
        <w:t>AddMemWrite(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queueW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(default=5)</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rspGrpId</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rspCntW</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F417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417DD">
              <w:t>4</w:t>
            </w:r>
            <w:r>
              <w: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pause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7B6492" w:rsidRDefault="007B6492" w:rsidP="009A376B">
            <w:pPr>
              <w:pStyle w:val="Indented"/>
              <w:ind w:left="0"/>
              <w:jc w:val="center"/>
            </w:pPr>
            <w:r>
              <w:t>reqPause</w:t>
            </w:r>
          </w:p>
        </w:tc>
        <w:tc>
          <w:tcPr>
            <w:tcW w:w="2375"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poll</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C59B6" w:rsidRDefault="009C59B6" w:rsidP="009C59B6">
            <w:pPr>
              <w:pStyle w:val="Indented"/>
              <w:ind w:left="0"/>
              <w:jc w:val="center"/>
            </w:pPr>
            <w:r>
              <w:t>maxBw</w:t>
            </w:r>
          </w:p>
        </w:tc>
        <w:tc>
          <w:tcPr>
            <w:tcW w:w="2375"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queueW</w:t>
      </w:r>
      <w:r w:rsidRPr="00984A15">
        <w:rPr>
          <w:b/>
        </w:rPr>
        <w:t xml:space="preserve"> </w:t>
      </w:r>
      <w:r>
        <w:t xml:space="preserve">parameter specifies the depth (log2) of the queue in which memory request are written. </w:t>
      </w:r>
      <w:r w:rsidR="00E43325">
        <w:t xml:space="preserve"> </w:t>
      </w:r>
      <w:r>
        <w:t>Memory requests are subsequently read from the queue and sent to memory.</w:t>
      </w:r>
    </w:p>
    <w:p w:rsidR="009A376B" w:rsidRDefault="009A376B" w:rsidP="009A376B">
      <w:pPr>
        <w:pStyle w:val="Indented"/>
      </w:pPr>
    </w:p>
    <w:p w:rsidR="009A376B" w:rsidRDefault="009A376B" w:rsidP="009A376B">
      <w:pPr>
        <w:pStyle w:val="Indented"/>
      </w:pPr>
      <w:r>
        <w:t xml:space="preserve">The </w:t>
      </w:r>
      <w:r>
        <w:rPr>
          <w:b/>
        </w:rPr>
        <w:t>rspGrpId</w:t>
      </w:r>
      <w:r>
        <w:t xml:space="preserve"> parameter specifies whether response groups are associated with the individual threads, or explicitly specified via a private or shared variable. </w:t>
      </w:r>
      <w:r w:rsidR="00E43325">
        <w:t xml:space="preserve"> </w:t>
      </w:r>
      <w:r>
        <w:t xml:space="preserve">If the </w:t>
      </w:r>
      <w:r w:rsidR="00CF504B" w:rsidRPr="00CF504B">
        <w:rPr>
          <w:i/>
        </w:rPr>
        <w:t>rspGrpId</w:t>
      </w:r>
      <w:r>
        <w:t xml:space="preserve"> parameter is not specified then the response groups are associated with individual threads, otherwise the specified variable (shared or private) is used to identify the response group.</w:t>
      </w:r>
    </w:p>
    <w:p w:rsidR="009A376B" w:rsidRDefault="009A376B" w:rsidP="009A376B">
      <w:pPr>
        <w:pStyle w:val="Indented"/>
      </w:pPr>
    </w:p>
    <w:p w:rsidR="009A376B" w:rsidRDefault="009A376B" w:rsidP="009A376B">
      <w:pPr>
        <w:pStyle w:val="Indented"/>
      </w:pPr>
      <w:r>
        <w:t xml:space="preserve">The </w:t>
      </w:r>
      <w:r w:rsidRPr="00984A15">
        <w:rPr>
          <w:b/>
        </w:rPr>
        <w:t>rspCntW</w:t>
      </w:r>
      <w:r>
        <w:t xml:space="preserve"> parameter specifies the maximum number of outstanding write responses (log2) per write response group that can be active</w:t>
      </w:r>
      <w:r w:rsidR="00F34956">
        <w:t xml:space="preserve"> for each response group</w:t>
      </w:r>
      <w:r>
        <w:t>.</w:t>
      </w:r>
      <w:r w:rsidR="00F34956" w:rsidRPr="00F34956">
        <w:t xml:space="preserve"> </w:t>
      </w:r>
      <w:r w:rsidR="00F34956">
        <w:t xml:space="preserve"> The default is 6 or based on the number of threads (9-HtIdW), </w:t>
      </w:r>
      <w:r w:rsidR="00276C69">
        <w:t>whichever</w:t>
      </w:r>
      <w:r w:rsidR="00F34956">
        <w:t xml:space="preserve"> is higher.</w:t>
      </w:r>
    </w:p>
    <w:p w:rsidR="009A376B" w:rsidRDefault="009A376B" w:rsidP="009A376B">
      <w:pPr>
        <w:pStyle w:val="Indented"/>
      </w:pPr>
    </w:p>
    <w:p w:rsidR="009A376B" w:rsidRDefault="009A376B" w:rsidP="009A376B">
      <w:pPr>
        <w:pStyle w:val="Indented"/>
      </w:pPr>
      <w:r>
        <w:t xml:space="preserve">The </w:t>
      </w:r>
      <w:r w:rsidRPr="000F3A1E">
        <w:rPr>
          <w:b/>
          <w:i/>
        </w:rPr>
        <w:t>pause</w:t>
      </w:r>
      <w:r>
        <w:t xml:space="preserve"> parameter specifies that the module requires the capability to pause a thread when waiting for write </w:t>
      </w:r>
      <w:r w:rsidR="009C59B6">
        <w:t>to memory</w:t>
      </w:r>
      <w:r>
        <w:t xml:space="preserve"> </w:t>
      </w:r>
      <w:r w:rsidR="000F2AEB">
        <w:t xml:space="preserve">write </w:t>
      </w:r>
      <w:r>
        <w:t xml:space="preserve">to be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rsidR="009A376B" w:rsidRDefault="009A376B" w:rsidP="009A376B">
      <w:pPr>
        <w:pStyle w:val="Indented"/>
      </w:pPr>
    </w:p>
    <w:p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when waiting for the </w:t>
      </w:r>
      <w:r w:rsidR="005C0912">
        <w:t>write request to memory to be initiated</w:t>
      </w:r>
      <w:r>
        <w:t>.</w:t>
      </w:r>
      <w:r w:rsidR="00391DAF">
        <w:t xml:space="preserve"> </w:t>
      </w:r>
      <w:r>
        <w:t xml:space="preserve"> </w:t>
      </w:r>
      <w:r w:rsidR="00391DAF">
        <w:t xml:space="preserve">This allows the user to set up the next memory write, without waiting for the current write to complete.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rsidR="009C59B6" w:rsidRDefault="009C59B6" w:rsidP="009A376B">
      <w:pPr>
        <w:pStyle w:val="Indented"/>
      </w:pPr>
    </w:p>
    <w:p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rsidR="009C59B6" w:rsidRDefault="009C59B6" w:rsidP="009A376B">
      <w:pPr>
        <w:pStyle w:val="Indented"/>
      </w:pPr>
    </w:p>
    <w:p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returning true.  The </w:t>
      </w:r>
      <w:r w:rsidR="009A47AA">
        <w:rPr>
          <w:i/>
        </w:rPr>
        <w:t>WriteMemBusy</w:t>
      </w:r>
      <w:r w:rsidRPr="00CF504B">
        <w:rPr>
          <w:i/>
        </w:rPr>
        <w:t>()</w:t>
      </w:r>
      <w:r>
        <w:t xml:space="preserve"> being true is the result of a conflict between instruction issued memory requests and memory responses.</w:t>
      </w:r>
    </w:p>
    <w:p w:rsidR="009C59B6" w:rsidRDefault="009C59B6" w:rsidP="009A376B">
      <w:pPr>
        <w:pStyle w:val="Indented"/>
      </w:pPr>
    </w:p>
    <w:p w:rsidR="007A2CAE" w:rsidRDefault="007A2CAE" w:rsidP="009A376B">
      <w:pPr>
        <w:pStyle w:val="Indented"/>
      </w:pPr>
    </w:p>
    <w:p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rsidTr="008B0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Parameter Name</w:t>
            </w:r>
          </w:p>
        </w:tc>
        <w:tc>
          <w:tcPr>
            <w:tcW w:w="2375"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rsidTr="008B0909">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rsidR="008B0909" w:rsidRDefault="008B0909" w:rsidP="008B0909">
            <w:pPr>
              <w:pStyle w:val="Indented"/>
              <w:ind w:left="0"/>
              <w:jc w:val="center"/>
            </w:pPr>
            <w:r>
              <w:t>var</w:t>
            </w:r>
          </w:p>
        </w:tc>
        <w:tc>
          <w:tcPr>
            <w:tcW w:w="2375" w:type="dxa"/>
            <w:shd w:val="clear" w:color="auto" w:fill="DBE5F1" w:themeFill="accent1" w:themeFillTint="33"/>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8B0909" w:rsidTr="008B0909">
        <w:tc>
          <w:tcPr>
            <w:cnfStyle w:val="001000000000" w:firstRow="0" w:lastRow="0" w:firstColumn="1" w:lastColumn="0" w:oddVBand="0" w:evenVBand="0" w:oddHBand="0" w:evenHBand="0" w:firstRowFirstColumn="0" w:firstRowLastColumn="0" w:lastRowFirstColumn="0" w:lastRowLastColumn="0"/>
            <w:tcW w:w="2304" w:type="dxa"/>
          </w:tcPr>
          <w:p w:rsidR="008B0909" w:rsidRDefault="008B0909" w:rsidP="008B0909">
            <w:pPr>
              <w:pStyle w:val="Indented"/>
              <w:ind w:left="0"/>
              <w:jc w:val="center"/>
            </w:pPr>
            <w:r>
              <w:t>name</w:t>
            </w:r>
          </w:p>
        </w:tc>
        <w:tc>
          <w:tcPr>
            <w:tcW w:w="2375" w:type="dxa"/>
          </w:tcPr>
          <w:p w:rsidR="008B0909" w:rsidRDefault="008B0909" w:rsidP="008B090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8B0909" w:rsidRDefault="008B0909" w:rsidP="008B0909">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8B0909" w:rsidTr="008B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tcPr>
          <w:p w:rsidR="008B0909" w:rsidRDefault="008B0909" w:rsidP="008B0909">
            <w:pPr>
              <w:pStyle w:val="Indented"/>
              <w:ind w:left="0"/>
              <w:jc w:val="center"/>
            </w:pPr>
            <w:r>
              <w:t>field</w:t>
            </w:r>
          </w:p>
        </w:tc>
        <w:tc>
          <w:tcPr>
            <w:tcW w:w="2375" w:type="dxa"/>
            <w:shd w:val="clear" w:color="auto" w:fill="C6D9F1" w:themeFill="text2" w:themeFillTint="33"/>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C6D9F1" w:themeFill="text2" w:themeFillTint="33"/>
          </w:tcPr>
          <w:p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7A2CAE" w:rsidTr="008B0909">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rsidR="007A2CAE" w:rsidRDefault="007A2CAE" w:rsidP="007A2CAE">
            <w:pPr>
              <w:pStyle w:val="Indented"/>
              <w:ind w:left="0"/>
              <w:jc w:val="center"/>
            </w:pPr>
            <w:r>
              <w:t>multiWr</w:t>
            </w:r>
          </w:p>
        </w:tc>
        <w:tc>
          <w:tcPr>
            <w:tcW w:w="2375" w:type="dxa"/>
            <w:shd w:val="clear" w:color="auto" w:fill="auto"/>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shd w:val="clear" w:color="auto" w:fill="auto"/>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7A2CAE" w:rsidTr="008B0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shd w:val="clear" w:color="auto" w:fill="C6D9F1" w:themeFill="text2" w:themeFillTint="33"/>
          </w:tcPr>
          <w:p w:rsidR="007A2CAE" w:rsidRDefault="007A2CAE" w:rsidP="007A2CAE">
            <w:pPr>
              <w:pStyle w:val="Indented"/>
              <w:ind w:left="0"/>
              <w:jc w:val="center"/>
            </w:pPr>
            <w:r>
              <w:t>srcIdx</w:t>
            </w:r>
          </w:p>
        </w:tc>
        <w:tc>
          <w:tcPr>
            <w:tcW w:w="2375" w:type="dxa"/>
            <w:shd w:val="clear" w:color="auto" w:fill="C6D9F1" w:themeFill="text2" w:themeFillTint="33"/>
          </w:tcPr>
          <w:p w:rsidR="007A2CAE" w:rsidRDefault="007A2CAE"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C6D9F1" w:themeFill="text2" w:themeFillTint="33"/>
          </w:tcPr>
          <w:p w:rsidR="007A2CAE" w:rsidRDefault="007A2CAE"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7A2CAE" w:rsidTr="008B0909">
        <w:tc>
          <w:tcPr>
            <w:cnfStyle w:val="001000000000" w:firstRow="0" w:lastRow="0" w:firstColumn="1" w:lastColumn="0" w:oddVBand="0" w:evenVBand="0" w:oddHBand="0" w:evenHBand="0" w:firstRowFirstColumn="0" w:firstRowLastColumn="0" w:lastRowFirstColumn="0" w:lastRowLastColumn="0"/>
            <w:tcW w:w="2304" w:type="dxa"/>
            <w:shd w:val="clear" w:color="auto" w:fill="auto"/>
          </w:tcPr>
          <w:p w:rsidR="007A2CAE" w:rsidRDefault="007A2CAE" w:rsidP="007A2CAE">
            <w:pPr>
              <w:pStyle w:val="Indented"/>
              <w:ind w:left="0"/>
              <w:jc w:val="center"/>
            </w:pPr>
            <w:r>
              <w:t>memDst</w:t>
            </w:r>
          </w:p>
        </w:tc>
        <w:tc>
          <w:tcPr>
            <w:tcW w:w="2375" w:type="dxa"/>
            <w:shd w:val="clear" w:color="auto" w:fill="auto"/>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shd w:val="clear" w:color="auto" w:fill="auto"/>
          </w:tcPr>
          <w:p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bl>
    <w:p w:rsidR="008B0909" w:rsidRDefault="008B0909" w:rsidP="008B0909">
      <w:pPr>
        <w:autoSpaceDE w:val="0"/>
        <w:autoSpaceDN w:val="0"/>
        <w:adjustRightInd w:val="0"/>
        <w:spacing w:after="0"/>
        <w:rPr>
          <w:rFonts w:ascii="Consolas" w:hAnsi="Consolas" w:cs="Consolas"/>
          <w:sz w:val="19"/>
          <w:szCs w:val="19"/>
        </w:rPr>
      </w:pPr>
    </w:p>
    <w:p w:rsidR="008B0909" w:rsidRDefault="008B0909" w:rsidP="008B0909">
      <w:pPr>
        <w:pStyle w:val="Indented"/>
      </w:pPr>
      <w:r>
        <w:t xml:space="preserve">The </w:t>
      </w:r>
      <w:r w:rsidRPr="004A1183">
        <w:rPr>
          <w:b/>
        </w:rPr>
        <w:t>name</w:t>
      </w:r>
      <w:r>
        <w:t xml:space="preserve"> parameter specifies the name used when constructing the </w:t>
      </w:r>
      <w:r w:rsidR="007A2CAE">
        <w:rPr>
          <w:i/>
        </w:rPr>
        <w:t>Write</w:t>
      </w:r>
      <w:r w:rsidRPr="00CF504B">
        <w:rPr>
          <w:i/>
        </w:rPr>
        <w:t>Mem_</w:t>
      </w:r>
      <w:r w:rsidR="00D644CB">
        <w:rPr>
          <w:i/>
        </w:rPr>
        <w:t>&lt;</w:t>
      </w:r>
      <w:r w:rsidRPr="00CF504B">
        <w:rPr>
          <w:i/>
        </w:rPr>
        <w:t>name</w:t>
      </w:r>
      <w:r w:rsidR="00D644CB">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w:t>
      </w:r>
    </w:p>
    <w:p w:rsidR="008B0909" w:rsidRDefault="008B0909" w:rsidP="008B0909">
      <w:pPr>
        <w:pStyle w:val="Indented"/>
      </w:pPr>
    </w:p>
    <w:p w:rsidR="008B0909" w:rsidRDefault="008B0909" w:rsidP="008B0909">
      <w:pPr>
        <w:pStyle w:val="Indented"/>
      </w:pPr>
      <w:r>
        <w:t xml:space="preserve">The </w:t>
      </w:r>
      <w:r>
        <w:rPr>
          <w:b/>
        </w:rPr>
        <w:t>var</w:t>
      </w:r>
      <w:r>
        <w:t xml:space="preserve"> parameter specifies the name of a shared or global variable that is to be the </w:t>
      </w:r>
      <w:r w:rsidR="007A2CAE">
        <w:t>source</w:t>
      </w:r>
      <w:r>
        <w:t xml:space="preserve"> of the memory </w:t>
      </w:r>
      <w:r w:rsidR="007A2CAE">
        <w:t>write</w:t>
      </w:r>
      <w:r>
        <w:t>.</w:t>
      </w:r>
    </w:p>
    <w:p w:rsidR="008B0909" w:rsidRDefault="008B0909" w:rsidP="008B0909">
      <w:pPr>
        <w:pStyle w:val="Indented"/>
      </w:pPr>
    </w:p>
    <w:p w:rsidR="008B0909" w:rsidRDefault="008B0909" w:rsidP="008B0909">
      <w:pPr>
        <w:pStyle w:val="Indented"/>
      </w:pPr>
      <w:r>
        <w:t xml:space="preserve">The </w:t>
      </w:r>
      <w:r w:rsidRPr="00984A15">
        <w:rPr>
          <w:b/>
        </w:rPr>
        <w:t>field</w:t>
      </w:r>
      <w:r>
        <w:t xml:space="preserve"> parameter specifies the field of the </w:t>
      </w:r>
      <w:r w:rsidR="007A2CAE">
        <w:t>source</w:t>
      </w:r>
      <w:r>
        <w:t xml:space="preserve"> variable </w:t>
      </w:r>
      <w:r w:rsidR="007A2CAE">
        <w:t>that sources the</w:t>
      </w:r>
      <w:r>
        <w:t xml:space="preserve"> </w:t>
      </w:r>
      <w:r w:rsidR="007A2CAE">
        <w:t>write</w:t>
      </w:r>
      <w:r>
        <w:t xml:space="preserve"> data.  Global variables require the field parameter to be present.  Shared variables only require the parameter if the shared variable is a structure or union.</w:t>
      </w:r>
    </w:p>
    <w:p w:rsidR="008B0909" w:rsidRDefault="008B0909" w:rsidP="007A2CAE">
      <w:pPr>
        <w:pStyle w:val="Indented"/>
        <w:ind w:left="0"/>
      </w:pPr>
    </w:p>
    <w:p w:rsidR="008B0909" w:rsidRDefault="008B0909" w:rsidP="008B0909">
      <w:pPr>
        <w:pStyle w:val="Indented"/>
      </w:pPr>
      <w:r>
        <w:t xml:space="preserve">The </w:t>
      </w:r>
      <w:r w:rsidRPr="004356F4">
        <w:rPr>
          <w:b/>
        </w:rPr>
        <w:t>multi</w:t>
      </w:r>
      <w:r w:rsidR="007A2CAE">
        <w:rPr>
          <w:b/>
        </w:rPr>
        <w:t>Wr</w:t>
      </w:r>
      <w:r>
        <w:t xml:space="preserve"> parameter specifies that the ability to </w:t>
      </w:r>
      <w:r w:rsidR="007A2CAE">
        <w:t>write</w:t>
      </w:r>
      <w:r>
        <w:t xml:space="preserve"> multiple 8-byte quantities with a single </w:t>
      </w:r>
      <w:r w:rsidR="007A2CAE">
        <w:t>write</w:t>
      </w:r>
      <w:r w:rsidR="00A33ACB">
        <w:t xml:space="preserve"> </w:t>
      </w:r>
      <w:r>
        <w:t xml:space="preserve">request is required.  The </w:t>
      </w:r>
      <w:r w:rsidR="007A2CAE">
        <w:rPr>
          <w:i/>
        </w:rPr>
        <w:t>src</w:t>
      </w:r>
      <w:r w:rsidRPr="00CF504B">
        <w:rPr>
          <w:i/>
        </w:rPr>
        <w:t xml:space="preserve">Idx </w:t>
      </w:r>
      <w:r>
        <w:t xml:space="preserve">parameter is a required parameter when </w:t>
      </w:r>
      <w:r w:rsidRPr="00CF504B">
        <w:rPr>
          <w:i/>
        </w:rPr>
        <w:t>multi</w:t>
      </w:r>
      <w:r w:rsidR="007A2CAE">
        <w:rPr>
          <w:i/>
        </w:rPr>
        <w:t>Wr</w:t>
      </w:r>
      <w:r>
        <w:t xml:space="preserve"> is specified.  Multi-word </w:t>
      </w:r>
      <w:r w:rsidR="007A2CAE">
        <w:t>writes</w:t>
      </w:r>
      <w:r>
        <w:t xml:space="preserve"> are more efficient for platforms that support accesses to memory that are larger than 64-bits.  For platforms that do not support the multi-word write then individual requests are issued for each 64-bit word.</w:t>
      </w:r>
    </w:p>
    <w:p w:rsidR="008B0909" w:rsidRDefault="008B0909" w:rsidP="008B0909">
      <w:pPr>
        <w:pStyle w:val="Indented"/>
      </w:pPr>
    </w:p>
    <w:p w:rsidR="008B0909" w:rsidRDefault="008B0909" w:rsidP="008B0909">
      <w:pPr>
        <w:pStyle w:val="Indented"/>
      </w:pPr>
      <w:r>
        <w:t xml:space="preserve">The </w:t>
      </w:r>
      <w:r w:rsidR="007A2CAE">
        <w:rPr>
          <w:b/>
        </w:rPr>
        <w:t>src</w:t>
      </w:r>
      <w:r w:rsidRPr="004356F4">
        <w:rPr>
          <w:b/>
        </w:rPr>
        <w:t>Idx</w:t>
      </w:r>
      <w:r>
        <w:t xml:space="preserve"> parameter specifies the index of the </w:t>
      </w:r>
      <w:r w:rsidR="007A2CAE">
        <w:t>source</w:t>
      </w:r>
      <w:r w:rsidR="00393DCB">
        <w:t xml:space="preserve"> variable that </w:t>
      </w:r>
      <w:r w:rsidR="007A2CAE">
        <w:t>provides the data for</w:t>
      </w:r>
      <w:r>
        <w:t xml:space="preserve"> multi-quadword memory </w:t>
      </w:r>
      <w:r w:rsidR="00AB29D5">
        <w:t>write</w:t>
      </w:r>
      <w:r>
        <w:t xml:space="preserve">.  The accepted values for the parameter are: </w:t>
      </w:r>
      <w:r w:rsidR="00044A98">
        <w:rPr>
          <w:i/>
        </w:rPr>
        <w:t>varAdd</w:t>
      </w:r>
      <w:r w:rsidRPr="00CF504B">
        <w:rPr>
          <w:i/>
        </w:rPr>
        <w:t>r</w:t>
      </w:r>
      <w:r w:rsidR="00044A98">
        <w:rPr>
          <w:i/>
        </w:rPr>
        <w:t>1, varAddr2</w:t>
      </w:r>
      <w:r w:rsidRPr="00CF504B">
        <w:rPr>
          <w:i/>
        </w:rPr>
        <w:t>, varIdx1, varIdx2, fldIdx1 or fldIdx2</w:t>
      </w:r>
      <w:r w:rsidR="00393DCB">
        <w:t xml:space="preserve">.  The </w:t>
      </w:r>
      <w:r w:rsidR="00393DCB">
        <w:rPr>
          <w:i/>
        </w:rPr>
        <w:t>src</w:t>
      </w:r>
      <w:r w:rsidRPr="00CF504B">
        <w:rPr>
          <w:i/>
        </w:rPr>
        <w:t>Idx</w:t>
      </w:r>
      <w:r>
        <w:t xml:space="preserve"> will wrap back to zero if insufficient elements exist in the specified dimension.</w:t>
      </w:r>
    </w:p>
    <w:p w:rsidR="008B0909" w:rsidRDefault="008B0909" w:rsidP="008B0909">
      <w:pPr>
        <w:pStyle w:val="Indented"/>
      </w:pPr>
    </w:p>
    <w:p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rsidR="008B0909" w:rsidRDefault="008B0909" w:rsidP="008B0909">
      <w:pPr>
        <w:pStyle w:val="Indented"/>
      </w:pPr>
    </w:p>
    <w:p w:rsidR="008B0909" w:rsidRDefault="008B0909"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inc</w:t>
      </w:r>
      <w:r w:rsidRPr="0082429E">
        <w:t>.</w:t>
      </w:r>
      <w:r>
        <w:t xml:space="preserve"> </w:t>
      </w:r>
      <w:r w:rsidR="008B41B6">
        <w:t>Add</w:t>
      </w:r>
      <w:r w:rsidR="00EA04C9">
        <w:t>Write</w:t>
      </w:r>
      <w:r w:rsidR="008B41B6">
        <w:t>Mem</w:t>
      </w:r>
      <w:r w:rsidR="00EA04C9">
        <w:t xml:space="preserve"> </w:t>
      </w:r>
      <w:r>
        <w:t>( queueW=0, rspGrpId=5, rspGrpCntW=0 );</w:t>
      </w:r>
    </w:p>
    <w:p w:rsidR="009A376B" w:rsidRDefault="009A376B" w:rsidP="009A376B">
      <w:pPr>
        <w:autoSpaceDE w:val="0"/>
        <w:autoSpaceDN w:val="0"/>
        <w:adjustRightInd w:val="0"/>
        <w:spacing w:after="0"/>
        <w:ind w:firstLine="720"/>
      </w:pPr>
    </w:p>
    <w:p w:rsidR="009A376B" w:rsidRDefault="009A376B" w:rsidP="009A376B">
      <w:pPr>
        <w:pStyle w:val="Indented"/>
      </w:pPr>
      <w:r>
        <w:t>The example provides a memory write interface without request queuing, with 32 response groups that each allow a single response to be outstanding.</w:t>
      </w:r>
    </w:p>
    <w:p w:rsidR="008B41B6" w:rsidRDefault="008B41B6" w:rsidP="009A376B">
      <w:pPr>
        <w:pStyle w:val="Indented"/>
      </w:pP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rsidR="009A376B" w:rsidRDefault="009A376B" w:rsidP="009A376B">
      <w:pPr>
        <w:pStyle w:val="Indented"/>
      </w:pPr>
    </w:p>
    <w:p w:rsidR="009A376B" w:rsidRDefault="009A376B" w:rsidP="009A376B">
      <w:pPr>
        <w:pStyle w:val="Indented"/>
        <w:rPr>
          <w:b/>
        </w:rPr>
      </w:pPr>
      <w:r>
        <w:rPr>
          <w:b/>
        </w:rPr>
        <w:t>WriteMem</w:t>
      </w:r>
      <w:r w:rsidRPr="004E2DC7">
        <w:rPr>
          <w:b/>
        </w:rPr>
        <w:t>Busy()</w:t>
      </w:r>
    </w:p>
    <w:p w:rsidR="009A376B" w:rsidRDefault="009A376B" w:rsidP="009A376B">
      <w:pPr>
        <w:pStyle w:val="Indented"/>
        <w:ind w:left="717"/>
      </w:pPr>
      <w:r>
        <w:t xml:space="preserve">The routine evaluates to a boolean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rsidR="007D169F" w:rsidRDefault="007D169F" w:rsidP="009A376B">
      <w:pPr>
        <w:pStyle w:val="Indented"/>
        <w:ind w:left="717"/>
      </w:pPr>
    </w:p>
    <w:p w:rsidR="00393DCB" w:rsidRDefault="007D169F" w:rsidP="00393DCB">
      <w:pPr>
        <w:pStyle w:val="Indented"/>
      </w:pPr>
      <w:r>
        <w:rPr>
          <w:b/>
        </w:rPr>
        <w:t>Write</w:t>
      </w:r>
      <w:r w:rsidR="00393DCB">
        <w:rPr>
          <w:b/>
        </w:rPr>
        <w:t>Mem_</w:t>
      </w:r>
      <w:r w:rsidR="00393DCB">
        <w:rPr>
          <w:b/>
          <w:i/>
        </w:rPr>
        <w:t>name</w:t>
      </w:r>
      <w:r w:rsidR="00393DCB" w:rsidRPr="00451B11">
        <w:rPr>
          <w:b/>
        </w:rPr>
        <w:t xml:space="preserve"> (memAddr,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varIdx2, fldIdx1, fldIdx2, qwCnt</w:t>
      </w:r>
      <w:r w:rsidR="00393DCB">
        <w:t>)</w:t>
      </w:r>
    </w:p>
    <w:p w:rsidR="00393DCB" w:rsidRDefault="00393DCB" w:rsidP="00393DCB">
      <w:pPr>
        <w:pStyle w:val="Indented"/>
      </w:pPr>
    </w:p>
    <w:p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rsidR="00393DCB" w:rsidRDefault="00393DCB" w:rsidP="00393DCB">
      <w:pPr>
        <w:pStyle w:val="Indented"/>
      </w:pPr>
    </w:p>
    <w:p w:rsidR="00393DCB" w:rsidRDefault="00393DCB" w:rsidP="00393DCB">
      <w:pPr>
        <w:pStyle w:val="Indented"/>
        <w:ind w:left="720"/>
      </w:pPr>
      <w:r w:rsidRPr="00451B11">
        <w:rPr>
          <w:b/>
        </w:rPr>
        <w:t>memAddr</w:t>
      </w:r>
      <w:r>
        <w:t xml:space="preserve"> – The 48-bit memory request address.  The address must be 8-byte aligned.  For multi-quadword requests, the address specified must allow the entire multi-quadword access to reside in a 64-byte aligned location.</w:t>
      </w:r>
    </w:p>
    <w:p w:rsidR="00393DCB" w:rsidRDefault="00393DCB" w:rsidP="00393DCB">
      <w:pPr>
        <w:pStyle w:val="Indented"/>
        <w:ind w:left="720"/>
      </w:pPr>
    </w:p>
    <w:p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p>
    <w:p w:rsidR="00066440" w:rsidRDefault="00066440" w:rsidP="00066440">
      <w:pPr>
        <w:pStyle w:val="Indented"/>
        <w:ind w:left="720"/>
      </w:pPr>
    </w:p>
    <w:p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p>
    <w:p w:rsidR="00393DCB" w:rsidRDefault="00393DCB" w:rsidP="00393DCB">
      <w:pPr>
        <w:pStyle w:val="Indented"/>
        <w:ind w:left="720"/>
      </w:pPr>
    </w:p>
    <w:p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p>
    <w:p w:rsidR="00393DCB" w:rsidRDefault="00393DCB" w:rsidP="00393DCB">
      <w:pPr>
        <w:pStyle w:val="Indented"/>
        <w:ind w:left="720"/>
      </w:pPr>
    </w:p>
    <w:p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p>
    <w:p w:rsidR="00393DCB" w:rsidRDefault="00393DCB" w:rsidP="00393DCB">
      <w:pPr>
        <w:pStyle w:val="Indented"/>
        <w:ind w:left="720"/>
      </w:pPr>
    </w:p>
    <w:p w:rsidR="00393DCB" w:rsidRDefault="00393DCB" w:rsidP="00393DCB">
      <w:pPr>
        <w:pStyle w:val="Indented"/>
        <w:ind w:left="720"/>
      </w:pPr>
      <w:r w:rsidRPr="00F52819">
        <w:rPr>
          <w:b/>
        </w:rPr>
        <w:t>fldIdx1</w:t>
      </w:r>
      <w:r>
        <w:rPr>
          <w:b/>
        </w:rPr>
        <w:t xml:space="preserve"> </w:t>
      </w:r>
      <w:r>
        <w:t xml:space="preserve">– The parameter </w:t>
      </w:r>
      <w:r w:rsidRPr="008858AB">
        <w:rPr>
          <w:i/>
        </w:rPr>
        <w:t>fldIdx1</w:t>
      </w:r>
      <w:r>
        <w:t xml:space="preserve"> specifies the first index for the </w:t>
      </w:r>
      <w:r w:rsidR="007D169F">
        <w:t>source</w:t>
      </w:r>
      <w:r>
        <w:t xml:space="preserve"> field.  This parameter is only present if the </w:t>
      </w:r>
      <w:r w:rsidR="007D169F">
        <w:t>source</w:t>
      </w:r>
      <w:r>
        <w:t xml:space="preserve"> field has a first dimension.</w:t>
      </w:r>
    </w:p>
    <w:p w:rsidR="00393DCB" w:rsidRDefault="00393DCB" w:rsidP="00393DCB">
      <w:pPr>
        <w:pStyle w:val="Indented"/>
        <w:ind w:left="720"/>
      </w:pPr>
    </w:p>
    <w:p w:rsidR="00393DCB" w:rsidRDefault="00393DCB" w:rsidP="00393DCB">
      <w:pPr>
        <w:pStyle w:val="Indented"/>
        <w:ind w:left="720"/>
      </w:pPr>
      <w:r w:rsidRPr="00F52819">
        <w:rPr>
          <w:b/>
        </w:rPr>
        <w:t>fldIdx2</w:t>
      </w:r>
      <w:r>
        <w:t xml:space="preserve"> – The parameter </w:t>
      </w:r>
      <w:r w:rsidRPr="008858AB">
        <w:rPr>
          <w:i/>
        </w:rPr>
        <w:t>fldIdx2</w:t>
      </w:r>
      <w:r>
        <w:t xml:space="preserve"> specifies the second index for the </w:t>
      </w:r>
      <w:r w:rsidR="007D169F">
        <w:t>source</w:t>
      </w:r>
      <w:r>
        <w:t xml:space="preserve"> field.  This parameter is only present if the </w:t>
      </w:r>
      <w:r w:rsidR="007D169F">
        <w:t>source</w:t>
      </w:r>
      <w:r>
        <w:t xml:space="preserve"> field has both first and second dimensions.</w:t>
      </w:r>
    </w:p>
    <w:p w:rsidR="00393DCB" w:rsidRDefault="00393DCB" w:rsidP="00393DCB">
      <w:pPr>
        <w:pStyle w:val="Indented"/>
        <w:ind w:left="720"/>
      </w:pPr>
    </w:p>
    <w:p w:rsidR="00393DCB" w:rsidRDefault="00393DCB" w:rsidP="00393DCB">
      <w:pPr>
        <w:pStyle w:val="Indented"/>
        <w:ind w:left="720"/>
      </w:pPr>
      <w:r w:rsidRPr="00475E3F">
        <w:rPr>
          <w:b/>
        </w:rPr>
        <w:t>qwCnt</w:t>
      </w:r>
      <w:r>
        <w:t xml:space="preserve"> – The parameter specifies the number of quadwords (8 byte quantities) that are </w:t>
      </w:r>
      <w:r w:rsidR="007D169F">
        <w:t xml:space="preserve">written </w:t>
      </w:r>
      <w:r>
        <w:t xml:space="preserve">by the </w:t>
      </w:r>
      <w:r w:rsidR="007D169F">
        <w:t>Write</w:t>
      </w:r>
      <w:r>
        <w:t>Mem routine.</w:t>
      </w:r>
    </w:p>
    <w:p w:rsidR="007D169F" w:rsidRDefault="007D169F" w:rsidP="00393DCB">
      <w:pPr>
        <w:pStyle w:val="Indented"/>
        <w:ind w:left="720"/>
      </w:pPr>
    </w:p>
    <w:p w:rsidR="009A376B" w:rsidRDefault="009A376B" w:rsidP="009A376B">
      <w:pPr>
        <w:pStyle w:val="Indented"/>
      </w:pPr>
      <w:r>
        <w:rPr>
          <w:b/>
        </w:rPr>
        <w:t>WriteMem</w:t>
      </w:r>
      <w:r w:rsidR="0024765C">
        <w:rPr>
          <w:b/>
        </w:rPr>
        <w:t>_</w:t>
      </w:r>
      <w:r w:rsidR="002F4212" w:rsidRPr="002F4212">
        <w:rPr>
          <w:b/>
          <w:i/>
        </w:rPr>
        <w:t>type</w:t>
      </w:r>
      <w:r w:rsidRPr="00451B11">
        <w:rPr>
          <w:b/>
        </w:rPr>
        <w:t>(</w:t>
      </w:r>
      <w:r>
        <w:rPr>
          <w:b/>
        </w:rPr>
        <w:t xml:space="preserve"> </w:t>
      </w:r>
      <w:r w:rsidRPr="00451B11">
        <w:rPr>
          <w:b/>
        </w:rPr>
        <w:t>memAddr</w:t>
      </w:r>
      <w:r>
        <w:rPr>
          <w:b/>
        </w:rPr>
        <w:t>, memData</w:t>
      </w:r>
      <w:r>
        <w:t>)</w:t>
      </w:r>
    </w:p>
    <w:p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for </w:t>
      </w:r>
      <w:r w:rsidR="00044A98">
        <w:t>sub</w:t>
      </w:r>
      <w:r w:rsidR="00DA60D5">
        <w:t xml:space="preserve"> 64 </w:t>
      </w:r>
      <w:r w:rsidR="00044A98">
        <w:t>bit</w:t>
      </w:r>
      <w:r w:rsidR="00DA60D5">
        <w:t xml:space="preserve"> writes.  Valid values for type are uint8, uint16, uint32, uint64, int8, int16, int32 and int64.</w:t>
      </w:r>
    </w:p>
    <w:p w:rsidR="009A376B" w:rsidRDefault="009A376B" w:rsidP="009A376B">
      <w:pPr>
        <w:pStyle w:val="Indented"/>
        <w:ind w:firstLine="285"/>
      </w:pPr>
    </w:p>
    <w:p w:rsidR="009A376B" w:rsidRDefault="009A376B" w:rsidP="009A376B">
      <w:pPr>
        <w:pStyle w:val="Indented"/>
        <w:ind w:left="720"/>
      </w:pPr>
      <w:r w:rsidRPr="00451B11">
        <w:rPr>
          <w:b/>
        </w:rPr>
        <w:t>memAddr</w:t>
      </w:r>
      <w:r>
        <w:t xml:space="preserve"> – The 48-bit virtual memory request address. The address must be 8-byte aligned.</w:t>
      </w:r>
    </w:p>
    <w:p w:rsidR="009A376B" w:rsidRDefault="009A376B" w:rsidP="009A376B">
      <w:pPr>
        <w:pStyle w:val="Indented"/>
        <w:ind w:left="720"/>
      </w:pPr>
    </w:p>
    <w:p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rsidR="009A376B" w:rsidRDefault="009A376B" w:rsidP="009A376B">
      <w:pPr>
        <w:pStyle w:val="Indented"/>
        <w:ind w:left="720"/>
      </w:pPr>
    </w:p>
    <w:p w:rsidR="009A376B" w:rsidRDefault="009A376B" w:rsidP="009A376B">
      <w:pPr>
        <w:pStyle w:val="Indented"/>
        <w:rPr>
          <w:b/>
        </w:rPr>
      </w:pPr>
      <w:r>
        <w:rPr>
          <w:b/>
        </w:rPr>
        <w:t>WriteMemPause</w:t>
      </w:r>
      <w:r w:rsidRPr="003E78E9">
        <w:rPr>
          <w:b/>
        </w:rPr>
        <w:t>(</w:t>
      </w:r>
      <w:r>
        <w:rPr>
          <w:b/>
        </w:rPr>
        <w:t xml:space="preserve"> </w:t>
      </w:r>
      <w:r w:rsidRPr="003E78E9">
        <w:rPr>
          <w:b/>
        </w:rPr>
        <w:t>rsmInst)</w:t>
      </w:r>
    </w:p>
    <w:p w:rsidR="009A376B" w:rsidRPr="00431FD9" w:rsidRDefault="009A376B" w:rsidP="009A376B">
      <w:pPr>
        <w:pStyle w:val="Indented"/>
        <w:ind w:left="717"/>
      </w:pPr>
      <w:r w:rsidRPr="00431FD9">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rsidR="009A376B" w:rsidRPr="005B21C5" w:rsidRDefault="009A376B" w:rsidP="009A376B">
      <w:pPr>
        <w:pStyle w:val="Indented"/>
      </w:pPr>
    </w:p>
    <w:p w:rsidR="009A376B" w:rsidRDefault="009A376B" w:rsidP="009A376B">
      <w:pPr>
        <w:pStyle w:val="Indented"/>
        <w:ind w:left="720"/>
      </w:pPr>
      <w:r>
        <w:rPr>
          <w:b/>
        </w:rPr>
        <w:t>rsmInst</w:t>
      </w:r>
      <w:r>
        <w:t xml:space="preserve"> – The instruction to execute once the group pending response counter reaches zero.</w:t>
      </w:r>
    </w:p>
    <w:p w:rsidR="00391DAF" w:rsidRDefault="00391DAF" w:rsidP="009A376B">
      <w:pPr>
        <w:pStyle w:val="Indented"/>
        <w:ind w:left="720"/>
      </w:pPr>
    </w:p>
    <w:p w:rsidR="00391DAF" w:rsidRDefault="00391DAF" w:rsidP="00391DAF">
      <w:pPr>
        <w:pStyle w:val="Indented"/>
        <w:rPr>
          <w:b/>
        </w:rPr>
      </w:pPr>
      <w:r>
        <w:rPr>
          <w:b/>
        </w:rPr>
        <w:t>Write</w:t>
      </w:r>
      <w:r w:rsidR="005C0912">
        <w:rPr>
          <w:b/>
        </w:rPr>
        <w:t>Req</w:t>
      </w:r>
      <w:r>
        <w:rPr>
          <w:b/>
        </w:rPr>
        <w:t>Pause</w:t>
      </w:r>
      <w:r w:rsidRPr="003E78E9">
        <w:rPr>
          <w:b/>
        </w:rPr>
        <w:t>(</w:t>
      </w:r>
      <w:r>
        <w:rPr>
          <w:b/>
        </w:rPr>
        <w:t xml:space="preserve"> </w:t>
      </w:r>
      <w:r w:rsidRPr="003E78E9">
        <w:rPr>
          <w:b/>
        </w:rPr>
        <w:t>rsmInst)</w:t>
      </w:r>
    </w:p>
    <w:p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w:t>
      </w:r>
      <w:r w:rsidR="005C0912">
        <w:t>must</w:t>
      </w:r>
      <w:r>
        <w:t xml:space="preserve"> be issued in the same instruction 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rsidR="00391DAF" w:rsidRPr="005B21C5" w:rsidRDefault="00391DAF" w:rsidP="00391DAF">
      <w:pPr>
        <w:pStyle w:val="Indented"/>
      </w:pPr>
    </w:p>
    <w:p w:rsidR="00391DAF" w:rsidRDefault="00391DAF" w:rsidP="00391DAF">
      <w:pPr>
        <w:pStyle w:val="Indented"/>
        <w:ind w:left="720"/>
      </w:pPr>
      <w:r>
        <w:rPr>
          <w:b/>
        </w:rPr>
        <w:lastRenderedPageBreak/>
        <w:t>rsmInst</w:t>
      </w:r>
      <w:r>
        <w:t xml:space="preserve"> – The instruction to execute once the group pending response counter reaches zero.</w:t>
      </w:r>
    </w:p>
    <w:p w:rsidR="009A376B" w:rsidRDefault="009A376B" w:rsidP="009A376B">
      <w:pPr>
        <w:pStyle w:val="Indented"/>
        <w:ind w:left="720"/>
      </w:pPr>
    </w:p>
    <w:p w:rsidR="009A376B" w:rsidRDefault="009A376B" w:rsidP="009A376B">
      <w:pPr>
        <w:pStyle w:val="Indented"/>
        <w:rPr>
          <w:b/>
        </w:rPr>
      </w:pPr>
      <w:r>
        <w:rPr>
          <w:b/>
        </w:rPr>
        <w:t>WriteMemPoll()</w:t>
      </w:r>
    </w:p>
    <w:p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boolean value indicating whether the specified response group has any outstanding requests.</w:t>
      </w:r>
      <w:r w:rsidR="009C5308">
        <w:t xml:space="preserve"> </w:t>
      </w:r>
      <w:r>
        <w:t xml:space="preserve"> 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r>
        <w:br w:type="page"/>
      </w:r>
    </w:p>
    <w:p w:rsidR="00213708" w:rsidRDefault="00213708" w:rsidP="00213708">
      <w:pPr>
        <w:pStyle w:val="Appendix20"/>
      </w:pPr>
      <w:bookmarkStart w:id="197" w:name="_Toc410915445"/>
      <w:bookmarkStart w:id="198" w:name="AddReadStream"/>
      <w:r>
        <w:lastRenderedPageBreak/>
        <w:t>&lt;mod&gt;.AddReadStream( … )</w:t>
      </w:r>
      <w:bookmarkEnd w:id="197"/>
    </w:p>
    <w:bookmarkEnd w:id="198"/>
    <w:p w:rsidR="00213708" w:rsidRDefault="00213708" w:rsidP="00213708">
      <w:pPr>
        <w:pStyle w:val="Appendix3"/>
      </w:pPr>
      <w:r>
        <w:t xml:space="preserve">&lt;mod&gt;.AddReadStream( </w:t>
      </w:r>
      <w:r w:rsidR="000F3862">
        <w:t xml:space="preserve">{name=&lt;streamName&gt;, } </w:t>
      </w:r>
      <w:r>
        <w:t>type=&lt;typeName&gt;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t xml:space="preserve"> )</w:t>
      </w:r>
    </w:p>
    <w:p w:rsidR="00213708" w:rsidRPr="00C2260D" w:rsidRDefault="00213708" w:rsidP="00213708">
      <w:pPr>
        <w:pStyle w:val="Appendix3"/>
      </w:pPr>
      <w:r>
        <w:t>Description:</w:t>
      </w:r>
    </w:p>
    <w:p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rsidR="00213708" w:rsidRDefault="00213708" w:rsidP="00213708">
      <w:pPr>
        <w:pStyle w:val="Indented"/>
        <w:ind w:left="0"/>
      </w:pPr>
    </w:p>
    <w:p w:rsidR="00213708" w:rsidRDefault="00213708" w:rsidP="00213708">
      <w:pPr>
        <w:pStyle w:val="Appendix3"/>
      </w:pPr>
      <w:r>
        <w:t>Parameters:</w:t>
      </w:r>
    </w:p>
    <w:p w:rsidR="00213708" w:rsidRPr="000637BE" w:rsidRDefault="00213708" w:rsidP="00213708">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213708" w:rsidP="00235ADD">
            <w:pPr>
              <w:pStyle w:val="Indented"/>
              <w:ind w:left="0"/>
              <w:jc w:val="center"/>
            </w:pPr>
            <w:r>
              <w:t>Parameter Name</w:t>
            </w:r>
          </w:p>
        </w:tc>
        <w:tc>
          <w:tcPr>
            <w:tcW w:w="2375"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name</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type</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650A59" w:rsidP="00235ADD">
            <w:pPr>
              <w:pStyle w:val="Indented"/>
              <w:ind w:left="0"/>
              <w:jc w:val="center"/>
            </w:pPr>
            <w:r>
              <w:t>strmCnt</w:t>
            </w:r>
          </w:p>
        </w:tc>
        <w:tc>
          <w:tcPr>
            <w:tcW w:w="2375" w:type="dxa"/>
          </w:tcPr>
          <w:p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4F4289" w:rsidP="00235ADD">
            <w:pPr>
              <w:pStyle w:val="Indented"/>
              <w:ind w:left="0"/>
              <w:jc w:val="center"/>
            </w:pPr>
            <w:r>
              <w:t>elemCntW</w:t>
            </w:r>
          </w:p>
        </w:tc>
        <w:tc>
          <w:tcPr>
            <w:tcW w:w="2375" w:type="dxa"/>
          </w:tcPr>
          <w:p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close</w:t>
            </w:r>
          </w:p>
        </w:tc>
        <w:tc>
          <w:tcPr>
            <w:tcW w:w="2375" w:type="dxa"/>
          </w:tcPr>
          <w:p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rsidTr="00235ADD">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memSrc</w:t>
            </w:r>
          </w:p>
        </w:tc>
        <w:tc>
          <w:tcPr>
            <w:tcW w:w="2375" w:type="dxa"/>
          </w:tcPr>
          <w:p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13708" w:rsidRDefault="009B6C14" w:rsidP="00235ADD">
            <w:pPr>
              <w:pStyle w:val="Indented"/>
              <w:ind w:left="0"/>
              <w:jc w:val="center"/>
            </w:pPr>
            <w:r>
              <w:t>memPort</w:t>
            </w:r>
          </w:p>
        </w:tc>
        <w:tc>
          <w:tcPr>
            <w:tcW w:w="2375"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rsidTr="00235ADD">
        <w:tc>
          <w:tcPr>
            <w:cnfStyle w:val="001000000000" w:firstRow="0" w:lastRow="0" w:firstColumn="1" w:lastColumn="0" w:oddVBand="0" w:evenVBand="0" w:oddHBand="0" w:evenHBand="0" w:firstRowFirstColumn="0" w:firstRowLastColumn="0" w:lastRowFirstColumn="0" w:lastRowLastColumn="0"/>
            <w:tcW w:w="2304" w:type="dxa"/>
          </w:tcPr>
          <w:p w:rsidR="009B6C14" w:rsidRDefault="009B6C14" w:rsidP="00235ADD">
            <w:pPr>
              <w:pStyle w:val="Indented"/>
              <w:ind w:left="0"/>
              <w:jc w:val="center"/>
            </w:pPr>
            <w:r>
              <w:t>strmBW</w:t>
            </w:r>
          </w:p>
        </w:tc>
        <w:tc>
          <w:tcPr>
            <w:tcW w:w="2375" w:type="dxa"/>
          </w:tcPr>
          <w:p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314103" w:rsidRDefault="00314103" w:rsidP="00235ADD">
            <w:pPr>
              <w:pStyle w:val="Indented"/>
              <w:ind w:left="0"/>
              <w:jc w:val="center"/>
            </w:pPr>
            <w:r>
              <w:t>tag</w:t>
            </w:r>
          </w:p>
        </w:tc>
        <w:tc>
          <w:tcPr>
            <w:tcW w:w="2375"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rsidR="00213708" w:rsidRDefault="00213708" w:rsidP="00213708">
      <w:pPr>
        <w:autoSpaceDE w:val="0"/>
        <w:autoSpaceDN w:val="0"/>
        <w:adjustRightInd w:val="0"/>
        <w:spacing w:after="0"/>
        <w:rPr>
          <w:rFonts w:ascii="Consolas" w:hAnsi="Consolas" w:cs="Consolas"/>
          <w:sz w:val="19"/>
          <w:szCs w:val="19"/>
        </w:rPr>
      </w:pPr>
    </w:p>
    <w:p w:rsidR="00213708" w:rsidRDefault="00213708" w:rsidP="009B6C14">
      <w:pPr>
        <w:pStyle w:val="Indented"/>
        <w:ind w:left="0"/>
      </w:pPr>
    </w:p>
    <w:p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rsidR="00213708" w:rsidRDefault="00213708" w:rsidP="00213708">
      <w:pPr>
        <w:pStyle w:val="Indented"/>
      </w:pPr>
    </w:p>
    <w:p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rsidR="00213708" w:rsidRDefault="00213708" w:rsidP="00213708">
      <w:pPr>
        <w:pStyle w:val="Indented"/>
      </w:pPr>
    </w:p>
    <w:p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rsidR="00213708" w:rsidRDefault="00213708" w:rsidP="00213708">
      <w:pPr>
        <w:pStyle w:val="Indented"/>
      </w:pPr>
    </w:p>
    <w:p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rsidR="00213708" w:rsidRDefault="00213708" w:rsidP="00213708">
      <w:pPr>
        <w:pStyle w:val="Indented"/>
      </w:pPr>
    </w:p>
    <w:p w:rsidR="00213708" w:rsidRDefault="00213708" w:rsidP="00213708">
      <w:pPr>
        <w:pStyle w:val="Indented"/>
      </w:pPr>
      <w:r>
        <w:lastRenderedPageBreak/>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elements are accessed.  If the close parameter is set to true, the read stream will stop prefetching elements from memory after elemCnt elements, but the stream will stay open un</w:t>
      </w:r>
      <w:r w:rsidR="00780D14">
        <w:t>til the close routine is called</w:t>
      </w:r>
      <w:r>
        <w:t>.</w:t>
      </w:r>
    </w:p>
    <w:p w:rsidR="00213708" w:rsidRDefault="00213708" w:rsidP="00213708">
      <w:pPr>
        <w:pStyle w:val="Indented"/>
      </w:pPr>
    </w:p>
    <w:p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rsidR="00213708" w:rsidRDefault="00213708" w:rsidP="00213708">
      <w:pPr>
        <w:pStyle w:val="Indented"/>
      </w:pPr>
    </w:p>
    <w:p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rsidR="005024D4" w:rsidRDefault="005024D4" w:rsidP="00213708">
      <w:pPr>
        <w:pStyle w:val="Indented"/>
      </w:pPr>
    </w:p>
    <w:p w:rsidR="00FD7A90" w:rsidRDefault="00FD7A90" w:rsidP="00FD7A90">
      <w:pPr>
        <w:pStyle w:val="Indented"/>
      </w:pPr>
      <w:r>
        <w:t xml:space="preserve">The </w:t>
      </w:r>
      <w:r>
        <w:rPr>
          <w:b/>
        </w:rPr>
        <w:t>strmBW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rsidR="00FD7A90" w:rsidRDefault="00FD7A90" w:rsidP="00213708">
      <w:pPr>
        <w:pStyle w:val="Indented"/>
      </w:pPr>
    </w:p>
    <w:p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rsidR="00314103" w:rsidRDefault="00314103" w:rsidP="00314103">
      <w:pPr>
        <w:pStyle w:val="Indented"/>
      </w:pPr>
    </w:p>
    <w:p w:rsidR="00213708" w:rsidRDefault="00213708" w:rsidP="00213708">
      <w:pPr>
        <w:pStyle w:val="Appendix3"/>
      </w:pPr>
      <w:r>
        <w:t>Example:</w:t>
      </w:r>
    </w:p>
    <w:p w:rsidR="00287679" w:rsidRDefault="00287679" w:rsidP="00287679">
      <w:pPr>
        <w:pStyle w:val="codeexcerpt"/>
      </w:pPr>
      <w:r>
        <w:t>vadd.AddReadStream(name=A, type=uint64_t, memPort=0);</w:t>
      </w:r>
    </w:p>
    <w:p w:rsidR="00213708" w:rsidRDefault="00287679" w:rsidP="00287679">
      <w:pPr>
        <w:pStyle w:val="codeexcerpt"/>
      </w:pPr>
      <w:r>
        <w:t>vadd.AddReadStream(name=B, type=uint64_t, memPort=1);</w:t>
      </w:r>
    </w:p>
    <w:p w:rsidR="00287679" w:rsidRDefault="00287679" w:rsidP="00213708">
      <w:pPr>
        <w:pStyle w:val="Indented"/>
      </w:pPr>
    </w:p>
    <w:p w:rsidR="00213708" w:rsidRDefault="00213708" w:rsidP="00213708">
      <w:pPr>
        <w:pStyle w:val="Indented"/>
      </w:pPr>
      <w:r>
        <w:t xml:space="preserve">The example provides a </w:t>
      </w:r>
      <w:r w:rsidR="00287679">
        <w:t xml:space="preserve">two read streams, named A and B.  Each stream has a unique module memory port.  </w:t>
      </w:r>
    </w:p>
    <w:p w:rsidR="00213708" w:rsidRDefault="00213708" w:rsidP="00213708">
      <w:pPr>
        <w:pStyle w:val="Appendix3"/>
      </w:pPr>
      <w:r>
        <w:lastRenderedPageBreak/>
        <w:t>Generated Personality Interface:</w:t>
      </w:r>
    </w:p>
    <w:p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rsidR="00213708" w:rsidRDefault="00213708" w:rsidP="00213708">
      <w:pPr>
        <w:pStyle w:val="Indented"/>
      </w:pPr>
    </w:p>
    <w:p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rsidR="00213708" w:rsidRDefault="00213708" w:rsidP="00213708">
      <w:pPr>
        <w:pStyle w:val="Indented"/>
        <w:rPr>
          <w:b/>
        </w:rPr>
      </w:pPr>
    </w:p>
    <w:p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rsidR="009B62FE" w:rsidRDefault="009B62FE" w:rsidP="00213708">
      <w:pPr>
        <w:pStyle w:val="Indented"/>
        <w:ind w:left="720"/>
      </w:pPr>
    </w:p>
    <w:p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rsidR="009B62FE" w:rsidRDefault="009B62FE" w:rsidP="00213708">
      <w:pPr>
        <w:pStyle w:val="Indented"/>
        <w:ind w:left="720"/>
      </w:pPr>
    </w:p>
    <w:p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rsidR="00947E98" w:rsidRDefault="00947E98" w:rsidP="00213708">
      <w:pPr>
        <w:pStyle w:val="Indented"/>
        <w:ind w:left="720"/>
      </w:pPr>
    </w:p>
    <w:p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rsidR="002F6831" w:rsidRDefault="002F6831" w:rsidP="001A6339">
      <w:pPr>
        <w:pStyle w:val="Indented"/>
        <w:ind w:left="720"/>
      </w:pPr>
    </w:p>
    <w:p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rsidR="001A6339" w:rsidRDefault="001A6339" w:rsidP="001A6339">
      <w:pPr>
        <w:pStyle w:val="Indented"/>
        <w:ind w:left="720"/>
      </w:pPr>
    </w:p>
    <w:p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rsidR="00BD1B8A" w:rsidRDefault="00BD1B8A" w:rsidP="00BD1B8A">
      <w:pPr>
        <w:pStyle w:val="Indented"/>
        <w:ind w:left="720"/>
      </w:pPr>
    </w:p>
    <w:p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BD1B8A" w:rsidRDefault="00BD1B8A" w:rsidP="00BD1B8A">
      <w:pPr>
        <w:pStyle w:val="Indented"/>
        <w:ind w:left="720"/>
      </w:pPr>
    </w:p>
    <w:p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rsidR="00BD1B8A" w:rsidRDefault="00BD1B8A" w:rsidP="00BD1B8A">
      <w:pPr>
        <w:pStyle w:val="Indented"/>
        <w:rPr>
          <w:b/>
        </w:rPr>
      </w:pPr>
    </w:p>
    <w:p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rsidR="00BD1B8A" w:rsidRDefault="00BD1B8A" w:rsidP="00BD1B8A">
      <w:pPr>
        <w:pStyle w:val="Indented"/>
        <w:ind w:left="720"/>
      </w:pPr>
    </w:p>
    <w:p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rsidR="00BD1B8A" w:rsidRDefault="00BD1B8A" w:rsidP="00BD1B8A">
      <w:pPr>
        <w:pStyle w:val="Indented"/>
        <w:ind w:left="720"/>
      </w:pPr>
    </w:p>
    <w:p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rsidR="009D06FF" w:rsidRDefault="009D06FF" w:rsidP="009D06FF">
      <w:pPr>
        <w:pStyle w:val="Indented"/>
        <w:ind w:left="720"/>
      </w:pPr>
    </w:p>
    <w:p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9D06FF" w:rsidRDefault="009D06FF" w:rsidP="009D06FF">
      <w:pPr>
        <w:pStyle w:val="Indented"/>
        <w:ind w:left="720"/>
      </w:pPr>
    </w:p>
    <w:p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rsidR="009D06FF" w:rsidRDefault="009D06FF" w:rsidP="009D06FF">
      <w:pPr>
        <w:pStyle w:val="Indented"/>
        <w:rPr>
          <w:b/>
        </w:rPr>
      </w:pPr>
    </w:p>
    <w:p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rsidR="009D06FF" w:rsidRDefault="009D06FF" w:rsidP="009D06FF">
      <w:pPr>
        <w:pStyle w:val="Indented"/>
        <w:ind w:left="720"/>
      </w:pPr>
    </w:p>
    <w:p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rsidR="009D06FF" w:rsidRDefault="009D06FF" w:rsidP="00AE1B84">
      <w:pPr>
        <w:pStyle w:val="Indented"/>
        <w:ind w:left="0"/>
      </w:pPr>
    </w:p>
    <w:p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D83386" w:rsidRDefault="00D83386" w:rsidP="00BD1B8A">
      <w:pPr>
        <w:pStyle w:val="Indented"/>
        <w:ind w:left="720"/>
      </w:pPr>
    </w:p>
    <w:p w:rsidR="00AE1B84" w:rsidRDefault="00AE1B84" w:rsidP="00AE1B84">
      <w:pPr>
        <w:pStyle w:val="Indented"/>
        <w:rPr>
          <w:b/>
        </w:rPr>
      </w:pPr>
      <w:r>
        <w:rPr>
          <w:b/>
        </w:rPr>
        <w:t>bool ReadStreamLast&lt;_</w:t>
      </w:r>
      <w:r w:rsidRPr="009B62FE">
        <w:rPr>
          <w:b/>
          <w:i/>
        </w:rPr>
        <w:t>name</w:t>
      </w:r>
      <w:r>
        <w:rPr>
          <w:b/>
          <w:i/>
        </w:rPr>
        <w:t>&gt;</w:t>
      </w:r>
      <w:r>
        <w:rPr>
          <w:b/>
        </w:rPr>
        <w:t>( {strmId} );</w:t>
      </w:r>
    </w:p>
    <w:p w:rsidR="00AE1B84" w:rsidRDefault="00AE1B84" w:rsidP="00AE1B84">
      <w:pPr>
        <w:pStyle w:val="Indented"/>
        <w:rPr>
          <w:b/>
        </w:rPr>
      </w:pPr>
    </w:p>
    <w:p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rsidR="00AE1B84" w:rsidRDefault="00AE1B84" w:rsidP="00AE1B84">
      <w:pPr>
        <w:pStyle w:val="Indented"/>
        <w:ind w:left="720"/>
      </w:pPr>
    </w:p>
    <w:p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AE1B84">
      <w:pPr>
        <w:pStyle w:val="Indented"/>
        <w:ind w:left="720"/>
      </w:pPr>
    </w:p>
    <w:p w:rsidR="00F4688B" w:rsidRDefault="00F4688B" w:rsidP="00F4688B">
      <w:pPr>
        <w:pStyle w:val="Indented"/>
        <w:rPr>
          <w:b/>
        </w:rPr>
      </w:pPr>
      <w:r>
        <w:rPr>
          <w:b/>
        </w:rPr>
        <w:t>bool ReadStreamTag&lt;_</w:t>
      </w:r>
      <w:r w:rsidRPr="009B62FE">
        <w:rPr>
          <w:b/>
          <w:i/>
        </w:rPr>
        <w:t>name</w:t>
      </w:r>
      <w:r>
        <w:rPr>
          <w:b/>
          <w:i/>
        </w:rPr>
        <w:t>&gt;</w:t>
      </w:r>
      <w:r>
        <w:rPr>
          <w:b/>
        </w:rPr>
        <w:t>( {strmId} );</w:t>
      </w:r>
    </w:p>
    <w:p w:rsidR="00F4688B" w:rsidRDefault="00F4688B" w:rsidP="00F4688B">
      <w:pPr>
        <w:pStyle w:val="Indented"/>
        <w:rPr>
          <w:b/>
        </w:rPr>
      </w:pPr>
    </w:p>
    <w:p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rsidR="00F4688B" w:rsidRDefault="00F4688B" w:rsidP="00F4688B">
      <w:pPr>
        <w:pStyle w:val="Indented"/>
        <w:ind w:left="720"/>
      </w:pPr>
    </w:p>
    <w:p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rsidR="00F4688B" w:rsidRDefault="00F4688B" w:rsidP="00F4688B">
      <w:pPr>
        <w:pStyle w:val="Indented"/>
        <w:ind w:left="0"/>
      </w:pPr>
    </w:p>
    <w:p w:rsidR="00213708" w:rsidRDefault="00213708" w:rsidP="00213708">
      <w:pPr>
        <w:pStyle w:val="Appendix3"/>
      </w:pPr>
      <w:r>
        <w:t>Generated Host or Model Interface:</w:t>
      </w:r>
    </w:p>
    <w:p w:rsidR="00213708" w:rsidRDefault="00213708" w:rsidP="00213708">
      <w:pPr>
        <w:pStyle w:val="Indented"/>
      </w:pPr>
      <w:r>
        <w:t>No host or model interface is generated.</w:t>
      </w:r>
    </w:p>
    <w:p w:rsidR="00D83386" w:rsidRDefault="00D83386" w:rsidP="00D83386">
      <w:pPr>
        <w:pStyle w:val="Appendix20"/>
      </w:pPr>
      <w:bookmarkStart w:id="199" w:name="_Toc410915446"/>
      <w:bookmarkStart w:id="200" w:name="AddWriteStream"/>
      <w:r>
        <w:lastRenderedPageBreak/>
        <w:t>&lt;mod&gt;.AddWriteStream( … )</w:t>
      </w:r>
      <w:bookmarkEnd w:id="199"/>
    </w:p>
    <w:bookmarkEnd w:id="200"/>
    <w:p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rsidR="00D83386" w:rsidRPr="00C2260D" w:rsidRDefault="00D83386" w:rsidP="00D83386">
      <w:pPr>
        <w:pStyle w:val="Appendix3"/>
      </w:pPr>
      <w:r>
        <w:t>Description:</w:t>
      </w:r>
    </w:p>
    <w:p w:rsidR="00D83386" w:rsidRDefault="00D83386" w:rsidP="00D83386">
      <w:pPr>
        <w:pStyle w:val="Indented"/>
      </w:pPr>
      <w:r>
        <w:t xml:space="preserve">Adds a streaming memory </w:t>
      </w:r>
      <w:r w:rsidR="00D652D6">
        <w:t>write</w:t>
      </w:r>
      <w:r>
        <w:t xml:space="preserve"> interface to the associated module. </w:t>
      </w:r>
    </w:p>
    <w:p w:rsidR="00D83386" w:rsidRDefault="00D83386" w:rsidP="00D83386">
      <w:pPr>
        <w:pStyle w:val="Indented"/>
        <w:ind w:left="0"/>
      </w:pPr>
    </w:p>
    <w:p w:rsidR="00D83386" w:rsidRDefault="00D83386" w:rsidP="00D83386">
      <w:pPr>
        <w:pStyle w:val="Appendix3"/>
      </w:pPr>
      <w:r>
        <w:t>Parameters:</w:t>
      </w:r>
    </w:p>
    <w:p w:rsidR="00D83386" w:rsidRPr="000637BE" w:rsidRDefault="00D83386" w:rsidP="00D83386">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D83386" w:rsidRDefault="00D83386" w:rsidP="00D83386">
            <w:pPr>
              <w:pStyle w:val="Indented"/>
              <w:ind w:left="0"/>
              <w:jc w:val="center"/>
            </w:pPr>
            <w:r>
              <w:t>Parameter Name</w:t>
            </w:r>
          </w:p>
        </w:tc>
        <w:tc>
          <w:tcPr>
            <w:tcW w:w="2375"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name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type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strmCnt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elemCntW</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09532B" w:rsidRDefault="0009532B" w:rsidP="0053133F">
            <w:pPr>
              <w:pStyle w:val="Indented"/>
              <w:ind w:left="0"/>
              <w:jc w:val="center"/>
            </w:pPr>
            <w:r>
              <w:t>rspGrpW</w:t>
            </w:r>
          </w:p>
        </w:tc>
        <w:tc>
          <w:tcPr>
            <w:tcW w:w="2375" w:type="dxa"/>
            <w:vAlign w:val="center"/>
          </w:tcPr>
          <w:p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close</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w:t>
            </w:r>
            <w:r w:rsidR="00A73CE9">
              <w:t>Dst</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D83386" w:rsidP="0053133F">
            <w:pPr>
              <w:pStyle w:val="Indented"/>
              <w:ind w:left="0"/>
              <w:jc w:val="center"/>
            </w:pPr>
            <w:r>
              <w:t>memPort</w:t>
            </w:r>
          </w:p>
        </w:tc>
        <w:tc>
          <w:tcPr>
            <w:tcW w:w="2375" w:type="dxa"/>
            <w:vAlign w:val="center"/>
          </w:tcPr>
          <w:p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D83386" w:rsidRDefault="00074C88" w:rsidP="0053133F">
            <w:pPr>
              <w:pStyle w:val="Indented"/>
              <w:ind w:left="0"/>
              <w:jc w:val="center"/>
            </w:pPr>
            <w:r>
              <w:t>reserve</w:t>
            </w:r>
          </w:p>
        </w:tc>
        <w:tc>
          <w:tcPr>
            <w:tcW w:w="2375" w:type="dxa"/>
            <w:vAlign w:val="center"/>
          </w:tcPr>
          <w:p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rsidR="00D83386" w:rsidRDefault="00D83386" w:rsidP="00D83386">
      <w:pPr>
        <w:autoSpaceDE w:val="0"/>
        <w:autoSpaceDN w:val="0"/>
        <w:adjustRightInd w:val="0"/>
        <w:spacing w:after="0"/>
        <w:rPr>
          <w:rFonts w:ascii="Consolas" w:hAnsi="Consolas" w:cs="Consolas"/>
          <w:sz w:val="19"/>
          <w:szCs w:val="19"/>
        </w:rPr>
      </w:pPr>
    </w:p>
    <w:p w:rsidR="00D83386" w:rsidRDefault="00D83386" w:rsidP="00D83386">
      <w:pPr>
        <w:pStyle w:val="Indented"/>
        <w:ind w:left="0"/>
      </w:pPr>
    </w:p>
    <w:p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rsidR="00D83386" w:rsidRDefault="00D83386" w:rsidP="00D83386">
      <w:pPr>
        <w:pStyle w:val="Indented"/>
      </w:pPr>
    </w:p>
    <w:p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rsidR="00D83386" w:rsidRDefault="00D83386" w:rsidP="00D83386">
      <w:pPr>
        <w:pStyle w:val="Indented"/>
      </w:pPr>
    </w:p>
    <w:p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rsidR="00D83386" w:rsidRDefault="00D83386" w:rsidP="00D83386">
      <w:pPr>
        <w:pStyle w:val="Indented"/>
      </w:pPr>
    </w:p>
    <w:p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rsidR="00193385" w:rsidRDefault="00193385" w:rsidP="00193385">
      <w:pPr>
        <w:pStyle w:val="Indented"/>
      </w:pPr>
    </w:p>
    <w:p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rsidR="00AC1E48" w:rsidRDefault="00AC1E48" w:rsidP="00AC1E48">
      <w:pPr>
        <w:pStyle w:val="Indented"/>
      </w:pPr>
    </w:p>
    <w:p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rsidR="00D83386" w:rsidRDefault="00D83386" w:rsidP="00D83386">
      <w:pPr>
        <w:pStyle w:val="Indented"/>
      </w:pPr>
    </w:p>
    <w:p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rsidR="00D83386" w:rsidRDefault="00D83386" w:rsidP="00D83386">
      <w:pPr>
        <w:pStyle w:val="Indented"/>
      </w:pPr>
    </w:p>
    <w:p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rsidR="00D83386" w:rsidRDefault="00D83386" w:rsidP="00D83386">
      <w:pPr>
        <w:pStyle w:val="Indented"/>
      </w:pPr>
    </w:p>
    <w:p w:rsidR="00D83386"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p>
    <w:p w:rsidR="00D83386" w:rsidRDefault="00D83386" w:rsidP="00D83386">
      <w:pPr>
        <w:pStyle w:val="Appendix3"/>
      </w:pPr>
      <w:r>
        <w:t>Example:</w:t>
      </w:r>
    </w:p>
    <w:p w:rsidR="00D83386" w:rsidRDefault="00D83386" w:rsidP="00D83386">
      <w:pPr>
        <w:pStyle w:val="codeexcerpt"/>
      </w:pPr>
      <w:r>
        <w:t>vadd.Add</w:t>
      </w:r>
      <w:r w:rsidR="0050388E">
        <w:t>Write</w:t>
      </w:r>
      <w:r>
        <w:t>Stream(name=</w:t>
      </w:r>
      <w:r w:rsidR="0050388E">
        <w:t>C</w:t>
      </w:r>
      <w:r>
        <w:t>, type=uint64_t, memPort=</w:t>
      </w:r>
      <w:r w:rsidR="0050388E">
        <w:t>2</w:t>
      </w:r>
      <w:r>
        <w:t>);</w:t>
      </w:r>
    </w:p>
    <w:p w:rsidR="00D83386" w:rsidRDefault="00D83386" w:rsidP="00D83386">
      <w:pPr>
        <w:pStyle w:val="Indented"/>
      </w:pPr>
    </w:p>
    <w:p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rsidR="00D83386" w:rsidRDefault="00D83386" w:rsidP="00D83386">
      <w:pPr>
        <w:pStyle w:val="Appendix3"/>
      </w:pPr>
      <w:r>
        <w:t>Generated Personality Interface:</w:t>
      </w:r>
    </w:p>
    <w:p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rsidR="00D83386" w:rsidRDefault="00D83386" w:rsidP="00D83386">
      <w:pPr>
        <w:pStyle w:val="Indented"/>
      </w:pPr>
    </w:p>
    <w:p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}addr {, elemCnt}</w:t>
      </w:r>
      <w:r w:rsidR="00F658EF">
        <w:rPr>
          <w:b/>
        </w:rPr>
        <w:t>{, rspGrpId}</w:t>
      </w:r>
      <w:r w:rsidR="00D83386">
        <w:rPr>
          <w:b/>
        </w:rPr>
        <w:t>);</w:t>
      </w:r>
    </w:p>
    <w:p w:rsidR="00D83386" w:rsidRDefault="00D83386" w:rsidP="00D83386">
      <w:pPr>
        <w:pStyle w:val="Indented"/>
        <w:rPr>
          <w:b/>
        </w:rPr>
      </w:pPr>
    </w:p>
    <w:p w:rsidR="00D83386" w:rsidRPr="00A7280B" w:rsidRDefault="00D83386" w:rsidP="00A7280B">
      <w:pPr>
        <w:pStyle w:val="Indented"/>
        <w:ind w:left="720"/>
        <w:rPr>
          <w:i/>
        </w:rPr>
      </w:pPr>
      <w:r w:rsidRPr="00FE2189">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rsidR="00D83386" w:rsidRDefault="00D83386" w:rsidP="00D83386">
      <w:pPr>
        <w:pStyle w:val="Indented"/>
        <w:ind w:left="720"/>
      </w:pPr>
    </w:p>
    <w:p w:rsidR="00D83386" w:rsidRDefault="00D83386" w:rsidP="00D83386">
      <w:pPr>
        <w:pStyle w:val="Indented"/>
        <w:ind w:left="720"/>
      </w:pPr>
      <w:r>
        <w:rPr>
          <w:b/>
        </w:rPr>
        <w:lastRenderedPageBreak/>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ind w:left="720"/>
      </w:pPr>
      <w:r>
        <w:rPr>
          <w:b/>
        </w:rPr>
        <w:t>addr</w:t>
      </w:r>
      <w:r>
        <w:t xml:space="preserve"> – Specifies the 48 bit starting address for the first element to be </w:t>
      </w:r>
      <w:r w:rsidR="00A7280B">
        <w:t>written</w:t>
      </w:r>
      <w:r>
        <w:t>.</w:t>
      </w:r>
    </w:p>
    <w:p w:rsidR="00D83386" w:rsidRDefault="00D83386" w:rsidP="00D83386">
      <w:pPr>
        <w:pStyle w:val="Indented"/>
        <w:ind w:left="720"/>
      </w:pPr>
    </w:p>
    <w:p w:rsidR="00D83386" w:rsidRDefault="00D83386" w:rsidP="00D83386">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rsidR="00193385" w:rsidRDefault="00193385" w:rsidP="00D83386">
      <w:pPr>
        <w:pStyle w:val="Indented"/>
        <w:ind w:left="720"/>
      </w:pPr>
    </w:p>
    <w:p w:rsidR="00193385" w:rsidRDefault="00193385" w:rsidP="00D83386">
      <w:pPr>
        <w:pStyle w:val="Indented"/>
        <w:ind w:left="720"/>
      </w:pPr>
      <w:r w:rsidRPr="00193385">
        <w:rPr>
          <w:b/>
        </w:rPr>
        <w:t>rspGrpId</w:t>
      </w:r>
      <w:r>
        <w:t xml:space="preserve"> </w:t>
      </w:r>
      <w:r w:rsidR="00EF4E87">
        <w:t>–</w:t>
      </w:r>
      <w:r>
        <w:t xml:space="preserve"> </w:t>
      </w:r>
      <w:r w:rsidR="00EF4E87">
        <w:t xml:space="preserve">specifies the response group for the write stream.  If the </w:t>
      </w:r>
      <w:r w:rsidR="00EF4E87" w:rsidRPr="00EF4E87">
        <w:rPr>
          <w:i/>
        </w:rPr>
        <w:t>AddWriteStream respGrpW</w:t>
      </w:r>
      <w:r w:rsidR="00EF4E87">
        <w:t xml:space="preserve"> parameter is not specified the </w:t>
      </w:r>
      <w:r w:rsidR="00EF4E87" w:rsidRPr="00EF4E87">
        <w:rPr>
          <w:i/>
        </w:rPr>
        <w:t>respGrpId</w:t>
      </w:r>
      <w:r w:rsidR="00EF4E87">
        <w:t xml:space="preserve"> parameter is not present and the thread ID is used.</w:t>
      </w:r>
    </w:p>
    <w:p w:rsidR="00D83386" w:rsidRDefault="00D83386" w:rsidP="00D83386">
      <w:pPr>
        <w:pStyle w:val="Indented"/>
        <w:ind w:left="720"/>
      </w:pPr>
    </w:p>
    <w:p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rsidR="00572A61" w:rsidRDefault="00572A61" w:rsidP="00D83386">
      <w:pPr>
        <w:pStyle w:val="Indented"/>
        <w:ind w:left="720"/>
      </w:pPr>
    </w:p>
    <w:p w:rsidR="00572A61" w:rsidRDefault="00572A61" w:rsidP="00572A61">
      <w:pPr>
        <w:pStyle w:val="Indented"/>
        <w:rPr>
          <w:b/>
        </w:rPr>
      </w:pPr>
      <w:r>
        <w:rPr>
          <w:b/>
        </w:rPr>
        <w:t>void WriteStreamPause_</w:t>
      </w:r>
      <w:r w:rsidRPr="009B62FE">
        <w:rPr>
          <w:b/>
          <w:i/>
        </w:rPr>
        <w:t>name</w:t>
      </w:r>
      <w:r>
        <w:rPr>
          <w:b/>
        </w:rPr>
        <w:t>( {strmId, } nextInstr</w:t>
      </w:r>
      <w:r w:rsidR="00EF4E87">
        <w:rPr>
          <w:b/>
        </w:rPr>
        <w:t>, {rspGrpId}</w:t>
      </w:r>
      <w:r>
        <w:rPr>
          <w:b/>
        </w:rPr>
        <w:t xml:space="preserve"> );</w:t>
      </w:r>
    </w:p>
    <w:p w:rsidR="00572A61" w:rsidRDefault="00572A61" w:rsidP="00572A61">
      <w:pPr>
        <w:pStyle w:val="Indented"/>
        <w:rPr>
          <w:b/>
        </w:rPr>
      </w:pPr>
    </w:p>
    <w:p w:rsidR="00572A61" w:rsidRDefault="00572A61" w:rsidP="00572A61">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and all writes to the stream have been written to memory</w:t>
      </w:r>
    </w:p>
    <w:p w:rsidR="00572A61" w:rsidRDefault="00572A61" w:rsidP="00572A61">
      <w:pPr>
        <w:pStyle w:val="Indented"/>
        <w:ind w:left="720"/>
      </w:pPr>
    </w:p>
    <w:p w:rsidR="00445F15" w:rsidRDefault="00445F15" w:rsidP="00445F15">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rsidR="00572A61" w:rsidRDefault="00572A61" w:rsidP="00D83386">
      <w:pPr>
        <w:pStyle w:val="Indented"/>
        <w:ind w:left="720"/>
      </w:pPr>
    </w:p>
    <w:p w:rsidR="00445F15" w:rsidRDefault="00445F15" w:rsidP="00445F15">
      <w:pPr>
        <w:pStyle w:val="Indented"/>
        <w:ind w:left="720"/>
      </w:pPr>
      <w:r>
        <w:rPr>
          <w:b/>
        </w:rPr>
        <w:t>nextInstr</w:t>
      </w:r>
      <w:r>
        <w:t xml:space="preserve"> – Specifies the next instruction for the thread to execute, once the specified stream has been completely written to memory.</w:t>
      </w:r>
    </w:p>
    <w:p w:rsidR="00EF4E87" w:rsidRDefault="00EF4E87" w:rsidP="00445F15">
      <w:pPr>
        <w:pStyle w:val="Indented"/>
        <w:ind w:left="720"/>
      </w:pPr>
    </w:p>
    <w:p w:rsidR="00EF4E87" w:rsidRDefault="00EF4E87" w:rsidP="00EF4E87">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rsidR="00EF4E87" w:rsidRDefault="00EF4E87" w:rsidP="00445F15">
      <w:pPr>
        <w:pStyle w:val="Indented"/>
        <w:ind w:left="720"/>
      </w:pPr>
    </w:p>
    <w:p w:rsidR="0009532B" w:rsidRDefault="0009532B" w:rsidP="00445F15">
      <w:pPr>
        <w:pStyle w:val="Indented"/>
        <w:ind w:left="720"/>
      </w:pPr>
    </w:p>
    <w:p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rsidR="00D83386" w:rsidRDefault="00D83386" w:rsidP="00D83386">
      <w:pPr>
        <w:pStyle w:val="Indented"/>
        <w:rPr>
          <w:b/>
        </w:rPr>
      </w:pPr>
    </w:p>
    <w:p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rsidR="00D83386" w:rsidRDefault="00D83386" w:rsidP="00D83386">
      <w:pPr>
        <w:pStyle w:val="Indented"/>
        <w:rPr>
          <w:b/>
        </w:rPr>
      </w:pPr>
    </w:p>
    <w:p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rsidR="00D83386" w:rsidRDefault="00D83386" w:rsidP="00D83386">
      <w:pPr>
        <w:pStyle w:val="Indented"/>
        <w:ind w:left="720"/>
      </w:pPr>
    </w:p>
    <w:p w:rsidR="00D83386" w:rsidRDefault="00D83386" w:rsidP="00D83386">
      <w:pPr>
        <w:pStyle w:val="Indented"/>
        <w:ind w:left="720"/>
      </w:pPr>
      <w:r>
        <w:rPr>
          <w:b/>
        </w:rPr>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p>
    <w:p w:rsidR="00D83386" w:rsidRDefault="00D83386" w:rsidP="00D83386">
      <w:pPr>
        <w:pStyle w:val="Indented"/>
        <w:ind w:left="720"/>
      </w:pPr>
    </w:p>
    <w:p w:rsidR="00D83386" w:rsidRDefault="00D83386" w:rsidP="00D83386">
      <w:pPr>
        <w:pStyle w:val="Indented"/>
        <w:rPr>
          <w:b/>
        </w:rPr>
      </w:pPr>
      <w:r>
        <w:rPr>
          <w:b/>
        </w:rPr>
        <w:t xml:space="preserve">type </w:t>
      </w:r>
      <w:r w:rsidR="007E11F6">
        <w:rPr>
          <w:b/>
        </w:rPr>
        <w:t>Write</w:t>
      </w:r>
      <w:r>
        <w:rPr>
          <w:b/>
        </w:rPr>
        <w:t>Stream_</w:t>
      </w:r>
      <w:r w:rsidRPr="009B62FE">
        <w:rPr>
          <w:b/>
          <w:i/>
        </w:rPr>
        <w:t>name</w:t>
      </w:r>
      <w:r>
        <w:rPr>
          <w:b/>
        </w:rPr>
        <w:t>( {strmId</w:t>
      </w:r>
      <w:r w:rsidR="007E11F6">
        <w:rPr>
          <w:b/>
        </w:rPr>
        <w:t xml:space="preserve">, </w:t>
      </w:r>
      <w:r>
        <w:rPr>
          <w:b/>
        </w:rPr>
        <w:t xml:space="preserve">} </w:t>
      </w:r>
      <w:r w:rsidR="007E11F6">
        <w:rPr>
          <w:b/>
        </w:rPr>
        <w:t>elemData</w:t>
      </w:r>
      <w:r>
        <w:rPr>
          <w:b/>
        </w:rPr>
        <w:t>);</w:t>
      </w:r>
    </w:p>
    <w:p w:rsidR="00D83386" w:rsidRDefault="00D83386" w:rsidP="00D83386">
      <w:pPr>
        <w:pStyle w:val="Indented"/>
        <w:rPr>
          <w:b/>
        </w:rPr>
      </w:pPr>
    </w:p>
    <w:p w:rsidR="00D83386" w:rsidRDefault="00D83386" w:rsidP="00D83386">
      <w:pPr>
        <w:pStyle w:val="Indented"/>
        <w:ind w:left="720"/>
      </w:pPr>
      <w:r w:rsidRPr="00FE2189">
        <w:t xml:space="preserve">The </w:t>
      </w:r>
      <w:r w:rsidR="007E11F6">
        <w:rPr>
          <w:i/>
        </w:rPr>
        <w:t>Write</w:t>
      </w:r>
      <w:r>
        <w:rPr>
          <w:i/>
        </w:rPr>
        <w:t>Stream</w:t>
      </w:r>
      <w:r w:rsidRPr="00FE2189">
        <w:t xml:space="preserve"> routine </w:t>
      </w:r>
      <w:r w:rsidR="007E11F6">
        <w:t>writes the next element to the write stream</w:t>
      </w:r>
      <w:r>
        <w:t>.  Note that the</w:t>
      </w:r>
      <w:r w:rsidR="007E11F6">
        <w:rPr>
          <w:i/>
        </w:rPr>
        <w:t>Write</w:t>
      </w:r>
      <w:r w:rsidRPr="00BD1B8A">
        <w:rPr>
          <w:i/>
        </w:rPr>
        <w:t>Stream</w:t>
      </w:r>
      <w:r>
        <w:rPr>
          <w:i/>
        </w:rPr>
        <w:t>Ready</w:t>
      </w:r>
      <w:r>
        <w:t xml:space="preserve"> routine should be called prior to calling the </w:t>
      </w:r>
      <w:r w:rsidR="007E11F6">
        <w:rPr>
          <w:i/>
        </w:rPr>
        <w:t>Write</w:t>
      </w:r>
      <w:r w:rsidRPr="00D83386">
        <w:rPr>
          <w:i/>
        </w:rPr>
        <w:t>Stream</w:t>
      </w:r>
      <w:r>
        <w:t xml:space="preserve"> routine to check that the next element for the stream </w:t>
      </w:r>
      <w:r w:rsidR="007E11F6">
        <w:t>can be accepted</w:t>
      </w:r>
      <w:r>
        <w:t>.</w:t>
      </w:r>
    </w:p>
    <w:p w:rsidR="00D83386" w:rsidRDefault="00D83386" w:rsidP="00D83386">
      <w:pPr>
        <w:pStyle w:val="Indented"/>
        <w:ind w:left="720"/>
      </w:pPr>
    </w:p>
    <w:p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7E11F6">
        <w:rPr>
          <w:i/>
        </w:rPr>
        <w:t>Write</w:t>
      </w:r>
      <w:r w:rsidRPr="00947E98">
        <w:rPr>
          <w:i/>
        </w:rPr>
        <w:t>Stream strmCnt</w:t>
      </w:r>
      <w:r>
        <w:t xml:space="preserve"> parameter is not specified.  If the </w:t>
      </w:r>
      <w:r w:rsidRPr="00947E98">
        <w:rPr>
          <w:i/>
        </w:rPr>
        <w:t>Add</w:t>
      </w:r>
      <w:r w:rsidR="007E11F6">
        <w:rPr>
          <w:i/>
        </w:rPr>
        <w:t>Write</w:t>
      </w:r>
      <w:r w:rsidRPr="00947E98">
        <w:rPr>
          <w:i/>
        </w:rPr>
        <w:t>Stream strmCnt</w:t>
      </w:r>
      <w:r>
        <w:t xml:space="preserve"> parameter is 1, the </w:t>
      </w:r>
      <w:r w:rsidRPr="00947E98">
        <w:rPr>
          <w:i/>
        </w:rPr>
        <w:t>strmId</w:t>
      </w:r>
      <w:r>
        <w:t xml:space="preserve"> is zero.</w:t>
      </w:r>
    </w:p>
    <w:p w:rsidR="00D83386" w:rsidRDefault="00D83386" w:rsidP="00D83386">
      <w:pPr>
        <w:pStyle w:val="Indented"/>
        <w:ind w:left="720"/>
      </w:pPr>
    </w:p>
    <w:p w:rsidR="00D83386" w:rsidRDefault="00D83386" w:rsidP="00D83386">
      <w:pPr>
        <w:pStyle w:val="Appendix3"/>
      </w:pPr>
      <w:r>
        <w:t>Generated Host or Model Interface:</w:t>
      </w:r>
    </w:p>
    <w:p w:rsidR="00D83386" w:rsidRPr="0018322F" w:rsidRDefault="00D83386" w:rsidP="00D83386">
      <w:pPr>
        <w:pStyle w:val="Indented"/>
      </w:pPr>
      <w:r>
        <w:t>No host or model interface is generated.</w:t>
      </w:r>
    </w:p>
    <w:p w:rsidR="00D83386" w:rsidRDefault="00D83386" w:rsidP="00D83386">
      <w:pPr>
        <w:pStyle w:val="Indented"/>
      </w:pPr>
    </w:p>
    <w:p w:rsidR="00D83386" w:rsidRPr="0018322F" w:rsidRDefault="00D83386" w:rsidP="00213708">
      <w:pPr>
        <w:pStyle w:val="Indented"/>
      </w:pPr>
    </w:p>
    <w:p w:rsidR="00DD1BED" w:rsidRDefault="00DD1BED" w:rsidP="00DD1BED">
      <w:pPr>
        <w:pStyle w:val="Appendix20"/>
      </w:pPr>
      <w:bookmarkStart w:id="201" w:name="AddMsgIntf"/>
      <w:bookmarkStart w:id="202" w:name="_Toc410915447"/>
      <w:bookmarkEnd w:id="201"/>
      <w:r>
        <w:lastRenderedPageBreak/>
        <w:t>&lt;mod&gt;.AddMsgIntf( … )</w:t>
      </w:r>
      <w:bookmarkEnd w:id="202"/>
    </w:p>
    <w:p w:rsidR="009A376B" w:rsidRDefault="009A376B" w:rsidP="00DD1BED">
      <w:pPr>
        <w:pStyle w:val="Appendix3"/>
      </w:pPr>
      <w:r>
        <w:t>&lt;mod&gt;.AddMsgIntf( dir=&lt;direction&gt;, name=&lt;name&gt;, type=&lt;type&gt; )</w:t>
      </w:r>
    </w:p>
    <w:p w:rsidR="009A376B" w:rsidRPr="00C2260D" w:rsidRDefault="009A376B" w:rsidP="00DD1BED">
      <w:pPr>
        <w:pStyle w:val="Appendix3"/>
      </w:pPr>
      <w:r>
        <w:t>Description:</w:t>
      </w:r>
    </w:p>
    <w:p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rsidR="009A376B" w:rsidRDefault="009A376B" w:rsidP="009A376B">
      <w:pPr>
        <w:pStyle w:val="Indented"/>
      </w:pPr>
    </w:p>
    <w:p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rsidR="009A376B" w:rsidRDefault="009A376B" w:rsidP="009A376B">
      <w:pPr>
        <w:pStyle w:val="Indented"/>
      </w:pPr>
    </w:p>
    <w:p w:rsidR="009A376B" w:rsidRDefault="009A376B" w:rsidP="009A376B">
      <w:pPr>
        <w:pStyle w:val="Indented"/>
      </w:pPr>
      <w:r>
        <w:t>The message is staged with one or more register stages from the source module to the destination module(s).</w:t>
      </w:r>
    </w:p>
    <w:p w:rsidR="009A376B" w:rsidRDefault="009A376B" w:rsidP="00AD0562">
      <w:pPr>
        <w:pStyle w:val="Indented"/>
        <w:ind w:left="0"/>
      </w:pPr>
    </w:p>
    <w:p w:rsidR="009A376B" w:rsidRDefault="009A376B" w:rsidP="00DD1BED">
      <w:pPr>
        <w:pStyle w:val="Appendix3"/>
      </w:pPr>
      <w:r>
        <w:t>Parameters:</w:t>
      </w:r>
    </w:p>
    <w:p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dimen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queueW</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rsidTr="009A376B">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fanin</w:t>
            </w:r>
          </w:p>
        </w:tc>
        <w:tc>
          <w:tcPr>
            <w:tcW w:w="2375"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E9303C" w:rsidRDefault="00E9303C" w:rsidP="009A376B">
            <w:pPr>
              <w:pStyle w:val="Indented"/>
              <w:ind w:left="0"/>
              <w:jc w:val="center"/>
            </w:pPr>
            <w:r>
              <w:t>fanout</w:t>
            </w:r>
          </w:p>
        </w:tc>
        <w:tc>
          <w:tcPr>
            <w:tcW w:w="2375"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rsidTr="009A376B">
        <w:tc>
          <w:tcPr>
            <w:cnfStyle w:val="001000000000" w:firstRow="0" w:lastRow="0" w:firstColumn="1" w:lastColumn="0" w:oddVBand="0" w:evenVBand="0" w:oddHBand="0" w:evenHBand="0" w:firstRowFirstColumn="0" w:firstRowLastColumn="0" w:lastRowFirstColumn="0" w:lastRowLastColumn="0"/>
            <w:tcW w:w="2304" w:type="dxa"/>
          </w:tcPr>
          <w:p w:rsidR="008615D6" w:rsidRDefault="008615D6" w:rsidP="009A376B">
            <w:pPr>
              <w:pStyle w:val="Indented"/>
              <w:ind w:left="0"/>
              <w:jc w:val="center"/>
            </w:pPr>
            <w:r>
              <w:t>autoConn</w:t>
            </w:r>
          </w:p>
        </w:tc>
        <w:tc>
          <w:tcPr>
            <w:tcW w:w="2375"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 interface.</w:t>
      </w:r>
    </w:p>
    <w:p w:rsidR="009A376B" w:rsidRDefault="009A376B" w:rsidP="009A376B">
      <w:pPr>
        <w:pStyle w:val="Indented"/>
      </w:pPr>
    </w:p>
    <w:p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rsidR="00E9303C" w:rsidRDefault="00E9303C" w:rsidP="009A376B">
      <w:pPr>
        <w:pStyle w:val="Indented"/>
      </w:pPr>
    </w:p>
    <w:p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rsidR="00BD2A05" w:rsidRDefault="00BD2A05" w:rsidP="00E9303C">
      <w:pPr>
        <w:pStyle w:val="Indented"/>
      </w:pPr>
    </w:p>
    <w:p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rsidR="00E9303C" w:rsidRDefault="00E9303C" w:rsidP="009A376B">
      <w:pPr>
        <w:pStyle w:val="Indented"/>
      </w:pPr>
    </w:p>
    <w:p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rsidR="00BD2A05" w:rsidRDefault="00BD2A05" w:rsidP="009A376B">
      <w:pPr>
        <w:pStyle w:val="Indented"/>
      </w:pPr>
    </w:p>
    <w:p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rsidR="008615D6" w:rsidRDefault="008615D6" w:rsidP="00B60FD5">
      <w:pPr>
        <w:pStyle w:val="Indented"/>
      </w:pPr>
    </w:p>
    <w:p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rsidR="00B60FD5" w:rsidRDefault="00B60FD5" w:rsidP="009A376B">
      <w:pPr>
        <w:pStyle w:val="Indented"/>
      </w:pPr>
    </w:p>
    <w:p w:rsidR="009A376B" w:rsidRDefault="009A376B" w:rsidP="00DD1BED">
      <w:pPr>
        <w:pStyle w:val="Appendix3"/>
      </w:pPr>
      <w:r>
        <w:t>Example:</w:t>
      </w:r>
    </w:p>
    <w:p w:rsidR="009A376B" w:rsidRDefault="009A376B" w:rsidP="009A376B">
      <w:pPr>
        <w:autoSpaceDE w:val="0"/>
        <w:autoSpaceDN w:val="0"/>
        <w:adjustRightInd w:val="0"/>
        <w:spacing w:after="0"/>
        <w:ind w:firstLine="720"/>
      </w:pPr>
      <w:r>
        <w:t>send</w:t>
      </w:r>
      <w:r w:rsidRPr="0082429E">
        <w:t>.</w:t>
      </w:r>
      <w:r>
        <w:t xml:space="preserve"> AddMsgIntf( dir=out, name=msgIntf1, type=bool );</w:t>
      </w:r>
    </w:p>
    <w:p w:rsidR="009A376B" w:rsidRDefault="009A376B" w:rsidP="009A376B">
      <w:pPr>
        <w:autoSpaceDE w:val="0"/>
        <w:autoSpaceDN w:val="0"/>
        <w:adjustRightInd w:val="0"/>
        <w:spacing w:after="0"/>
        <w:ind w:firstLine="720"/>
      </w:pPr>
      <w:r>
        <w:t>recv</w:t>
      </w:r>
      <w:r w:rsidRPr="0082429E">
        <w:t>.</w:t>
      </w:r>
      <w:r>
        <w:t xml:space="preserve"> AddMsgIntf( dir=in, name=msgIntf1, type=bool );</w:t>
      </w:r>
    </w:p>
    <w:p w:rsidR="009A376B" w:rsidRDefault="009A376B" w:rsidP="009A376B">
      <w:pPr>
        <w:autoSpaceDE w:val="0"/>
        <w:autoSpaceDN w:val="0"/>
        <w:adjustRightInd w:val="0"/>
        <w:spacing w:after="0"/>
        <w:ind w:firstLine="720"/>
      </w:pPr>
    </w:p>
    <w:p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rsidR="009A376B" w:rsidRDefault="009A376B" w:rsidP="00DD1BED">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rsidR="009A376B" w:rsidRDefault="009A376B" w:rsidP="009A376B">
      <w:pPr>
        <w:pStyle w:val="Indented"/>
      </w:pPr>
    </w:p>
    <w:p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rsidR="009A376B" w:rsidRDefault="009A376B" w:rsidP="009A376B">
      <w:pPr>
        <w:pStyle w:val="Indented"/>
        <w:rPr>
          <w:b/>
        </w:rPr>
      </w:pPr>
    </w:p>
    <w:p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0A1F2B">
        <w:t xml:space="preserve">The instruction should use </w:t>
      </w:r>
      <w:r w:rsidR="000A1F2B" w:rsidRPr="00EC2472">
        <w:rPr>
          <w:i/>
        </w:rPr>
        <w:t xml:space="preserve">HtRetry() </w:t>
      </w:r>
      <w:r w:rsidR="000A1F2B">
        <w:t xml:space="preserve">to retry the instruction if the routine evaluates to true. </w:t>
      </w:r>
    </w:p>
    <w:p w:rsidR="00B60FD5" w:rsidRDefault="00B60FD5" w:rsidP="009A376B">
      <w:pPr>
        <w:pStyle w:val="Indented"/>
      </w:pPr>
    </w:p>
    <w:p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rsidR="00B60FD5" w:rsidRDefault="00B60FD5" w:rsidP="00B60FD5">
      <w:pPr>
        <w:pStyle w:val="Indented"/>
        <w:rPr>
          <w:b/>
        </w:rPr>
      </w:pPr>
    </w:p>
    <w:p w:rsidR="00B60FD5" w:rsidRPr="00FE2189" w:rsidRDefault="00B60FD5" w:rsidP="00B60FD5">
      <w:pPr>
        <w:pStyle w:val="Indented"/>
        <w:ind w:left="720"/>
      </w:pPr>
      <w:r w:rsidRPr="00FE2189">
        <w:t xml:space="preserve">The </w:t>
      </w:r>
      <w:r w:rsidRPr="00475E3F">
        <w:rPr>
          <w:i/>
        </w:rPr>
        <w:t>SendMsg</w:t>
      </w:r>
      <w:r>
        <w:rPr>
          <w:i/>
        </w:rPr>
        <w:t>Full</w:t>
      </w:r>
      <w:r w:rsidRPr="00FE2189">
        <w:t xml:space="preserve"> routine is used to </w:t>
      </w:r>
      <w:r>
        <w:t xml:space="preserve">determine if the </w:t>
      </w:r>
      <w:r w:rsidRPr="00475E3F">
        <w:rPr>
          <w:i/>
        </w:rPr>
        <w:t>name</w:t>
      </w:r>
      <w:r>
        <w:t xml:space="preserve"> messaging interface can accept a new message.  The instruction should use </w:t>
      </w:r>
      <w:r w:rsidRPr="00EC2472">
        <w:rPr>
          <w:i/>
        </w:rPr>
        <w:t xml:space="preserve">HtRetry() </w:t>
      </w:r>
      <w:r>
        <w:t xml:space="preserve">to retry the instruction if the routine evaluates to true. </w:t>
      </w:r>
    </w:p>
    <w:p w:rsidR="00B60FD5" w:rsidRDefault="00B60FD5" w:rsidP="009A376B">
      <w:pPr>
        <w:pStyle w:val="Indented"/>
      </w:pPr>
    </w:p>
    <w:p w:rsidR="009A376B" w:rsidRDefault="009A376B" w:rsidP="009A376B">
      <w:pPr>
        <w:pStyle w:val="Indented"/>
        <w:rPr>
          <w:b/>
        </w:rPr>
      </w:pPr>
      <w:r>
        <w:rPr>
          <w:b/>
        </w:rPr>
        <w:t>void SendMsg_</w:t>
      </w:r>
      <w:r w:rsidRPr="00FE2189">
        <w:rPr>
          <w:b/>
          <w:i/>
        </w:rPr>
        <w:t>name</w:t>
      </w:r>
      <w:r w:rsidRPr="004E2DC7">
        <w:rPr>
          <w:b/>
        </w:rPr>
        <w:t>(</w:t>
      </w:r>
      <w:r w:rsidR="001E421A">
        <w:rPr>
          <w:b/>
        </w:rPr>
        <w:t>dimenIdx, replIdx,</w:t>
      </w:r>
      <w:r>
        <w:rPr>
          <w:b/>
        </w:rPr>
        <w:t xml:space="preserve"> msg</w:t>
      </w:r>
      <w:r w:rsidRPr="004E2DC7">
        <w:rPr>
          <w:b/>
        </w:rPr>
        <w:t>)</w:t>
      </w:r>
    </w:p>
    <w:p w:rsidR="009A376B" w:rsidRDefault="009A376B" w:rsidP="009A376B">
      <w:pPr>
        <w:pStyle w:val="Indented"/>
        <w:rPr>
          <w:b/>
        </w:rPr>
      </w:pPr>
    </w:p>
    <w:p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rsidR="009A376B" w:rsidRDefault="009A376B" w:rsidP="009A376B">
      <w:pPr>
        <w:pStyle w:val="Indented"/>
        <w:ind w:firstLine="288"/>
      </w:pPr>
    </w:p>
    <w:p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rsidR="009A376B" w:rsidRDefault="009A376B" w:rsidP="009A376B">
      <w:pPr>
        <w:pStyle w:val="Indented"/>
        <w:rPr>
          <w:b/>
        </w:rPr>
      </w:pPr>
    </w:p>
    <w:p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rsidR="00433974" w:rsidRDefault="00433974">
      <w:pPr>
        <w:pStyle w:val="Indented"/>
        <w:ind w:left="720"/>
      </w:pPr>
    </w:p>
    <w:p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rsidR="00433974" w:rsidRDefault="00433974" w:rsidP="00433974">
      <w:pPr>
        <w:pStyle w:val="Indented"/>
        <w:rPr>
          <w:b/>
        </w:rPr>
      </w:pPr>
    </w:p>
    <w:p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rsidR="009A376B" w:rsidRDefault="009A376B" w:rsidP="009A376B">
      <w:pPr>
        <w:pStyle w:val="Indented"/>
        <w:ind w:firstLine="288"/>
      </w:pPr>
    </w:p>
    <w:p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rsidR="009A376B" w:rsidRDefault="009A376B" w:rsidP="009A376B">
      <w:pPr>
        <w:pStyle w:val="Indented"/>
        <w:rPr>
          <w:b/>
        </w:rPr>
      </w:pPr>
    </w:p>
    <w:p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p>
    <w:p w:rsidR="009A376B" w:rsidRDefault="009A376B" w:rsidP="009A376B">
      <w:pPr>
        <w:pStyle w:val="Indented"/>
        <w:ind w:firstLine="288"/>
      </w:pPr>
    </w:p>
    <w:p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rsidR="001E421A" w:rsidRDefault="001E421A" w:rsidP="001E421A">
      <w:pPr>
        <w:pStyle w:val="Indented"/>
        <w:rPr>
          <w:b/>
        </w:rPr>
      </w:pPr>
    </w:p>
    <w:p w:rsidR="001E421A" w:rsidRDefault="001E421A" w:rsidP="001E421A">
      <w:pPr>
        <w:pStyle w:val="Indented"/>
        <w:ind w:left="720"/>
      </w:pPr>
      <w:r>
        <w:t xml:space="preserve">The </w:t>
      </w:r>
      <w:r>
        <w:rPr>
          <w:i/>
        </w:rPr>
        <w:t>Peek</w:t>
      </w:r>
      <w:r w:rsidRPr="00CF504B">
        <w:rPr>
          <w:i/>
        </w:rPr>
        <w:t>Msg</w:t>
      </w:r>
      <w:r w:rsidRPr="005413C3">
        <w:t xml:space="preserve"> routine </w:t>
      </w:r>
      <w:r>
        <w:t>is used to access the received message.  While leaving the message in the queue.</w:t>
      </w:r>
    </w:p>
    <w:p w:rsidR="001E421A" w:rsidRDefault="001E421A" w:rsidP="001E421A">
      <w:pPr>
        <w:pStyle w:val="Indented"/>
        <w:ind w:firstLine="288"/>
      </w:pPr>
    </w:p>
    <w:p w:rsidR="009A376B" w:rsidRDefault="009A376B" w:rsidP="00DD1BED">
      <w:pPr>
        <w:pStyle w:val="Appendix3"/>
      </w:pPr>
      <w:r>
        <w:t>Generated Host or Model Interface:</w:t>
      </w:r>
    </w:p>
    <w:p w:rsidR="009A376B" w:rsidRPr="0018322F" w:rsidRDefault="009A376B" w:rsidP="009A376B">
      <w:pPr>
        <w:pStyle w:val="Indented"/>
      </w:pPr>
      <w:r>
        <w:t>No host or model interface is generated.</w:t>
      </w:r>
    </w:p>
    <w:p w:rsidR="009A376B" w:rsidRDefault="009A376B" w:rsidP="009A376B">
      <w:pPr>
        <w:pStyle w:val="Indented"/>
      </w:pPr>
    </w:p>
    <w:p w:rsidR="009A376B" w:rsidRDefault="009A376B" w:rsidP="009A376B">
      <w:pPr>
        <w:pStyle w:val="Indented"/>
        <w:ind w:firstLine="288"/>
      </w:pPr>
    </w:p>
    <w:p w:rsidR="00DD1BED" w:rsidRDefault="00DD1BED" w:rsidP="00DD1BED">
      <w:pPr>
        <w:pStyle w:val="Appendix20"/>
      </w:pPr>
      <w:bookmarkStart w:id="203" w:name="AddHostMsg"/>
      <w:bookmarkStart w:id="204" w:name="_Toc410915448"/>
      <w:bookmarkEnd w:id="203"/>
      <w:r>
        <w:lastRenderedPageBreak/>
        <w:t>&lt;mod&gt;.AddHostMsg( … )</w:t>
      </w:r>
      <w:bookmarkEnd w:id="204"/>
    </w:p>
    <w:p w:rsidR="009A376B" w:rsidRPr="005730E6" w:rsidRDefault="009A376B" w:rsidP="00DD1BED">
      <w:pPr>
        <w:pStyle w:val="Appendix3"/>
      </w:pPr>
      <w:r>
        <w:t>&lt;mod&gt;.AddHostMsg( dir=&lt;direction&gt;,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rsidR="009A376B" w:rsidRDefault="009A376B" w:rsidP="009A376B">
      <w:pPr>
        <w:pStyle w:val="Indented"/>
      </w:pPr>
    </w:p>
    <w:p w:rsidR="009A376B" w:rsidRDefault="009A376B" w:rsidP="009A376B">
      <w:pPr>
        <w:pStyle w:val="Indented"/>
      </w:pPr>
      <w:r>
        <w:t xml:space="preserve">The </w:t>
      </w:r>
      <w:r>
        <w:rPr>
          <w:b/>
        </w:rPr>
        <w:t>name</w:t>
      </w:r>
      <w:r w:rsidRPr="00984A15">
        <w:rPr>
          <w:b/>
        </w:rPr>
        <w:t xml:space="preserve"> </w:t>
      </w:r>
      <w:r>
        <w:t>parameter specifies the name of the message.</w:t>
      </w:r>
    </w:p>
    <w:p w:rsidR="009A376B" w:rsidRDefault="009A376B" w:rsidP="009A376B">
      <w:pPr>
        <w:pStyle w:val="Indented"/>
      </w:pPr>
    </w:p>
    <w:p w:rsidR="009A376B" w:rsidRPr="00E23CC4" w:rsidRDefault="009A376B" w:rsidP="009A376B">
      <w:pPr>
        <w:pStyle w:val="Indented"/>
        <w:rPr>
          <w:b/>
        </w:rPr>
      </w:pPr>
      <w:r>
        <w:rPr>
          <w:b/>
        </w:rPr>
        <w:t>Subcommand Add</w:t>
      </w:r>
      <w:r w:rsidRPr="00E23CC4">
        <w:rPr>
          <w:b/>
        </w:rPr>
        <w:t>Dst( … )</w:t>
      </w:r>
    </w:p>
    <w:p w:rsidR="009A376B" w:rsidRDefault="009A376B" w:rsidP="009A376B">
      <w:pPr>
        <w:pStyle w:val="Indented"/>
      </w:pPr>
    </w:p>
    <w:p w:rsidR="009A376B" w:rsidRDefault="009A376B" w:rsidP="009A376B">
      <w:pPr>
        <w:pStyle w:val="Indented"/>
      </w:pPr>
      <w:r>
        <w:tab/>
        <w:t>The AddDst subcommand specifies the destination for the data of an inbound host message.</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var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dataLsb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addr2Lsb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idx1Lsb</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idx2Lsb</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t>field</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fldIdx1Lsb</w:t>
            </w:r>
          </w:p>
        </w:tc>
        <w:tc>
          <w:tcPr>
            <w:tcW w:w="2375"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Pr="00B334A9" w:rsidRDefault="009A376B" w:rsidP="009A376B">
            <w:pPr>
              <w:pStyle w:val="Indented"/>
              <w:ind w:left="0"/>
              <w:jc w:val="center"/>
            </w:pPr>
            <w:r w:rsidRPr="00B334A9">
              <w:t>FldIdx2Lsb</w:t>
            </w:r>
          </w:p>
        </w:tc>
        <w:tc>
          <w:tcPr>
            <w:tcW w:w="2375"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rsidTr="009A376B">
        <w:tc>
          <w:tcPr>
            <w:cnfStyle w:val="001000000000" w:firstRow="0" w:lastRow="0" w:firstColumn="1" w:lastColumn="0" w:oddVBand="0" w:evenVBand="0" w:oddHBand="0" w:evenHBand="0" w:firstRowFirstColumn="0" w:firstRowLastColumn="0" w:lastRowFirstColumn="0" w:lastRowLastColumn="0"/>
            <w:tcW w:w="2304" w:type="dxa"/>
          </w:tcPr>
          <w:p w:rsidR="00DD4994" w:rsidRPr="00B334A9" w:rsidRDefault="00DD4994" w:rsidP="009A376B">
            <w:pPr>
              <w:pStyle w:val="Indented"/>
              <w:ind w:left="0"/>
              <w:jc w:val="center"/>
            </w:pPr>
            <w:r>
              <w:t>readOnly</w:t>
            </w:r>
          </w:p>
        </w:tc>
        <w:tc>
          <w:tcPr>
            <w:tcW w:w="2375" w:type="dxa"/>
          </w:tcPr>
          <w:p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rsidR="009A376B" w:rsidRDefault="009A376B" w:rsidP="009A376B">
      <w:pPr>
        <w:pStyle w:val="Indented"/>
      </w:pPr>
    </w:p>
    <w:p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rsidR="009A376B" w:rsidRDefault="009A376B" w:rsidP="009A376B">
      <w:pPr>
        <w:pStyle w:val="Indented"/>
      </w:pPr>
    </w:p>
    <w:p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rsidR="009A376B" w:rsidRDefault="009A376B" w:rsidP="009A376B">
      <w:pPr>
        <w:pStyle w:val="Indented"/>
      </w:pPr>
    </w:p>
    <w:p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rsidR="009A376B" w:rsidRDefault="009A376B" w:rsidP="009A376B">
      <w:pPr>
        <w:pStyle w:val="Indented"/>
      </w:pPr>
    </w:p>
    <w:p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rsidR="009A376B" w:rsidRDefault="009A376B" w:rsidP="009A376B">
      <w:pPr>
        <w:pStyle w:val="Indented"/>
      </w:pPr>
    </w:p>
    <w:p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rsidR="009A376B" w:rsidRDefault="009A376B" w:rsidP="009A376B">
      <w:pPr>
        <w:pStyle w:val="Indented"/>
      </w:pPr>
    </w:p>
    <w:p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rsidR="009A376B" w:rsidRDefault="009A376B" w:rsidP="009A376B">
      <w:pPr>
        <w:pStyle w:val="Indented"/>
      </w:pPr>
    </w:p>
    <w:p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rsidR="00DD4994" w:rsidRDefault="00DD4994" w:rsidP="009A376B">
      <w:pPr>
        <w:pStyle w:val="Indented"/>
      </w:pPr>
    </w:p>
    <w:p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rsidR="009A376B" w:rsidRDefault="009A376B" w:rsidP="003178B1">
      <w:pPr>
        <w:pStyle w:val="Appendix3"/>
      </w:pPr>
      <w:r>
        <w:t>Example:</w:t>
      </w:r>
    </w:p>
    <w:p w:rsidR="009A376B" w:rsidRDefault="009A376B" w:rsidP="009A376B">
      <w:pPr>
        <w:pStyle w:val="Indented"/>
        <w:ind w:firstLine="288"/>
      </w:pPr>
      <w:r>
        <w:t>inc.AddHostMsg( dir=out, name=OHM_MEM_ALLOCED );</w:t>
      </w:r>
    </w:p>
    <w:p w:rsidR="009A376B" w:rsidRPr="000A78AD" w:rsidRDefault="009A376B" w:rsidP="009A376B">
      <w:pPr>
        <w:pStyle w:val="Indented"/>
        <w:ind w:firstLine="288"/>
        <w:rPr>
          <w:lang w:val="de-DE"/>
        </w:rPr>
      </w:pPr>
      <w:r w:rsidRPr="000A78AD">
        <w:rPr>
          <w:lang w:val="de-DE"/>
        </w:rPr>
        <w:t>inc.AddHostMsg(dir=in, name=IHM_MEM_ALLOC_RDY  )</w:t>
      </w:r>
    </w:p>
    <w:p w:rsidR="009A376B" w:rsidRDefault="009A376B" w:rsidP="009A376B">
      <w:pPr>
        <w:pStyle w:val="Indented"/>
      </w:pPr>
      <w:r w:rsidRPr="000A78AD">
        <w:rPr>
          <w:lang w:val="de-DE"/>
        </w:rPr>
        <w:tab/>
      </w:r>
      <w:r w:rsidRPr="000A78AD">
        <w:rPr>
          <w:lang w:val="de-DE"/>
        </w:rPr>
        <w:tab/>
      </w:r>
      <w:r>
        <w:t>.AddDst( var=allocSize, dataLsb=0 )</w:t>
      </w:r>
    </w:p>
    <w:p w:rsidR="009A376B" w:rsidRDefault="009A376B" w:rsidP="009A376B">
      <w:pPr>
        <w:pStyle w:val="Indented"/>
      </w:pPr>
      <w:r>
        <w:tab/>
      </w:r>
      <w:r>
        <w:tab/>
        <w:t>.AddDst( var=allocArray, dataLsb=20, idx1Lsb=40 )</w:t>
      </w:r>
    </w:p>
    <w:p w:rsidR="009A376B" w:rsidRDefault="009A376B" w:rsidP="009A376B">
      <w:pPr>
        <w:pStyle w:val="Indented"/>
      </w:pPr>
      <w:r>
        <w:tab/>
      </w:r>
      <w:r>
        <w:tab/>
        <w:t>;</w:t>
      </w:r>
      <w:r>
        <w:tab/>
      </w:r>
      <w:r>
        <w:tab/>
      </w:r>
    </w:p>
    <w:p w:rsidR="009A376B" w:rsidRDefault="009A376B" w:rsidP="003178B1">
      <w:pPr>
        <w:pStyle w:val="Appendix3"/>
      </w:pPr>
      <w:r>
        <w:t xml:space="preserve">Generated </w:t>
      </w:r>
      <w:r w:rsidR="00FC5808">
        <w:t xml:space="preserve">Personality </w:t>
      </w:r>
      <w:r>
        <w:t>Interface:</w:t>
      </w:r>
    </w:p>
    <w:p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rsidR="009A376B" w:rsidRDefault="009A376B" w:rsidP="009A376B">
      <w:pPr>
        <w:pStyle w:val="Indented"/>
      </w:pPr>
    </w:p>
    <w:p w:rsidR="009A376B" w:rsidRPr="00BE7438" w:rsidRDefault="009A376B" w:rsidP="009A376B">
      <w:pPr>
        <w:pStyle w:val="Indented"/>
        <w:rPr>
          <w:b/>
        </w:rPr>
      </w:pPr>
      <w:r>
        <w:rPr>
          <w:b/>
        </w:rPr>
        <w:t>bool SendHostMsgBusy</w:t>
      </w:r>
      <w:r w:rsidRPr="00BE7438">
        <w:rPr>
          <w:b/>
        </w:rPr>
        <w:t>()</w:t>
      </w:r>
    </w:p>
    <w:p w:rsidR="009A376B" w:rsidRDefault="009A376B" w:rsidP="009A376B">
      <w:pPr>
        <w:pStyle w:val="Indented"/>
      </w:pPr>
    </w:p>
    <w:p w:rsidR="009A376B" w:rsidRDefault="009A376B" w:rsidP="009A376B">
      <w:pPr>
        <w:pStyle w:val="Indented"/>
        <w:ind w:left="720"/>
      </w:pPr>
      <w:r>
        <w:lastRenderedPageBreak/>
        <w:t xml:space="preserve">The </w:t>
      </w:r>
      <w:r w:rsidR="00475E3F" w:rsidRPr="00475E3F">
        <w:rPr>
          <w:i/>
        </w:rPr>
        <w:t>SendHostMsgBusy</w:t>
      </w:r>
      <w:r>
        <w:t xml:space="preserve"> routine evaluates to a boolean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rsidR="009A376B" w:rsidRDefault="009A376B" w:rsidP="009A376B">
      <w:pPr>
        <w:pStyle w:val="Indented"/>
      </w:pPr>
    </w:p>
    <w:p w:rsidR="009A376B" w:rsidRDefault="009A376B" w:rsidP="009A376B">
      <w:pPr>
        <w:pStyle w:val="Indented"/>
      </w:pPr>
      <w:r>
        <w:rPr>
          <w:b/>
        </w:rPr>
        <w:t>void SendHostMsg</w:t>
      </w:r>
      <w:r w:rsidRPr="008A103C">
        <w:rPr>
          <w:b/>
        </w:rPr>
        <w:t>( name, data )</w:t>
      </w:r>
    </w:p>
    <w:p w:rsidR="009A376B" w:rsidRDefault="009A376B" w:rsidP="009A376B">
      <w:pPr>
        <w:pStyle w:val="Indented"/>
      </w:pPr>
    </w:p>
    <w:p w:rsidR="009A376B" w:rsidRDefault="009A376B" w:rsidP="009A376B">
      <w:pPr>
        <w:pStyle w:val="Indented"/>
        <w:ind w:firstLine="288"/>
      </w:pPr>
      <w:r>
        <w:t xml:space="preserve">The </w:t>
      </w:r>
      <w:r>
        <w:rPr>
          <w:i/>
        </w:rPr>
        <w:t>SendHostMsg</w:t>
      </w:r>
      <w:r>
        <w:t xml:space="preserve"> routine sends an outbound message to the host.</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0"/>
      </w:pPr>
    </w:p>
    <w:p w:rsidR="009A376B" w:rsidRDefault="009A376B" w:rsidP="003178B1">
      <w:pPr>
        <w:pStyle w:val="Appendix3"/>
      </w:pPr>
      <w:r>
        <w:t>Generated Host Interface:</w:t>
      </w:r>
    </w:p>
    <w:p w:rsidR="009A376B" w:rsidRDefault="009A376B" w:rsidP="009A376B">
      <w:pPr>
        <w:pStyle w:val="Indented"/>
        <w:rPr>
          <w:b/>
        </w:rPr>
      </w:pPr>
    </w:p>
    <w:p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inbound host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3178B1">
      <w:pPr>
        <w:pStyle w:val="Appendix3"/>
      </w:pPr>
      <w:r>
        <w:t>Generated High Level Model Interface:</w:t>
      </w:r>
    </w:p>
    <w:p w:rsidR="009A376B" w:rsidRDefault="009A376B" w:rsidP="009A376B">
      <w:pPr>
        <w:pStyle w:val="Indented"/>
        <w:rPr>
          <w:b/>
        </w:rPr>
      </w:pPr>
    </w:p>
    <w:p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rsidR="009A376B" w:rsidRDefault="009A376B" w:rsidP="009A376B">
      <w:pPr>
        <w:pStyle w:val="Indented"/>
      </w:pPr>
    </w:p>
    <w:p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rsidR="009A376B" w:rsidRDefault="009A376B" w:rsidP="009A376B">
      <w:pPr>
        <w:pStyle w:val="Indented"/>
      </w:pPr>
    </w:p>
    <w:p w:rsidR="009A376B" w:rsidRDefault="009A376B" w:rsidP="009A376B">
      <w:pPr>
        <w:pStyle w:val="Indented"/>
        <w:ind w:firstLine="288"/>
      </w:pPr>
      <w:r>
        <w:t xml:space="preserve">The </w:t>
      </w:r>
      <w:r w:rsidRPr="00E23CC4">
        <w:rPr>
          <w:b/>
        </w:rPr>
        <w:t>name</w:t>
      </w:r>
      <w:r>
        <w:t xml:space="preserve"> parameter specifies the name of the outbound message.</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rsidR="009A376B" w:rsidRDefault="009A376B" w:rsidP="009A376B">
      <w:pPr>
        <w:pStyle w:val="Indented"/>
        <w:ind w:left="720"/>
      </w:pPr>
    </w:p>
    <w:p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rsidR="009A376B" w:rsidRDefault="009A376B" w:rsidP="009A376B">
      <w:pPr>
        <w:pStyle w:val="Indented"/>
      </w:pPr>
    </w:p>
    <w:p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rsidR="009A376B" w:rsidRDefault="009A376B" w:rsidP="009A376B">
      <w:pPr>
        <w:pStyle w:val="Indented"/>
        <w:ind w:left="0"/>
      </w:pPr>
    </w:p>
    <w:p w:rsidR="009A376B" w:rsidRDefault="009A376B" w:rsidP="009A376B">
      <w:pPr>
        <w:pStyle w:val="Indented"/>
        <w:ind w:left="0"/>
      </w:pPr>
    </w:p>
    <w:p w:rsidR="003178B1" w:rsidRDefault="003178B1" w:rsidP="003178B1">
      <w:pPr>
        <w:pStyle w:val="Appendix20"/>
      </w:pPr>
      <w:bookmarkStart w:id="205" w:name="AddHostData"/>
      <w:bookmarkStart w:id="206" w:name="_Toc410915449"/>
      <w:bookmarkEnd w:id="205"/>
      <w:r>
        <w:lastRenderedPageBreak/>
        <w:t>&lt;mod&gt;.AddHostData( … )</w:t>
      </w:r>
      <w:bookmarkEnd w:id="206"/>
    </w:p>
    <w:p w:rsidR="009A376B" w:rsidRPr="005730E6" w:rsidRDefault="009A376B" w:rsidP="003178B1">
      <w:pPr>
        <w:pStyle w:val="Appendix3"/>
      </w:pPr>
      <w:r>
        <w:t>&lt;mod&gt;.AddHostData( dir=&lt;in or out&gt; )</w:t>
      </w:r>
    </w:p>
    <w:p w:rsidR="009A376B" w:rsidRPr="00C2260D" w:rsidRDefault="009A376B" w:rsidP="003178B1">
      <w:pPr>
        <w:pStyle w:val="Appendix3"/>
      </w:pPr>
      <w:r>
        <w:t>Description:</w:t>
      </w:r>
    </w:p>
    <w:p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rsidR="009A376B" w:rsidRDefault="009A376B" w:rsidP="009A376B">
      <w:pPr>
        <w:pStyle w:val="Indented"/>
      </w:pPr>
    </w:p>
    <w:p w:rsidR="009A376B" w:rsidRDefault="009A376B" w:rsidP="003178B1">
      <w:pPr>
        <w:pStyle w:val="Appendix3"/>
      </w:pPr>
      <w:r>
        <w:t>Parameters:</w:t>
      </w:r>
    </w:p>
    <w:p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rsidTr="009A376B">
        <w:tc>
          <w:tcPr>
            <w:cnfStyle w:val="001000000000" w:firstRow="0" w:lastRow="0" w:firstColumn="1" w:lastColumn="0" w:oddVBand="0" w:evenVBand="0" w:oddHBand="0" w:evenHBand="0" w:firstRowFirstColumn="0" w:firstRowLastColumn="0" w:lastRowFirstColumn="0" w:lastRowLastColumn="0"/>
            <w:tcW w:w="2304" w:type="dxa"/>
          </w:tcPr>
          <w:p w:rsidR="00FC4C6A" w:rsidRDefault="00FC4C6A" w:rsidP="009A376B">
            <w:pPr>
              <w:pStyle w:val="Indented"/>
              <w:ind w:left="0"/>
              <w:jc w:val="center"/>
            </w:pPr>
            <w:r>
              <w:t>maxBw</w:t>
            </w:r>
          </w:p>
        </w:tc>
        <w:tc>
          <w:tcPr>
            <w:tcW w:w="2375"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rsidR="009A376B" w:rsidRDefault="009A376B" w:rsidP="009A376B">
      <w:pPr>
        <w:pStyle w:val="Indented"/>
      </w:pPr>
    </w:p>
    <w:p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rsidR="009A376B" w:rsidRDefault="009A376B" w:rsidP="003178B1">
      <w:pPr>
        <w:pStyle w:val="Appendix3"/>
      </w:pPr>
      <w:r>
        <w:t>Example:</w:t>
      </w:r>
    </w:p>
    <w:p w:rsidR="009A376B" w:rsidRDefault="009A376B" w:rsidP="009A376B">
      <w:pPr>
        <w:pStyle w:val="Indented"/>
        <w:ind w:firstLine="288"/>
      </w:pPr>
      <w:r>
        <w:t>inc.AddHostData( dir=out );</w:t>
      </w:r>
    </w:p>
    <w:p w:rsidR="009A376B" w:rsidRDefault="009A376B" w:rsidP="009A376B">
      <w:pPr>
        <w:pStyle w:val="Indented"/>
        <w:ind w:firstLine="288"/>
      </w:pPr>
      <w:r>
        <w:t>inc.AddHostData( dir=in );</w:t>
      </w:r>
      <w:r>
        <w:tab/>
      </w:r>
      <w:r>
        <w:tab/>
      </w:r>
    </w:p>
    <w:p w:rsidR="003178B1" w:rsidRDefault="003178B1" w:rsidP="009A376B">
      <w:pPr>
        <w:pStyle w:val="Indented"/>
        <w:ind w:firstLine="288"/>
      </w:pPr>
    </w:p>
    <w:p w:rsidR="009A376B" w:rsidRDefault="009A376B" w:rsidP="003178B1">
      <w:pPr>
        <w:pStyle w:val="Appendix3"/>
      </w:pPr>
      <w:r>
        <w:t xml:space="preserve">Generated </w:t>
      </w:r>
      <w:r w:rsidR="0017709E">
        <w:t>Personality</w:t>
      </w:r>
      <w:r>
        <w:t xml:space="preserve">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rsidR="009A376B" w:rsidRDefault="009A376B" w:rsidP="009A376B">
      <w:pPr>
        <w:pStyle w:val="Indented"/>
      </w:pPr>
    </w:p>
    <w:p w:rsidR="009A376B" w:rsidRPr="00BE7438" w:rsidRDefault="009A376B" w:rsidP="009A376B">
      <w:pPr>
        <w:pStyle w:val="Indented"/>
        <w:rPr>
          <w:b/>
        </w:rPr>
      </w:pPr>
      <w:r>
        <w:rPr>
          <w:b/>
        </w:rPr>
        <w:t>bool SendHostDataBusy</w:t>
      </w:r>
      <w:r w:rsidRPr="00BE7438">
        <w:rPr>
          <w:b/>
        </w:rPr>
        <w:t>()</w:t>
      </w:r>
    </w:p>
    <w:p w:rsidR="009A376B" w:rsidRDefault="009A376B" w:rsidP="009A376B">
      <w:pPr>
        <w:pStyle w:val="Indented"/>
      </w:pPr>
    </w:p>
    <w:p w:rsidR="009A376B" w:rsidRDefault="009A376B" w:rsidP="009A376B">
      <w:pPr>
        <w:pStyle w:val="Indented"/>
        <w:ind w:left="720"/>
      </w:pPr>
      <w:r>
        <w:t xml:space="preserve">The </w:t>
      </w:r>
      <w:r w:rsidRPr="00BD3669">
        <w:rPr>
          <w:i/>
        </w:rPr>
        <w:t>SendHostDataBusy</w:t>
      </w:r>
      <w:r>
        <w:t xml:space="preserve"> routine evaluates to a boolean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rsidR="009A376B" w:rsidRDefault="009A376B" w:rsidP="009A376B">
      <w:pPr>
        <w:pStyle w:val="Indented"/>
      </w:pPr>
    </w:p>
    <w:p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rsidR="009A376B" w:rsidRDefault="009A376B" w:rsidP="009A376B">
      <w:pPr>
        <w:pStyle w:val="Indented"/>
      </w:pPr>
    </w:p>
    <w:p w:rsidR="009A376B" w:rsidRDefault="009A376B" w:rsidP="009A376B">
      <w:pPr>
        <w:pStyle w:val="Indented"/>
        <w:ind w:firstLine="288"/>
      </w:pPr>
      <w:r>
        <w:lastRenderedPageBreak/>
        <w:t xml:space="preserve">The </w:t>
      </w:r>
      <w:r>
        <w:rPr>
          <w:i/>
        </w:rPr>
        <w:t xml:space="preserve">SendHostData </w:t>
      </w:r>
      <w:r>
        <w:t>routine sends outbound data to the host.</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rsidR="009A376B" w:rsidRDefault="009A376B" w:rsidP="009A376B">
      <w:pPr>
        <w:pStyle w:val="Indented"/>
        <w:ind w:left="720"/>
      </w:pPr>
    </w:p>
    <w:p w:rsidR="009A376B" w:rsidRDefault="009A376B" w:rsidP="009A376B">
      <w:pPr>
        <w:pStyle w:val="Indented"/>
      </w:pPr>
      <w:r>
        <w:rPr>
          <w:b/>
        </w:rPr>
        <w:t>void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rsidR="009A376B" w:rsidRDefault="009A376B" w:rsidP="009A376B">
      <w:pPr>
        <w:pStyle w:val="Indented"/>
        <w:ind w:left="720"/>
      </w:pPr>
    </w:p>
    <w:p w:rsidR="009A376B" w:rsidRPr="00BE7438" w:rsidRDefault="009A376B" w:rsidP="009A376B">
      <w:pPr>
        <w:pStyle w:val="Indented"/>
        <w:rPr>
          <w:b/>
        </w:rPr>
      </w:pPr>
      <w:r>
        <w:rPr>
          <w:b/>
        </w:rPr>
        <w:t>bool RecvHostDataBusy</w:t>
      </w:r>
      <w:r w:rsidRPr="00BE7438">
        <w:rPr>
          <w:b/>
        </w:rPr>
        <w:t>()</w:t>
      </w:r>
    </w:p>
    <w:p w:rsidR="009A376B" w:rsidRDefault="009A376B" w:rsidP="009A376B">
      <w:pPr>
        <w:pStyle w:val="Indented"/>
      </w:pPr>
    </w:p>
    <w:p w:rsidR="009A376B" w:rsidRDefault="009A376B" w:rsidP="009A376B">
      <w:pPr>
        <w:pStyle w:val="Indented"/>
        <w:ind w:left="720"/>
      </w:pPr>
      <w:r>
        <w:t>The RecvHostDataBusy routine evaluates to a boolean value indicating whether the inbound host data interface has available data or a marker. The instruction should use HtRetry() to retry the instruction if the routine evaluates to true.</w:t>
      </w:r>
    </w:p>
    <w:p w:rsidR="009A376B" w:rsidRDefault="009A376B" w:rsidP="009A376B">
      <w:pPr>
        <w:pStyle w:val="Indented"/>
        <w:ind w:left="720"/>
      </w:pPr>
    </w:p>
    <w:p w:rsidR="009A376B" w:rsidRDefault="009A376B" w:rsidP="009A376B">
      <w:pPr>
        <w:pStyle w:val="Indented"/>
      </w:pPr>
      <w:r>
        <w:rPr>
          <w:b/>
        </w:rPr>
        <w:t>uint64_t RecvHostData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rsidR="009A376B" w:rsidRDefault="009A376B" w:rsidP="009A376B">
      <w:pPr>
        <w:pStyle w:val="Indented"/>
        <w:ind w:left="0"/>
      </w:pPr>
    </w:p>
    <w:p w:rsidR="009A376B" w:rsidRDefault="009A376B" w:rsidP="009A376B">
      <w:pPr>
        <w:pStyle w:val="Indented"/>
      </w:pPr>
      <w:r>
        <w:rPr>
          <w:b/>
        </w:rPr>
        <w:t>uint64_t PeekHostData</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rsidR="009A376B" w:rsidRDefault="009A376B" w:rsidP="003178B1">
      <w:pPr>
        <w:pStyle w:val="Appendix3"/>
      </w:pPr>
      <w:r>
        <w:t>Generated Host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rsidR="009A376B" w:rsidRDefault="009A376B" w:rsidP="009A376B">
      <w:pPr>
        <w:pStyle w:val="Indented"/>
      </w:pP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720"/>
      </w:pP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p>
    <w:p w:rsidR="009A376B" w:rsidRDefault="009A376B" w:rsidP="009A376B">
      <w:pPr>
        <w:pStyle w:val="Indented"/>
      </w:pPr>
    </w:p>
    <w:p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rsidR="009A376B" w:rsidRDefault="009A376B" w:rsidP="009A376B">
      <w:pPr>
        <w:pStyle w:val="Indented"/>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9A376B" w:rsidRDefault="009A376B" w:rsidP="009A376B">
      <w:pPr>
        <w:pStyle w:val="Indented"/>
      </w:pPr>
    </w:p>
    <w:p w:rsidR="009A376B" w:rsidRDefault="009A376B" w:rsidP="003178B1">
      <w:pPr>
        <w:pStyle w:val="Appendix3"/>
      </w:pPr>
      <w:r>
        <w:t>Generated High Level Model Interface:</w:t>
      </w:r>
    </w:p>
    <w:p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rsidR="009A376B" w:rsidRDefault="009A376B" w:rsidP="009A376B">
      <w:pPr>
        <w:pStyle w:val="Indented"/>
        <w:ind w:left="720"/>
      </w:pPr>
    </w:p>
    <w:p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rsidR="009A376B" w:rsidRDefault="009A376B" w:rsidP="009A376B">
      <w:pPr>
        <w:pStyle w:val="Indented"/>
      </w:pPr>
    </w:p>
    <w:p w:rsidR="009A376B" w:rsidRDefault="009A376B" w:rsidP="009A376B">
      <w:pPr>
        <w:pStyle w:val="Indented"/>
      </w:pPr>
      <w:r>
        <w:tab/>
        <w:t xml:space="preserve">The </w:t>
      </w:r>
      <w:r w:rsidRPr="007018EB">
        <w:rPr>
          <w:b/>
        </w:rPr>
        <w:t>size</w:t>
      </w:r>
      <w:r>
        <w:t xml:space="preserve"> parameter indicates the maximum number of 8-byte words that are to be sent.</w:t>
      </w:r>
    </w:p>
    <w:p w:rsidR="009A376B" w:rsidRPr="007018EB" w:rsidRDefault="009A376B" w:rsidP="009A376B">
      <w:pPr>
        <w:pStyle w:val="Indented"/>
      </w:pPr>
    </w:p>
    <w:p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rsidR="009A376B" w:rsidRDefault="009A376B" w:rsidP="009A376B">
      <w:pPr>
        <w:pStyle w:val="Indented"/>
        <w:ind w:left="720"/>
      </w:pPr>
    </w:p>
    <w:p w:rsidR="009A376B" w:rsidRDefault="009A376B" w:rsidP="009A376B">
      <w:pPr>
        <w:pStyle w:val="Indented"/>
      </w:pPr>
      <w:r>
        <w:rPr>
          <w:b/>
        </w:rPr>
        <w:t>bool SendHostDataMarker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rsidR="009A376B" w:rsidRDefault="009A376B" w:rsidP="009A376B">
      <w:pPr>
        <w:pStyle w:val="Indented"/>
        <w:ind w:left="720"/>
      </w:pPr>
    </w:p>
    <w:p w:rsidR="009A376B" w:rsidRDefault="009A376B" w:rsidP="009A376B">
      <w:pPr>
        <w:pStyle w:val="Indented"/>
      </w:pPr>
      <w:r>
        <w:rPr>
          <w:b/>
        </w:rPr>
        <w:t>void FlushHostData</w:t>
      </w:r>
      <w:r w:rsidRPr="008A103C">
        <w:rPr>
          <w:b/>
        </w:rPr>
        <w:t xml:space="preserve"> ()</w:t>
      </w:r>
    </w:p>
    <w:p w:rsidR="009A376B" w:rsidRDefault="009A376B" w:rsidP="009A376B">
      <w:pPr>
        <w:pStyle w:val="Indented"/>
      </w:pPr>
    </w:p>
    <w:p w:rsidR="009A376B" w:rsidRDefault="009A376B" w:rsidP="009A376B">
      <w:pPr>
        <w:pStyle w:val="Indented"/>
        <w:ind w:left="720"/>
      </w:pPr>
      <w:r>
        <w:t xml:space="preserve">The </w:t>
      </w:r>
      <w:r>
        <w:rPr>
          <w:i/>
        </w:rPr>
        <w:t xml:space="preserve">FlushHostData </w:t>
      </w:r>
      <w:r>
        <w:t>routine flushes all data previously sent to the host.</w:t>
      </w:r>
    </w:p>
    <w:p w:rsidR="009A376B" w:rsidRDefault="009A376B" w:rsidP="009A376B">
      <w:pPr>
        <w:pStyle w:val="Indented"/>
        <w:ind w:left="720"/>
      </w:pPr>
    </w:p>
    <w:p w:rsidR="009A376B" w:rsidRDefault="009A376B" w:rsidP="009A376B">
      <w:pPr>
        <w:pStyle w:val="Indented"/>
        <w:ind w:left="720"/>
      </w:pPr>
    </w:p>
    <w:p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rsidR="009A376B" w:rsidRDefault="009A376B" w:rsidP="009A376B">
      <w:pPr>
        <w:pStyle w:val="Indented"/>
      </w:pPr>
    </w:p>
    <w:p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rsidR="009A376B" w:rsidRPr="007018EB" w:rsidRDefault="009A376B" w:rsidP="009A376B">
      <w:pPr>
        <w:pStyle w:val="Indented"/>
      </w:pPr>
    </w:p>
    <w:p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rsidR="009A376B" w:rsidRDefault="009A376B" w:rsidP="009A376B">
      <w:pPr>
        <w:pStyle w:val="Indented"/>
        <w:ind w:left="0"/>
      </w:pPr>
    </w:p>
    <w:p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rsidR="009A376B" w:rsidRDefault="009A376B" w:rsidP="009A376B">
      <w:pPr>
        <w:pStyle w:val="Indented"/>
        <w:ind w:left="720"/>
      </w:pPr>
    </w:p>
    <w:p w:rsidR="009A376B" w:rsidRDefault="009A376B" w:rsidP="009A376B">
      <w:pPr>
        <w:pStyle w:val="Indented"/>
        <w:ind w:left="720"/>
      </w:pPr>
      <w:r>
        <w:t xml:space="preserve">The </w:t>
      </w:r>
      <w:r w:rsidRPr="00E23CC4">
        <w:rPr>
          <w:b/>
        </w:rPr>
        <w:t>data</w:t>
      </w:r>
      <w:r>
        <w:t xml:space="preserve"> parameter specifies the variable that will be written with the data. </w:t>
      </w:r>
    </w:p>
    <w:p w:rsidR="009A376B" w:rsidRDefault="009A376B" w:rsidP="009A376B">
      <w:pPr>
        <w:pStyle w:val="Indented"/>
        <w:rPr>
          <w:b/>
        </w:rPr>
      </w:pPr>
    </w:p>
    <w:p w:rsidR="009A376B" w:rsidRDefault="009A376B" w:rsidP="009A376B">
      <w:pPr>
        <w:pStyle w:val="Indented"/>
      </w:pPr>
      <w:r>
        <w:rPr>
          <w:b/>
        </w:rPr>
        <w:t>bool RecvHostDataMarker</w:t>
      </w:r>
      <w:r w:rsidRPr="008A103C">
        <w:rPr>
          <w:b/>
        </w:rPr>
        <w:t>()</w:t>
      </w:r>
    </w:p>
    <w:p w:rsidR="009A376B" w:rsidRDefault="009A376B" w:rsidP="009A376B">
      <w:pPr>
        <w:pStyle w:val="Indented"/>
      </w:pPr>
    </w:p>
    <w:p w:rsidR="009A376B" w:rsidRDefault="009A376B" w:rsidP="009A376B">
      <w:pPr>
        <w:pStyle w:val="Indented"/>
        <w:ind w:left="720"/>
      </w:pPr>
      <w:r>
        <w:t xml:space="preserve">The </w:t>
      </w:r>
      <w:r>
        <w:rPr>
          <w:i/>
        </w:rPr>
        <w:t xml:space="preserve">RecvHostDataMarker </w:t>
      </w:r>
      <w:r>
        <w:t>routine returns true if the next received item is a data marker.</w:t>
      </w:r>
    </w:p>
    <w:p w:rsidR="009A376B" w:rsidRDefault="009A376B" w:rsidP="009A376B">
      <w:pPr>
        <w:pStyle w:val="Indented"/>
      </w:pPr>
    </w:p>
    <w:p w:rsidR="002746C2" w:rsidRPr="002746C2" w:rsidRDefault="002746C2" w:rsidP="00913B2D">
      <w:pPr>
        <w:pStyle w:val="Appendix20"/>
      </w:pPr>
      <w:bookmarkStart w:id="207" w:name="_Toc410915450"/>
      <w:r w:rsidRPr="002746C2">
        <w:lastRenderedPageBreak/>
        <w:t>&lt;mod&gt;.Add</w:t>
      </w:r>
      <w:r>
        <w:t>Barrier</w:t>
      </w:r>
      <w:r w:rsidRPr="002746C2">
        <w:t>( … )</w:t>
      </w:r>
      <w:bookmarkEnd w:id="207"/>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rsidTr="002746C2">
        <w:tc>
          <w:tcPr>
            <w:cnfStyle w:val="001000000000" w:firstRow="0" w:lastRow="0" w:firstColumn="1" w:lastColumn="0" w:oddVBand="0" w:evenVBand="0" w:oddHBand="0" w:evenHBand="0" w:firstRowFirstColumn="0" w:firstRowLastColumn="0" w:lastRowFirstColumn="0" w:lastRowLastColumn="0"/>
            <w:tcW w:w="230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rsidR="002746C2" w:rsidRPr="002746C2" w:rsidRDefault="002746C2" w:rsidP="002746C2">
      <w:pPr>
        <w:autoSpaceDE w:val="0"/>
        <w:autoSpaceDN w:val="0"/>
        <w:adjustRightInd w:val="0"/>
        <w:spacing w:after="0"/>
        <w:rPr>
          <w:rFonts w:ascii="Consolas" w:hAnsi="Consolas" w:cs="Consolas"/>
          <w:sz w:val="19"/>
          <w:szCs w:val="19"/>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 threadCnt);</w:t>
      </w:r>
    </w:p>
    <w:p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 threadCnt);</w:t>
      </w:r>
    </w:p>
    <w:p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rsidR="00D667A5" w:rsidRDefault="00D667A5" w:rsidP="00D667A5">
      <w:pPr>
        <w:pStyle w:val="Indented"/>
        <w:ind w:left="720"/>
      </w:pPr>
      <w:r>
        <w:rPr>
          <w:b/>
        </w:rPr>
        <w:lastRenderedPageBreak/>
        <w:t>nextInst</w:t>
      </w:r>
      <w:r>
        <w:t xml:space="preserve"> – Specifies the next instruction for all of the threads to execute, once the barrier thread count is reached.</w:t>
      </w:r>
    </w:p>
    <w:p w:rsidR="00D667A5" w:rsidRDefault="00D667A5" w:rsidP="00D667A5">
      <w:pPr>
        <w:pStyle w:val="Indented"/>
        <w:ind w:left="720"/>
      </w:pPr>
    </w:p>
    <w:p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rsidR="003178B1" w:rsidRDefault="003178B1" w:rsidP="003178B1">
      <w:pPr>
        <w:pStyle w:val="Appendix20"/>
      </w:pPr>
      <w:bookmarkStart w:id="208" w:name="AddFunction"/>
      <w:bookmarkStart w:id="209" w:name="_Toc410915451"/>
      <w:bookmarkEnd w:id="208"/>
      <w:r>
        <w:lastRenderedPageBreak/>
        <w:t>&lt;mod&gt;.AddFunction( … )</w:t>
      </w:r>
      <w:bookmarkEnd w:id="209"/>
    </w:p>
    <w:p w:rsidR="009A376B" w:rsidRPr="005730E6" w:rsidRDefault="009A376B" w:rsidP="003178B1">
      <w:pPr>
        <w:pStyle w:val="Appendix3"/>
      </w:pPr>
      <w:r>
        <w:t>&lt;mod&gt;.AddFunction( type=&lt;type&gt;, name=&lt;name&gt; )</w:t>
      </w:r>
    </w:p>
    <w:p w:rsidR="009A376B" w:rsidRPr="00C2260D" w:rsidRDefault="009A376B" w:rsidP="003178B1">
      <w:pPr>
        <w:pStyle w:val="Appendix3"/>
      </w:pPr>
      <w:r>
        <w:t>Description:</w:t>
      </w:r>
    </w:p>
    <w:p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rsidR="009A376B" w:rsidRDefault="009A376B" w:rsidP="003178B1">
      <w:pPr>
        <w:pStyle w:val="Appendix3"/>
      </w:pPr>
      <w:r>
        <w:t>Parameters:</w:t>
      </w:r>
    </w:p>
    <w:p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9A376B" w:rsidRDefault="009A376B" w:rsidP="009A376B">
      <w:pPr>
        <w:autoSpaceDE w:val="0"/>
        <w:autoSpaceDN w:val="0"/>
        <w:adjustRightInd w:val="0"/>
        <w:spacing w:after="0"/>
        <w:rPr>
          <w:rFonts w:ascii="Consolas" w:hAnsi="Consolas" w:cs="Consolas"/>
          <w:sz w:val="19"/>
          <w:szCs w:val="19"/>
        </w:rPr>
      </w:pPr>
    </w:p>
    <w:p w:rsidR="009A376B" w:rsidRDefault="009A376B" w:rsidP="009A376B">
      <w:pPr>
        <w:pStyle w:val="Indented"/>
      </w:pPr>
      <w:r>
        <w:t xml:space="preserve">The </w:t>
      </w:r>
      <w:r>
        <w:rPr>
          <w:b/>
        </w:rPr>
        <w:t>name</w:t>
      </w:r>
      <w:r>
        <w:t xml:space="preserve"> parameter specified the name of the function.</w:t>
      </w:r>
    </w:p>
    <w:p w:rsidR="009A376B" w:rsidRDefault="009A376B" w:rsidP="009A376B">
      <w:pPr>
        <w:pStyle w:val="Indented"/>
      </w:pPr>
    </w:p>
    <w:p w:rsidR="009A376B" w:rsidRDefault="009A376B" w:rsidP="009A376B">
      <w:pPr>
        <w:pStyle w:val="Indented"/>
      </w:pPr>
      <w:r>
        <w:t xml:space="preserve">The </w:t>
      </w:r>
      <w:r>
        <w:rPr>
          <w:b/>
        </w:rPr>
        <w:t>type</w:t>
      </w:r>
      <w:r w:rsidRPr="00984A15">
        <w:rPr>
          <w:b/>
        </w:rPr>
        <w:t xml:space="preserve"> </w:t>
      </w:r>
      <w:r>
        <w:t>parameter specifies the return type for the function</w:t>
      </w:r>
    </w:p>
    <w:p w:rsidR="009A376B" w:rsidRDefault="009A376B" w:rsidP="009A376B">
      <w:pPr>
        <w:pStyle w:val="Indented"/>
        <w:rPr>
          <w:b/>
        </w:rPr>
      </w:pPr>
    </w:p>
    <w:p w:rsidR="009A376B" w:rsidRPr="00E23CC4" w:rsidRDefault="009A376B" w:rsidP="009A376B">
      <w:pPr>
        <w:pStyle w:val="Indented"/>
        <w:ind w:left="0"/>
        <w:rPr>
          <w:b/>
        </w:rPr>
      </w:pPr>
      <w:r>
        <w:rPr>
          <w:b/>
        </w:rPr>
        <w:t>Subcommand AddParam</w:t>
      </w:r>
      <w:r w:rsidRPr="00E23CC4">
        <w:rPr>
          <w:b/>
        </w:rPr>
        <w:t>( … )</w:t>
      </w:r>
    </w:p>
    <w:p w:rsidR="009A376B" w:rsidRDefault="009A376B" w:rsidP="009A376B">
      <w:pPr>
        <w:pStyle w:val="Indented"/>
      </w:pPr>
    </w:p>
    <w:p w:rsidR="009A376B" w:rsidRDefault="009A376B" w:rsidP="009A376B">
      <w:pPr>
        <w:pStyle w:val="Indented"/>
      </w:pPr>
      <w:r>
        <w:tab/>
        <w:t>The AddParam subcommand specifies the parameters of the function.</w:t>
      </w:r>
    </w:p>
    <w:p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Parameter Name</w:t>
            </w:r>
          </w:p>
        </w:tc>
        <w:tc>
          <w:tcPr>
            <w:tcW w:w="2375"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dir</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rsidTr="009A376B">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type</w:t>
            </w:r>
          </w:p>
        </w:tc>
        <w:tc>
          <w:tcPr>
            <w:tcW w:w="2375"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9A376B" w:rsidRDefault="009A376B" w:rsidP="009A376B">
            <w:pPr>
              <w:pStyle w:val="Indented"/>
              <w:ind w:left="0"/>
              <w:jc w:val="center"/>
            </w:pPr>
            <w:r>
              <w:t>name</w:t>
            </w:r>
          </w:p>
        </w:tc>
        <w:tc>
          <w:tcPr>
            <w:tcW w:w="2375"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9A376B" w:rsidRDefault="009A376B" w:rsidP="009A376B">
      <w:pPr>
        <w:pStyle w:val="Indented"/>
      </w:pPr>
    </w:p>
    <w:p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rsidR="009A376B" w:rsidRDefault="009A376B" w:rsidP="009A376B">
      <w:pPr>
        <w:pStyle w:val="Indented"/>
      </w:pPr>
    </w:p>
    <w:p w:rsidR="009A376B" w:rsidRDefault="009A376B" w:rsidP="009A376B">
      <w:pPr>
        <w:pStyle w:val="Indented"/>
      </w:pPr>
      <w:r>
        <w:t xml:space="preserve">The </w:t>
      </w:r>
      <w:r>
        <w:rPr>
          <w:b/>
        </w:rPr>
        <w:t>type</w:t>
      </w:r>
      <w:r>
        <w:t xml:space="preserve"> parameter specifies the type for the function parameter.</w:t>
      </w:r>
    </w:p>
    <w:p w:rsidR="009A376B" w:rsidRDefault="009A376B" w:rsidP="009A376B">
      <w:pPr>
        <w:pStyle w:val="Indented"/>
      </w:pPr>
    </w:p>
    <w:p w:rsidR="009A376B" w:rsidRDefault="009A376B" w:rsidP="009A376B">
      <w:pPr>
        <w:pStyle w:val="Indented"/>
      </w:pPr>
      <w:r>
        <w:t xml:space="preserve">The </w:t>
      </w:r>
      <w:r>
        <w:rPr>
          <w:b/>
        </w:rPr>
        <w:t>name</w:t>
      </w:r>
      <w:r>
        <w:t xml:space="preserve"> parameter specifies name for the function parameter.</w:t>
      </w:r>
    </w:p>
    <w:p w:rsidR="009A376B" w:rsidRDefault="009A376B" w:rsidP="003178B1">
      <w:pPr>
        <w:pStyle w:val="Appendix3"/>
      </w:pPr>
      <w:r>
        <w:t>Example:</w:t>
      </w:r>
    </w:p>
    <w:p w:rsidR="009A376B" w:rsidRDefault="009A376B" w:rsidP="009A376B">
      <w:pPr>
        <w:pStyle w:val="Indented"/>
        <w:ind w:firstLine="288"/>
      </w:pPr>
      <w:r>
        <w:t>inc.AddFunction( type=uint32_t, name=TrailingZeroCnt)</w:t>
      </w:r>
    </w:p>
    <w:p w:rsidR="009A376B" w:rsidRDefault="009A376B" w:rsidP="009A376B">
      <w:pPr>
        <w:pStyle w:val="Indented"/>
        <w:ind w:firstLine="288"/>
      </w:pPr>
      <w:r>
        <w:tab/>
        <w:t>.AddParam( dir=input, type=uint64_t, name=in );</w:t>
      </w:r>
    </w:p>
    <w:p w:rsidR="009A376B" w:rsidRDefault="009A376B" w:rsidP="009A376B">
      <w:pPr>
        <w:pStyle w:val="Indented"/>
        <w:ind w:firstLine="288"/>
      </w:pPr>
    </w:p>
    <w:p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rsidR="009A376B" w:rsidRDefault="009A376B" w:rsidP="009A376B">
      <w:pPr>
        <w:pStyle w:val="Indented"/>
        <w:ind w:firstLine="288"/>
      </w:pPr>
      <w:r>
        <w:t>uint32_t TrailingZeroCnt(const  uint64_t &amp; in );</w:t>
      </w:r>
    </w:p>
    <w:p w:rsidR="009A376B" w:rsidRDefault="009A376B" w:rsidP="009A376B">
      <w:pPr>
        <w:pStyle w:val="Indented"/>
        <w:ind w:firstLine="288"/>
      </w:pPr>
    </w:p>
    <w:p w:rsidR="009A376B" w:rsidRDefault="009A376B" w:rsidP="003178B1">
      <w:pPr>
        <w:pStyle w:val="Appendix3"/>
      </w:pPr>
      <w:r>
        <w:t>Generated Interface:</w:t>
      </w:r>
    </w:p>
    <w:p w:rsidR="009A376B" w:rsidRDefault="009A376B" w:rsidP="009A376B">
      <w:pPr>
        <w:pStyle w:val="Indented"/>
      </w:pPr>
      <w:r>
        <w:t xml:space="preserve">No routines are generated for the </w:t>
      </w:r>
      <w:r w:rsidRPr="00AA3887">
        <w:rPr>
          <w:i/>
        </w:rPr>
        <w:t>AddFunction</w:t>
      </w:r>
      <w:r>
        <w:t xml:space="preserve"> command.</w:t>
      </w:r>
    </w:p>
    <w:p w:rsidR="00AD0619" w:rsidRDefault="00AD0619" w:rsidP="00AD0619">
      <w:pPr>
        <w:pStyle w:val="Appendix20"/>
      </w:pPr>
      <w:bookmarkStart w:id="210" w:name="_Toc410915452"/>
      <w:r>
        <w:lastRenderedPageBreak/>
        <w:t>&lt;mod&gt;.AddPrimState( … )</w:t>
      </w:r>
      <w:bookmarkEnd w:id="210"/>
    </w:p>
    <w:p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rsidR="00AD0619" w:rsidRPr="00C2260D" w:rsidRDefault="00AD0619" w:rsidP="00AD0619">
      <w:pPr>
        <w:pStyle w:val="Appendix3"/>
      </w:pPr>
      <w:r>
        <w:t>Description:</w:t>
      </w:r>
    </w:p>
    <w:p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rsidR="00AD0619" w:rsidRDefault="00AD0619" w:rsidP="00AD0619">
      <w:pPr>
        <w:pStyle w:val="Appendix3"/>
      </w:pPr>
      <w:r>
        <w:t>Parameters:</w:t>
      </w:r>
    </w:p>
    <w:p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Parameter Name</w:t>
            </w:r>
          </w:p>
        </w:tc>
        <w:tc>
          <w:tcPr>
            <w:tcW w:w="2375"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type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rsidTr="00AD0619">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name</w:t>
            </w:r>
          </w:p>
        </w:tc>
        <w:tc>
          <w:tcPr>
            <w:tcW w:w="2375"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AD0619" w:rsidRDefault="00AD0619" w:rsidP="00AD0619">
            <w:pPr>
              <w:pStyle w:val="Indented"/>
              <w:ind w:left="0"/>
              <w:jc w:val="center"/>
            </w:pPr>
            <w:r>
              <w:t>include</w:t>
            </w:r>
          </w:p>
        </w:tc>
        <w:tc>
          <w:tcPr>
            <w:tcW w:w="2375" w:type="dxa"/>
          </w:tcPr>
          <w:p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rsidR="00AD0619" w:rsidRDefault="00AD0619" w:rsidP="00AD0619">
      <w:pPr>
        <w:autoSpaceDE w:val="0"/>
        <w:autoSpaceDN w:val="0"/>
        <w:adjustRightInd w:val="0"/>
        <w:spacing w:after="0"/>
        <w:rPr>
          <w:rFonts w:ascii="Consolas" w:hAnsi="Consolas" w:cs="Consolas"/>
          <w:sz w:val="19"/>
          <w:szCs w:val="19"/>
        </w:rPr>
      </w:pPr>
    </w:p>
    <w:p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rsidR="00AD0619" w:rsidRDefault="00AD0619" w:rsidP="00AD0619">
      <w:pPr>
        <w:pStyle w:val="Indented"/>
      </w:pPr>
    </w:p>
    <w:p w:rsidR="00AD0619" w:rsidRDefault="00AD0619" w:rsidP="00AD0619">
      <w:pPr>
        <w:pStyle w:val="Indented"/>
      </w:pPr>
      <w:r>
        <w:t xml:space="preserve">The </w:t>
      </w:r>
      <w:r>
        <w:rPr>
          <w:b/>
        </w:rPr>
        <w:t>name</w:t>
      </w:r>
      <w:r>
        <w:t xml:space="preserve"> parameter specifies </w:t>
      </w:r>
      <w:r w:rsidR="00724418">
        <w:t>the name of the primitive state</w:t>
      </w:r>
      <w:r>
        <w:t>.</w:t>
      </w:r>
    </w:p>
    <w:p w:rsidR="00AD0619" w:rsidRDefault="00AD0619" w:rsidP="00AD0619">
      <w:pPr>
        <w:pStyle w:val="Indented"/>
      </w:pPr>
    </w:p>
    <w:p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rsidR="00AD0619" w:rsidRDefault="00AD0619" w:rsidP="00AD0619">
      <w:pPr>
        <w:pStyle w:val="Indented"/>
      </w:pPr>
    </w:p>
    <w:p w:rsidR="00AD0619" w:rsidRDefault="00AD0619" w:rsidP="00AD0619">
      <w:pPr>
        <w:pStyle w:val="Appendix3"/>
      </w:pPr>
      <w:r>
        <w:t>Example:</w:t>
      </w:r>
    </w:p>
    <w:p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rsidR="00AD0619" w:rsidRDefault="00EC0EBD" w:rsidP="00C04361">
      <w:pPr>
        <w:autoSpaceDE w:val="0"/>
        <w:autoSpaceDN w:val="0"/>
        <w:adjustRightInd w:val="0"/>
        <w:spacing w:after="0"/>
        <w:ind w:left="432" w:firstLine="720"/>
      </w:pPr>
      <w:r>
        <w:t>include=”</w:t>
      </w:r>
      <w:r w:rsidR="008365A4">
        <w:t>Pers</w:t>
      </w:r>
      <w:r w:rsidR="00C04361">
        <w:t>Pipe</w:t>
      </w:r>
      <w:r>
        <w:t>_prim.h”);</w:t>
      </w:r>
    </w:p>
    <w:p w:rsidR="00AD0619" w:rsidRDefault="00AD0619" w:rsidP="00AD0619">
      <w:pPr>
        <w:autoSpaceDE w:val="0"/>
        <w:autoSpaceDN w:val="0"/>
        <w:adjustRightInd w:val="0"/>
        <w:spacing w:after="0"/>
        <w:ind w:firstLine="720"/>
      </w:pPr>
    </w:p>
    <w:p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rsidR="00AD0619" w:rsidRDefault="00AD0619" w:rsidP="00AD0619">
      <w:pPr>
        <w:pStyle w:val="Indented"/>
      </w:pPr>
    </w:p>
    <w:p w:rsidR="00AD0619" w:rsidRDefault="00AD0619" w:rsidP="00AD0619">
      <w:pPr>
        <w:pStyle w:val="Appendix3"/>
      </w:pPr>
      <w:r>
        <w:t>Generated Personality Interface:</w:t>
      </w:r>
    </w:p>
    <w:p w:rsidR="00AD0619" w:rsidRDefault="00AD0619" w:rsidP="00AD0619">
      <w:pPr>
        <w:pStyle w:val="Indented"/>
      </w:pPr>
    </w:p>
    <w:p w:rsidR="000A41ED" w:rsidRDefault="000A41ED" w:rsidP="000A41ED">
      <w:pPr>
        <w:pStyle w:val="Appendix3"/>
      </w:pPr>
      <w:r>
        <w:t>Generated Host or Model Interface:</w:t>
      </w:r>
    </w:p>
    <w:p w:rsidR="000A41ED" w:rsidRPr="0018322F" w:rsidRDefault="000A41ED" w:rsidP="000A41ED">
      <w:pPr>
        <w:pStyle w:val="Indented"/>
      </w:pPr>
      <w:r>
        <w:t>No host or model interface is generated.</w:t>
      </w:r>
    </w:p>
    <w:p w:rsidR="00AD0619" w:rsidRDefault="00AD0619" w:rsidP="00AD0619">
      <w:pPr>
        <w:pStyle w:val="Indented"/>
      </w:pPr>
    </w:p>
    <w:p w:rsidR="00AD0619" w:rsidRDefault="00AD0619" w:rsidP="006C3DFB">
      <w:pPr>
        <w:pStyle w:val="BodyText"/>
      </w:pPr>
    </w:p>
    <w:p w:rsidR="006C3DFB" w:rsidRDefault="006C3DFB" w:rsidP="006C3DFB">
      <w:pPr>
        <w:pStyle w:val="Appendix"/>
      </w:pPr>
      <w:bookmarkStart w:id="211" w:name="_Toc410915453"/>
      <w:r>
        <w:lastRenderedPageBreak/>
        <w:t xml:space="preserve">Appendix – Hybrid Thread </w:t>
      </w:r>
      <w:r w:rsidR="001C3185">
        <w:t>Instance File</w:t>
      </w:r>
      <w:bookmarkEnd w:id="211"/>
    </w:p>
    <w:p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rsidR="001C3185" w:rsidRDefault="001C3185" w:rsidP="006C3DFB">
      <w:pPr>
        <w:pStyle w:val="BodyText"/>
      </w:pPr>
    </w:p>
    <w:p w:rsidR="001C3185" w:rsidRDefault="001C3185" w:rsidP="001C3185">
      <w:pPr>
        <w:pStyle w:val="Appendix20"/>
      </w:pPr>
      <w:bookmarkStart w:id="212" w:name="_Toc410915454"/>
      <w:r>
        <w:lastRenderedPageBreak/>
        <w:t>AddModInstParams( … )</w:t>
      </w:r>
      <w:bookmarkEnd w:id="212"/>
    </w:p>
    <w:p w:rsidR="001C3185" w:rsidRPr="005730E6" w:rsidRDefault="001C3185" w:rsidP="001C3185">
      <w:pPr>
        <w:pStyle w:val="Appendix3"/>
      </w:pPr>
      <w:r>
        <w:t>AddModInstParams( unit=&lt;unit_name&gt;, modPath=&lt;module_path&gt; {, memPort=&lt;unit_port</w:t>
      </w:r>
      <w:r w:rsidR="007B7E26">
        <w:t>_list</w:t>
      </w:r>
      <w:r>
        <w:t>&gt;} (, replCnt=&lt;repl_num&gt;});</w:t>
      </w:r>
    </w:p>
    <w:p w:rsidR="001C3185" w:rsidRPr="00C2260D" w:rsidRDefault="001C3185" w:rsidP="001C3185">
      <w:pPr>
        <w:pStyle w:val="Appendix3"/>
      </w:pPr>
      <w:r>
        <w:t>Description:</w:t>
      </w:r>
    </w:p>
    <w:p w:rsidR="001C3185" w:rsidRDefault="007B7E26" w:rsidP="001C3185">
      <w:pPr>
        <w:pStyle w:val="Indented"/>
      </w:pPr>
      <w:r>
        <w:t>Adds parameters to a module or module instance</w:t>
      </w:r>
      <w:r w:rsidR="0031253B">
        <w:t xml:space="preserve"> </w:t>
      </w:r>
    </w:p>
    <w:p w:rsidR="001C3185" w:rsidRDefault="001C3185" w:rsidP="001C3185">
      <w:pPr>
        <w:pStyle w:val="Appendix3"/>
      </w:pPr>
      <w:r>
        <w:t>Parameters:</w:t>
      </w:r>
    </w:p>
    <w:p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1C3185" w:rsidRDefault="001C3185" w:rsidP="00B50512">
            <w:pPr>
              <w:pStyle w:val="Indented"/>
              <w:ind w:left="0"/>
              <w:jc w:val="center"/>
            </w:pPr>
            <w:r>
              <w:t>Parameter Name</w:t>
            </w:r>
          </w:p>
        </w:tc>
        <w:tc>
          <w:tcPr>
            <w:tcW w:w="2375"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unit</w:t>
            </w:r>
          </w:p>
        </w:tc>
        <w:tc>
          <w:tcPr>
            <w:tcW w:w="2375"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modPath</w:t>
            </w:r>
          </w:p>
        </w:tc>
        <w:tc>
          <w:tcPr>
            <w:tcW w:w="2375"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1C3185" w:rsidRDefault="007B7E26" w:rsidP="0031253B">
            <w:pPr>
              <w:pStyle w:val="Indented"/>
              <w:ind w:left="0"/>
              <w:jc w:val="center"/>
            </w:pPr>
            <w:r>
              <w:t>memPort</w:t>
            </w:r>
          </w:p>
        </w:tc>
        <w:tc>
          <w:tcPr>
            <w:tcW w:w="2375"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rsidR="007B7E26" w:rsidRDefault="007B7E26" w:rsidP="0031253B">
            <w:pPr>
              <w:pStyle w:val="Indented"/>
              <w:ind w:left="0"/>
              <w:jc w:val="center"/>
            </w:pPr>
            <w:r>
              <w:t>replCnt</w:t>
            </w:r>
          </w:p>
        </w:tc>
        <w:tc>
          <w:tcPr>
            <w:tcW w:w="2375"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rsidR="001C3185" w:rsidRDefault="001C3185" w:rsidP="001C3185">
      <w:pPr>
        <w:autoSpaceDE w:val="0"/>
        <w:autoSpaceDN w:val="0"/>
        <w:adjustRightInd w:val="0"/>
        <w:spacing w:after="0"/>
        <w:rPr>
          <w:rFonts w:ascii="Consolas" w:hAnsi="Consolas" w:cs="Consolas"/>
          <w:sz w:val="19"/>
          <w:szCs w:val="19"/>
        </w:rPr>
      </w:pPr>
    </w:p>
    <w:p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rsidR="001C3185" w:rsidRDefault="001C3185" w:rsidP="001C3185">
      <w:pPr>
        <w:pStyle w:val="Indented"/>
      </w:pPr>
    </w:p>
    <w:p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rsidR="006F6F0B" w:rsidRDefault="006F6F0B" w:rsidP="001C3185">
      <w:pPr>
        <w:pStyle w:val="Indented"/>
      </w:pPr>
    </w:p>
    <w:p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rsidR="00563450" w:rsidRDefault="00563450" w:rsidP="001C3185">
      <w:pPr>
        <w:pStyle w:val="Indented"/>
      </w:pPr>
    </w:p>
    <w:p w:rsidR="00563450" w:rsidRDefault="00563450" w:rsidP="00563450">
      <w:pPr>
        <w:pStyle w:val="Indented"/>
      </w:pPr>
      <w:r>
        <w:t xml:space="preserve">The </w:t>
      </w:r>
      <w:r>
        <w:rPr>
          <w:b/>
        </w:rPr>
        <w:t>replCnt</w:t>
      </w:r>
      <w:r>
        <w:t xml:space="preserve"> parameter specifies the number of times the module is replicated.  Valid values are 1 - 8.</w:t>
      </w:r>
    </w:p>
    <w:p w:rsidR="001C3185" w:rsidRDefault="001C3185" w:rsidP="001C3185">
      <w:pPr>
        <w:pStyle w:val="Indented"/>
      </w:pPr>
    </w:p>
    <w:p w:rsidR="001C3185" w:rsidRDefault="001C3185" w:rsidP="001C3185">
      <w:pPr>
        <w:pStyle w:val="Appendix3"/>
      </w:pPr>
      <w:r>
        <w:t>Example</w:t>
      </w:r>
      <w:r w:rsidR="008D6FCC">
        <w:t xml:space="preserve"> 1</w:t>
      </w:r>
      <w:r>
        <w:t>:</w:t>
      </w:r>
    </w:p>
    <w:p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rsidR="00F11517" w:rsidRPr="008D6FCC" w:rsidRDefault="00F11517" w:rsidP="008D6FCC">
      <w:pPr>
        <w:pStyle w:val="Indented"/>
      </w:pPr>
    </w:p>
    <w:p w:rsidR="00563450" w:rsidRPr="00563450" w:rsidRDefault="00563450" w:rsidP="00F11517">
      <w:pPr>
        <w:pStyle w:val="Code0"/>
      </w:pPr>
      <w:r w:rsidRPr="00563450">
        <w:t>AddModInstParams(unit=Au, modPath="ctl/add", replCnt=3);</w:t>
      </w:r>
    </w:p>
    <w:p w:rsidR="00563450" w:rsidRPr="00563450" w:rsidRDefault="00563450" w:rsidP="00F11517">
      <w:pPr>
        <w:pStyle w:val="Code0"/>
      </w:pPr>
      <w:r w:rsidRPr="00563450">
        <w:t>AddModInstParams(unit=Au, modPath="ctl/add[0]", memPort=1);</w:t>
      </w:r>
    </w:p>
    <w:p w:rsidR="00563450" w:rsidRPr="00563450" w:rsidRDefault="00563450" w:rsidP="00F11517">
      <w:pPr>
        <w:pStyle w:val="Code0"/>
      </w:pPr>
      <w:r w:rsidRPr="00563450">
        <w:t>AddModInstParams(unit=Au, modPath="ctl/add[1]", memPort=2);</w:t>
      </w:r>
    </w:p>
    <w:p w:rsidR="001C3185" w:rsidRPr="00563450" w:rsidRDefault="00563450" w:rsidP="00F11517">
      <w:pPr>
        <w:pStyle w:val="Code0"/>
      </w:pPr>
      <w:r w:rsidRPr="00563450">
        <w:t>AddModInstParams(unit=Au, modPath="ctl/add[2]", memPort=3);</w:t>
      </w:r>
    </w:p>
    <w:p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rsidR="008D6FCC" w:rsidRDefault="008D6FCC" w:rsidP="008D6FCC">
      <w:pPr>
        <w:pStyle w:val="Appendix3"/>
      </w:pPr>
      <w:r>
        <w:t>Example 2:</w:t>
      </w:r>
    </w:p>
    <w:p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rsidR="00F11517" w:rsidRDefault="00F11517" w:rsidP="001C3185">
      <w:pPr>
        <w:pStyle w:val="Indented"/>
      </w:pPr>
    </w:p>
    <w:p w:rsidR="00B12431" w:rsidRPr="00563450" w:rsidRDefault="00B12431" w:rsidP="00F11517">
      <w:pPr>
        <w:pStyle w:val="Code0"/>
      </w:pPr>
      <w:r w:rsidRPr="00563450">
        <w:t>AddModInstParams(unit=Au, modPath="ctl/add", replCnt=3);</w:t>
      </w:r>
    </w:p>
    <w:p w:rsidR="00B12431" w:rsidRPr="00563450" w:rsidRDefault="00B12431" w:rsidP="00F11517">
      <w:pPr>
        <w:pStyle w:val="Code0"/>
      </w:pPr>
      <w:r w:rsidRPr="00563450">
        <w:t>AddModInstParams(unit=Au, modPath="ctl/add[0]", memPort=</w:t>
      </w:r>
      <w:r w:rsidR="00A1406A">
        <w:t>1,3,3,2</w:t>
      </w:r>
      <w:r w:rsidRPr="00563450">
        <w:t>);</w:t>
      </w:r>
    </w:p>
    <w:p w:rsidR="00B12431" w:rsidRPr="00563450" w:rsidRDefault="00B12431" w:rsidP="00F11517">
      <w:pPr>
        <w:pStyle w:val="Code0"/>
      </w:pPr>
      <w:r w:rsidRPr="00563450">
        <w:t>AddModInstParams(unit=Au, modPath="ctl/add[1]", memPort=</w:t>
      </w:r>
      <w:r w:rsidR="00A1406A">
        <w:t>1,4,4,2</w:t>
      </w:r>
      <w:r w:rsidRPr="00563450">
        <w:t>);</w:t>
      </w:r>
    </w:p>
    <w:p w:rsidR="00B12431" w:rsidRDefault="00B12431" w:rsidP="00F11517">
      <w:pPr>
        <w:pStyle w:val="Code0"/>
      </w:pPr>
      <w:r w:rsidRPr="00563450">
        <w:t>AddModInstParams(unit=Au, modPath="ctl/add[2]", memPort=</w:t>
      </w:r>
      <w:r w:rsidR="00A1406A">
        <w:t>1,5,5,2</w:t>
      </w:r>
      <w:r w:rsidRPr="00563450">
        <w:t>);</w:t>
      </w:r>
    </w:p>
    <w:p w:rsidR="00F11517" w:rsidRPr="00563450" w:rsidRDefault="00F11517" w:rsidP="00F11517">
      <w:pPr>
        <w:pStyle w:val="Code0"/>
      </w:pPr>
    </w:p>
    <w:p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rsidR="00E320A4" w:rsidRDefault="00E320A4" w:rsidP="00A1406A">
      <w:pPr>
        <w:pStyle w:val="Indented"/>
      </w:pPr>
    </w:p>
    <w:tbl>
      <w:tblPr>
        <w:tblStyle w:val="TableGrid"/>
        <w:tblW w:w="0" w:type="auto"/>
        <w:jc w:val="center"/>
        <w:tblInd w:w="1908" w:type="dxa"/>
        <w:tblLook w:val="04A0" w:firstRow="1" w:lastRow="0" w:firstColumn="1" w:lastColumn="0" w:noHBand="0" w:noVBand="1"/>
      </w:tblPr>
      <w:tblGrid>
        <w:gridCol w:w="2736"/>
        <w:gridCol w:w="4212"/>
      </w:tblGrid>
      <w:tr w:rsidR="00E320A4" w:rsidTr="00E320A4">
        <w:trPr>
          <w:jc w:val="center"/>
        </w:trPr>
        <w:tc>
          <w:tcPr>
            <w:tcW w:w="2736" w:type="dxa"/>
          </w:tcPr>
          <w:p w:rsidR="00E320A4" w:rsidRDefault="00E320A4" w:rsidP="00E320A4">
            <w:pPr>
              <w:pStyle w:val="Indented"/>
              <w:ind w:left="0"/>
              <w:jc w:val="center"/>
            </w:pPr>
            <w:r>
              <w:t>Add Module Instance</w:t>
            </w:r>
          </w:p>
        </w:tc>
        <w:tc>
          <w:tcPr>
            <w:tcW w:w="4212" w:type="dxa"/>
          </w:tcPr>
          <w:p w:rsidR="00E320A4" w:rsidRDefault="00E320A4" w:rsidP="00E320A4">
            <w:pPr>
              <w:pStyle w:val="Indented"/>
              <w:ind w:left="0"/>
              <w:jc w:val="center"/>
            </w:pPr>
            <w:r>
              <w:t>Read Stream Assignments</w:t>
            </w:r>
          </w:p>
        </w:tc>
      </w:tr>
      <w:tr w:rsidR="00E320A4" w:rsidTr="00E320A4">
        <w:trPr>
          <w:jc w:val="center"/>
        </w:trPr>
        <w:tc>
          <w:tcPr>
            <w:tcW w:w="2736" w:type="dxa"/>
          </w:tcPr>
          <w:p w:rsidR="00E320A4" w:rsidRDefault="00E320A4" w:rsidP="00E320A4">
            <w:pPr>
              <w:pStyle w:val="Indented"/>
              <w:ind w:left="0"/>
              <w:jc w:val="center"/>
            </w:pPr>
            <w:r>
              <w:t>0</w:t>
            </w:r>
          </w:p>
        </w:tc>
        <w:tc>
          <w:tcPr>
            <w:tcW w:w="4212" w:type="dxa"/>
          </w:tcPr>
          <w:p w:rsidR="00E320A4" w:rsidRDefault="00E320A4" w:rsidP="00E320A4">
            <w:pPr>
              <w:pStyle w:val="Indented"/>
              <w:ind w:left="0"/>
              <w:jc w:val="center"/>
            </w:pPr>
            <w:r>
              <w:t>3</w:t>
            </w:r>
          </w:p>
        </w:tc>
      </w:tr>
      <w:tr w:rsidR="00E320A4" w:rsidTr="00E320A4">
        <w:trPr>
          <w:jc w:val="center"/>
        </w:trPr>
        <w:tc>
          <w:tcPr>
            <w:tcW w:w="2736" w:type="dxa"/>
          </w:tcPr>
          <w:p w:rsidR="00E320A4" w:rsidRDefault="00E320A4" w:rsidP="00E320A4">
            <w:pPr>
              <w:pStyle w:val="Indented"/>
              <w:ind w:left="0"/>
              <w:jc w:val="center"/>
            </w:pPr>
            <w:r>
              <w:t>1</w:t>
            </w:r>
          </w:p>
        </w:tc>
        <w:tc>
          <w:tcPr>
            <w:tcW w:w="4212" w:type="dxa"/>
          </w:tcPr>
          <w:p w:rsidR="00E320A4" w:rsidRDefault="00E320A4" w:rsidP="00E320A4">
            <w:pPr>
              <w:pStyle w:val="Indented"/>
              <w:ind w:left="0"/>
              <w:jc w:val="center"/>
            </w:pPr>
            <w:r>
              <w:t>4</w:t>
            </w:r>
          </w:p>
        </w:tc>
      </w:tr>
      <w:tr w:rsidR="00E320A4" w:rsidTr="00E320A4">
        <w:trPr>
          <w:jc w:val="center"/>
        </w:trPr>
        <w:tc>
          <w:tcPr>
            <w:tcW w:w="2736" w:type="dxa"/>
          </w:tcPr>
          <w:p w:rsidR="00E320A4" w:rsidRDefault="00E320A4" w:rsidP="00E320A4">
            <w:pPr>
              <w:pStyle w:val="Indented"/>
              <w:ind w:left="0"/>
              <w:jc w:val="center"/>
            </w:pPr>
            <w:r>
              <w:t>2</w:t>
            </w:r>
          </w:p>
        </w:tc>
        <w:tc>
          <w:tcPr>
            <w:tcW w:w="4212" w:type="dxa"/>
          </w:tcPr>
          <w:p w:rsidR="00E320A4" w:rsidRDefault="00E320A4" w:rsidP="00E320A4">
            <w:pPr>
              <w:pStyle w:val="Indented"/>
              <w:ind w:left="0"/>
              <w:jc w:val="center"/>
            </w:pPr>
            <w:r>
              <w:t>5</w:t>
            </w:r>
          </w:p>
        </w:tc>
      </w:tr>
    </w:tbl>
    <w:p w:rsidR="00A1406A" w:rsidRDefault="00A1406A" w:rsidP="00E320A4">
      <w:pPr>
        <w:pStyle w:val="Indented"/>
        <w:jc w:val="center"/>
      </w:pPr>
    </w:p>
    <w:p w:rsidR="00E320A4" w:rsidRDefault="00E320A4" w:rsidP="00E320A4">
      <w:pPr>
        <w:pStyle w:val="Indented"/>
      </w:pPr>
      <w:r>
        <w:t>The write stream interfaces for all instances of the add module are assigned to unit memory port 5.</w:t>
      </w:r>
    </w:p>
    <w:p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rsidR="006F6F0B" w:rsidRDefault="006F6F0B" w:rsidP="006F6F0B">
      <w:pPr>
        <w:pStyle w:val="Appendix20"/>
      </w:pPr>
      <w:bookmarkStart w:id="213" w:name="_Toc410915455"/>
      <w:r>
        <w:lastRenderedPageBreak/>
        <w:t>AddMsgIntfConn( … )</w:t>
      </w:r>
      <w:bookmarkEnd w:id="213"/>
    </w:p>
    <w:p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rsidR="006F6F0B" w:rsidRPr="00C2260D" w:rsidRDefault="006F6F0B" w:rsidP="006F6F0B">
      <w:pPr>
        <w:pStyle w:val="Appendix3"/>
      </w:pPr>
      <w:r>
        <w:t>Description:</w:t>
      </w:r>
    </w:p>
    <w:p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rsidR="006F6F0B" w:rsidRDefault="006F6F0B" w:rsidP="006F6F0B">
      <w:pPr>
        <w:pStyle w:val="Appendix3"/>
      </w:pPr>
      <w:r>
        <w:t>Parameters:</w:t>
      </w:r>
    </w:p>
    <w:p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rsidR="006F6F0B" w:rsidRDefault="006F6F0B" w:rsidP="00047888">
            <w:pPr>
              <w:pStyle w:val="Indented"/>
              <w:ind w:left="0"/>
              <w:jc w:val="center"/>
            </w:pPr>
            <w:r>
              <w:t>Parameter Name</w:t>
            </w:r>
          </w:p>
        </w:tc>
        <w:tc>
          <w:tcPr>
            <w:tcW w:w="2375"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outUnit</w:t>
            </w:r>
          </w:p>
        </w:tc>
        <w:tc>
          <w:tcPr>
            <w:tcW w:w="2375"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out</w:t>
            </w:r>
            <w:r w:rsidR="006F6F0B">
              <w:t>Path</w:t>
            </w:r>
          </w:p>
        </w:tc>
        <w:tc>
          <w:tcPr>
            <w:tcW w:w="2375"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inUnit</w:t>
            </w:r>
          </w:p>
        </w:tc>
        <w:tc>
          <w:tcPr>
            <w:tcW w:w="2375"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rsidR="006F6F0B" w:rsidRDefault="00D65F5C" w:rsidP="00D65F5C">
            <w:pPr>
              <w:pStyle w:val="Indented"/>
              <w:ind w:left="0"/>
              <w:jc w:val="center"/>
            </w:pPr>
            <w:r>
              <w:t>inPath</w:t>
            </w:r>
          </w:p>
        </w:tc>
        <w:tc>
          <w:tcPr>
            <w:tcW w:w="2375"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rsidR="006F6F0B" w:rsidRDefault="006F6F0B" w:rsidP="006F6F0B">
      <w:pPr>
        <w:autoSpaceDE w:val="0"/>
        <w:autoSpaceDN w:val="0"/>
        <w:adjustRightInd w:val="0"/>
        <w:spacing w:after="0"/>
        <w:rPr>
          <w:rFonts w:ascii="Consolas" w:hAnsi="Consolas" w:cs="Consolas"/>
          <w:sz w:val="19"/>
          <w:szCs w:val="19"/>
        </w:rPr>
      </w:pPr>
    </w:p>
    <w:p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rsidR="006F6F0B" w:rsidRDefault="006F6F0B" w:rsidP="006F6F0B">
      <w:pPr>
        <w:pStyle w:val="Indented"/>
      </w:pPr>
    </w:p>
    <w:p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rsidR="006F6F0B" w:rsidRDefault="006F6F0B" w:rsidP="006F6F0B">
      <w:pPr>
        <w:pStyle w:val="Indented"/>
      </w:pPr>
    </w:p>
    <w:p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rsidR="00047888" w:rsidRDefault="00047888" w:rsidP="00047888">
      <w:pPr>
        <w:pStyle w:val="Indented"/>
      </w:pPr>
    </w:p>
    <w:p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rsidR="00047888" w:rsidRDefault="00047888" w:rsidP="00047888">
      <w:pPr>
        <w:pStyle w:val="Indented"/>
      </w:pPr>
    </w:p>
    <w:p w:rsidR="006F6F0B" w:rsidRDefault="00162B2D" w:rsidP="006F6F0B">
      <w:pPr>
        <w:pStyle w:val="Appendix3"/>
      </w:pPr>
      <w:r>
        <w:t>Example</w:t>
      </w:r>
      <w:r w:rsidR="006F6F0B">
        <w:t>:</w:t>
      </w:r>
    </w:p>
    <w:p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131B1C" w:rsidRDefault="00131B1C" w:rsidP="006F6F0B">
      <w:pPr>
        <w:pStyle w:val="Indented"/>
      </w:pPr>
    </w:p>
    <w:p w:rsidR="00162B2D" w:rsidRPr="008D6FCC" w:rsidRDefault="00162B2D" w:rsidP="006F6F0B">
      <w:pPr>
        <w:pStyle w:val="Indented"/>
      </w:pPr>
      <w:r w:rsidRPr="00162B2D">
        <w:rPr>
          <w:b/>
          <w:i/>
        </w:rPr>
        <w:t>htd</w:t>
      </w:r>
      <w:r>
        <w:t xml:space="preserve"> commands:</w:t>
      </w:r>
    </w:p>
    <w:p w:rsidR="00F11517" w:rsidRDefault="00F11517" w:rsidP="00F11517">
      <w:pPr>
        <w:pStyle w:val="Code0"/>
      </w:pPr>
      <w:r>
        <w:t>ctl.AddMsgIntf(dir=out, name=A, type=CCtlMsg, autoConn=false);</w:t>
      </w:r>
    </w:p>
    <w:p w:rsidR="006F6F0B" w:rsidRDefault="00F11517" w:rsidP="00F11517">
      <w:pPr>
        <w:pStyle w:val="Code0"/>
      </w:pPr>
      <w:r>
        <w:t>ctl.AddMsgIntf(dir=in, name=A, type=CCtlMsg, queueW=5, autoConn=false);</w:t>
      </w:r>
    </w:p>
    <w:p w:rsidR="00D22DCC" w:rsidRDefault="00D22DCC" w:rsidP="00F11517">
      <w:pPr>
        <w:pStyle w:val="Code0"/>
      </w:pPr>
    </w:p>
    <w:p w:rsidR="00162B2D" w:rsidRPr="008D6FCC" w:rsidRDefault="00162B2D" w:rsidP="00162B2D">
      <w:pPr>
        <w:pStyle w:val="Indented"/>
      </w:pPr>
      <w:r w:rsidRPr="00162B2D">
        <w:rPr>
          <w:b/>
          <w:i/>
        </w:rPr>
        <w:t>ht</w:t>
      </w:r>
      <w:r>
        <w:rPr>
          <w:b/>
          <w:i/>
        </w:rPr>
        <w:t>i</w:t>
      </w:r>
      <w:r>
        <w:t xml:space="preserve"> commands:</w:t>
      </w:r>
    </w:p>
    <w:p w:rsidR="00D22DCC" w:rsidRDefault="00D22DCC" w:rsidP="00D22DCC">
      <w:pPr>
        <w:pStyle w:val="Code0"/>
      </w:pPr>
      <w:r>
        <w:t>AddMsgIntfConn(outUnit=Au[0], outPath=ctl/A, inUnit=Au[1], inPath=ctl/A);</w:t>
      </w:r>
    </w:p>
    <w:p w:rsidR="00D22DCC" w:rsidRDefault="00D22DCC" w:rsidP="00D22DCC">
      <w:pPr>
        <w:pStyle w:val="Code0"/>
      </w:pPr>
      <w:r>
        <w:t>AddMsgIntfConn(outUnit=Au[1], outPath=ctl/A, inUnit=Au[2], inPath=ctl/A);</w:t>
      </w:r>
    </w:p>
    <w:p w:rsidR="00D22DCC" w:rsidRDefault="00D22DCC" w:rsidP="00D22DCC">
      <w:pPr>
        <w:pStyle w:val="Code0"/>
      </w:pPr>
      <w:r>
        <w:t>AddMsgIntfConn(outUnit=Au[2], outPath=ctl/A, inUnit=Au[3], inPath=ctl/A);</w:t>
      </w:r>
    </w:p>
    <w:p w:rsidR="00D22DCC" w:rsidRDefault="00D22DCC" w:rsidP="00D22DCC">
      <w:pPr>
        <w:pStyle w:val="Code0"/>
      </w:pPr>
      <w:r>
        <w:t>AddMsgIntfConn(outUnit=Au[3],</w:t>
      </w:r>
      <w:r w:rsidR="00877E3C">
        <w:t xml:space="preserve"> outPath=ctl/A</w:t>
      </w:r>
      <w:r>
        <w:t>, inUnit=Au[0], inPath=ctl/A);</w:t>
      </w:r>
    </w:p>
    <w:p w:rsidR="00A404DD" w:rsidRDefault="00A404DD" w:rsidP="00D22DCC">
      <w:pPr>
        <w:pStyle w:val="Code0"/>
      </w:pPr>
    </w:p>
    <w:p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rsidR="00A404DD" w:rsidRDefault="00A404DD" w:rsidP="00A404DD">
      <w:pPr>
        <w:pStyle w:val="Indented"/>
      </w:pPr>
    </w:p>
    <w:p w:rsidR="00A404DD" w:rsidRPr="008D6FCC" w:rsidRDefault="00A404DD" w:rsidP="00A404DD">
      <w:pPr>
        <w:pStyle w:val="Indented"/>
      </w:pPr>
      <w:r w:rsidRPr="00162B2D">
        <w:rPr>
          <w:b/>
          <w:i/>
        </w:rPr>
        <w:t>htd</w:t>
      </w:r>
      <w:r>
        <w:t xml:space="preserve"> commands:</w:t>
      </w:r>
    </w:p>
    <w:p w:rsidR="00A404DD" w:rsidRDefault="00A404DD" w:rsidP="00A404DD">
      <w:pPr>
        <w:pStyle w:val="Code0"/>
      </w:pPr>
      <w:r>
        <w:t>ctl.AddMsgIntf(dir=out, name=A, type=CCtlMsg, autoConn=false);</w:t>
      </w:r>
    </w:p>
    <w:p w:rsidR="00A404DD" w:rsidRDefault="00A404DD" w:rsidP="00A404DD">
      <w:pPr>
        <w:pStyle w:val="Code0"/>
      </w:pPr>
      <w:r>
        <w:t>ctl.AddMsgIntf(dir=in, name=A, type=CCtlMsg, queueW=5, autoConn=false);</w:t>
      </w:r>
    </w:p>
    <w:p w:rsidR="00A404DD" w:rsidRDefault="00A404DD" w:rsidP="00A404DD">
      <w:pPr>
        <w:pStyle w:val="Code0"/>
      </w:pPr>
    </w:p>
    <w:p w:rsidR="00A404DD" w:rsidRDefault="00A404DD" w:rsidP="00A404DD">
      <w:pPr>
        <w:pStyle w:val="Indented"/>
      </w:pPr>
      <w:r w:rsidRPr="00162B2D">
        <w:rPr>
          <w:b/>
          <w:i/>
        </w:rPr>
        <w:t>ht</w:t>
      </w:r>
      <w:r>
        <w:rPr>
          <w:b/>
          <w:i/>
        </w:rPr>
        <w:t>i</w:t>
      </w:r>
      <w:r>
        <w:t xml:space="preserve"> commands:</w:t>
      </w:r>
    </w:p>
    <w:p w:rsidR="00877E3C" w:rsidRPr="008D6FCC" w:rsidRDefault="00877E3C" w:rsidP="00A404DD">
      <w:pPr>
        <w:pStyle w:val="Indented"/>
      </w:pPr>
    </w:p>
    <w:p w:rsidR="00877E3C" w:rsidRDefault="00877E3C" w:rsidP="00A404DD">
      <w:pPr>
        <w:pStyle w:val="Code0"/>
      </w:pPr>
      <w:r>
        <w:t>AddModInstParams(unit=Au, modPath=ctl/work, replCnt=4);</w:t>
      </w:r>
    </w:p>
    <w:p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rsidR="00A404DD" w:rsidRPr="00563450" w:rsidRDefault="00A404DD" w:rsidP="00D22DCC">
      <w:pPr>
        <w:pStyle w:val="Code0"/>
      </w:pPr>
    </w:p>
    <w:p w:rsidR="00B37A05" w:rsidRDefault="00CC6A19" w:rsidP="00B37A05">
      <w:pPr>
        <w:pStyle w:val="1Appendix"/>
      </w:pPr>
      <w:bookmarkStart w:id="214" w:name="_Toc410915456"/>
      <w:r>
        <w:lastRenderedPageBreak/>
        <w:t>Appendix – HTV Language Reference</w:t>
      </w:r>
      <w:bookmarkEnd w:id="214"/>
    </w:p>
    <w:p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043F84">
        <w:trPr>
          <w:cantSplit/>
          <w:trHeight w:val="274"/>
        </w:trPr>
        <w:tc>
          <w:tcPr>
            <w:tcW w:w="7218" w:type="dxa"/>
            <w:vMerge w:val="restart"/>
          </w:tcPr>
          <w:p w:rsidR="00E804C3" w:rsidRPr="00FB30E0" w:rsidRDefault="00E804C3" w:rsidP="00E804C3">
            <w:pPr>
              <w:pStyle w:val="Appendix20"/>
            </w:pPr>
            <w:bookmarkStart w:id="215" w:name="_Toc410915457"/>
            <w:r>
              <w:lastRenderedPageBreak/>
              <w:t>Fundamental Types</w:t>
            </w:r>
            <w:bookmarkEnd w:id="215"/>
          </w:p>
        </w:tc>
        <w:tc>
          <w:tcPr>
            <w:tcW w:w="2250" w:type="dxa"/>
            <w:gridSpan w:val="3"/>
          </w:tcPr>
          <w:p w:rsidR="00E804C3" w:rsidRDefault="00E804C3" w:rsidP="00E804C3">
            <w:pPr>
              <w:jc w:val="center"/>
              <w:rPr>
                <w:b/>
              </w:rPr>
            </w:pPr>
            <w:r>
              <w:rPr>
                <w:b/>
              </w:rPr>
              <w:t>Supported</w:t>
            </w:r>
          </w:p>
        </w:tc>
      </w:tr>
      <w:tr w:rsidR="00E804C3" w:rsidTr="00043F84">
        <w:trPr>
          <w:cantSplit/>
          <w:trHeight w:val="274"/>
        </w:trPr>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Boolean (bool)</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Character (char)</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Integer</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C/C++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ind w:left="720"/>
              <w:contextualSpacing/>
            </w:pPr>
            <w:r>
              <w:t>HT Integers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Fixed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Floating Point</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rsidR="00DA4A63" w:rsidRDefault="00DA4A63" w:rsidP="007323FA">
            <w:pPr>
              <w:spacing w:beforeLines="60" w:before="144" w:afterLines="60" w:after="144"/>
              <w:contextualSpacing/>
              <w:jc w:val="center"/>
              <w:rPr>
                <w:sz w:val="24"/>
              </w:rPr>
            </w:pPr>
          </w:p>
        </w:tc>
      </w:tr>
      <w:tr w:rsidR="00E804C3" w:rsidTr="005E1B95">
        <w:trPr>
          <w:cantSplit/>
          <w:trHeight w:val="288"/>
        </w:trPr>
        <w:tc>
          <w:tcPr>
            <w:tcW w:w="7218" w:type="dxa"/>
            <w:vAlign w:val="center"/>
          </w:tcPr>
          <w:p w:rsidR="00DA4A63" w:rsidRDefault="00F73226" w:rsidP="007323FA">
            <w:pPr>
              <w:spacing w:beforeLines="60" w:before="144" w:afterLines="60" w:after="144"/>
              <w:contextualSpacing/>
            </w:pPr>
            <w:r>
              <w:t>v</w:t>
            </w:r>
            <w:r w:rsidR="00E804C3">
              <w:t>oid (Function type only)</w:t>
            </w:r>
          </w:p>
        </w:tc>
        <w:tc>
          <w:tcPr>
            <w:tcW w:w="630" w:type="dxa"/>
            <w:vAlign w:val="center"/>
          </w:tcPr>
          <w:p w:rsidR="00DA4A63" w:rsidRDefault="00E804C3" w:rsidP="007323FA">
            <w:pPr>
              <w:spacing w:beforeLines="60" w:before="144" w:afterLines="60" w:after="144"/>
              <w:contextualSpacing/>
              <w:jc w:val="center"/>
            </w:pPr>
            <w:r>
              <w:sym w:font="Wingdings" w:char="F0FC"/>
            </w: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r w:rsidR="00E804C3" w:rsidTr="005E1B95">
        <w:trPr>
          <w:cantSplit/>
          <w:trHeight w:val="288"/>
        </w:trPr>
        <w:tc>
          <w:tcPr>
            <w:tcW w:w="7218" w:type="dxa"/>
            <w:vAlign w:val="center"/>
          </w:tcPr>
          <w:p w:rsidR="00DA4A63" w:rsidRDefault="00E804C3" w:rsidP="007323FA">
            <w:pPr>
              <w:spacing w:beforeLines="60" w:before="144" w:afterLines="60" w:after="144"/>
              <w:contextualSpacing/>
            </w:pPr>
            <w:r>
              <w:t>Enumerations</w:t>
            </w:r>
          </w:p>
        </w:tc>
        <w:tc>
          <w:tcPr>
            <w:tcW w:w="630" w:type="dxa"/>
            <w:vAlign w:val="center"/>
          </w:tcPr>
          <w:p w:rsidR="00DA4A63" w:rsidRDefault="00DA4A63" w:rsidP="007323FA">
            <w:pPr>
              <w:spacing w:beforeLines="60" w:before="144" w:afterLines="60" w:after="144"/>
              <w:contextualSpacing/>
              <w:jc w:val="center"/>
            </w:pPr>
          </w:p>
        </w:tc>
        <w:tc>
          <w:tcPr>
            <w:tcW w:w="630" w:type="dxa"/>
            <w:vAlign w:val="center"/>
          </w:tcPr>
          <w:p w:rsidR="00DA4A63" w:rsidRDefault="00DA4A63" w:rsidP="007323FA">
            <w:pPr>
              <w:spacing w:beforeLines="60" w:before="144" w:afterLines="60" w:after="144"/>
              <w:contextualSpacing/>
              <w:jc w:val="center"/>
            </w:pPr>
          </w:p>
        </w:tc>
        <w:tc>
          <w:tcPr>
            <w:tcW w:w="990" w:type="dxa"/>
            <w:vAlign w:val="center"/>
          </w:tcPr>
          <w:p w:rsidR="00DA4A63" w:rsidRDefault="00DA4A63" w:rsidP="007323FA">
            <w:pPr>
              <w:spacing w:beforeLines="60" w:before="144" w:afterLines="60" w:after="144"/>
              <w:contextualSpacing/>
              <w:jc w:val="center"/>
            </w:pPr>
          </w:p>
        </w:tc>
      </w:tr>
    </w:tbl>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rsidTr="006311C7">
        <w:tc>
          <w:tcPr>
            <w:tcW w:w="7218" w:type="dxa"/>
            <w:vMerge w:val="restart"/>
          </w:tcPr>
          <w:p w:rsidR="006311C7" w:rsidRPr="00FB30E0" w:rsidRDefault="006311C7" w:rsidP="006311C7">
            <w:pPr>
              <w:pStyle w:val="Appendix20"/>
            </w:pPr>
            <w:bookmarkStart w:id="216" w:name="_Toc410915458"/>
            <w:r>
              <w:lastRenderedPageBreak/>
              <w:t>Declarations</w:t>
            </w:r>
            <w:bookmarkEnd w:id="216"/>
          </w:p>
        </w:tc>
        <w:tc>
          <w:tcPr>
            <w:tcW w:w="2250" w:type="dxa"/>
            <w:gridSpan w:val="3"/>
          </w:tcPr>
          <w:p w:rsidR="006311C7" w:rsidRDefault="006311C7" w:rsidP="0084661D">
            <w:pPr>
              <w:jc w:val="center"/>
              <w:rPr>
                <w:b/>
              </w:rPr>
            </w:pPr>
            <w:r>
              <w:rPr>
                <w:b/>
              </w:rPr>
              <w:t>Support</w:t>
            </w:r>
          </w:p>
        </w:tc>
      </w:tr>
      <w:tr w:rsidR="006311C7" w:rsidTr="006311C7">
        <w:tc>
          <w:tcPr>
            <w:tcW w:w="7218" w:type="dxa"/>
            <w:vMerge/>
          </w:tcPr>
          <w:p w:rsidR="006311C7" w:rsidRPr="00FB30E0" w:rsidRDefault="006311C7" w:rsidP="0084661D">
            <w:pPr>
              <w:rPr>
                <w:b/>
              </w:rPr>
            </w:pPr>
          </w:p>
        </w:tc>
        <w:tc>
          <w:tcPr>
            <w:tcW w:w="630" w:type="dxa"/>
          </w:tcPr>
          <w:p w:rsidR="006311C7" w:rsidRPr="001920C9" w:rsidRDefault="006311C7" w:rsidP="0084661D">
            <w:pPr>
              <w:jc w:val="center"/>
              <w:rPr>
                <w:b/>
              </w:rPr>
            </w:pPr>
            <w:r>
              <w:rPr>
                <w:b/>
              </w:rPr>
              <w:t>Yes</w:t>
            </w:r>
          </w:p>
        </w:tc>
        <w:tc>
          <w:tcPr>
            <w:tcW w:w="630" w:type="dxa"/>
          </w:tcPr>
          <w:p w:rsidR="006311C7" w:rsidRPr="001920C9" w:rsidRDefault="006311C7" w:rsidP="0084661D">
            <w:pPr>
              <w:jc w:val="center"/>
              <w:rPr>
                <w:b/>
              </w:rPr>
            </w:pPr>
            <w:r w:rsidRPr="001920C9">
              <w:rPr>
                <w:b/>
              </w:rPr>
              <w:t>No</w:t>
            </w:r>
          </w:p>
        </w:tc>
        <w:tc>
          <w:tcPr>
            <w:tcW w:w="990" w:type="dxa"/>
          </w:tcPr>
          <w:p w:rsidR="006311C7" w:rsidRPr="001920C9" w:rsidRDefault="006311C7" w:rsidP="0084661D">
            <w:pPr>
              <w:jc w:val="center"/>
              <w:rPr>
                <w:b/>
              </w:rPr>
            </w:pPr>
            <w:r>
              <w:rPr>
                <w:b/>
              </w:rPr>
              <w:t>Notes</w:t>
            </w:r>
          </w:p>
        </w:tc>
      </w:tr>
      <w:tr w:rsidR="006311C7" w:rsidTr="006311C7">
        <w:tc>
          <w:tcPr>
            <w:tcW w:w="7218" w:type="dxa"/>
            <w:vAlign w:val="center"/>
          </w:tcPr>
          <w:p w:rsidR="006311C7" w:rsidRDefault="006311C7" w:rsidP="006311C7">
            <w:pPr>
              <w:spacing w:before="0" w:after="0"/>
              <w:ind w:left="216"/>
            </w:pPr>
            <w:r>
              <w:t>Names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Supported characters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Letters (a … z, A … Z), Underscore ( _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648"/>
            </w:pPr>
            <w:r>
              <w:t>Dollar Sign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r>
              <w:t>1</w:t>
            </w:r>
          </w:p>
        </w:tc>
      </w:tr>
      <w:tr w:rsidR="006311C7" w:rsidTr="006311C7">
        <w:tc>
          <w:tcPr>
            <w:tcW w:w="7218" w:type="dxa"/>
            <w:vAlign w:val="center"/>
          </w:tcPr>
          <w:p w:rsidR="006311C7" w:rsidRDefault="006311C7" w:rsidP="006311C7">
            <w:pPr>
              <w:spacing w:before="0" w:after="0"/>
              <w:ind w:left="216"/>
            </w:pPr>
            <w:r>
              <w:t>Scope</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Variable Declarations</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Global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Variable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 Type Declarations</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RPr="006B72B2" w:rsidTr="006311C7">
        <w:tc>
          <w:tcPr>
            <w:tcW w:w="7218" w:type="dxa"/>
            <w:vAlign w:val="center"/>
          </w:tcPr>
          <w:p w:rsidR="006311C7" w:rsidRDefault="006311C7" w:rsidP="006311C7">
            <w:pPr>
              <w:spacing w:before="0" w:after="0"/>
              <w:ind w:left="216"/>
            </w:pPr>
            <w:r>
              <w:t>Initialization</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RPr="006B72B2" w:rsidTr="006311C7">
        <w:tc>
          <w:tcPr>
            <w:tcW w:w="7218" w:type="dxa"/>
            <w:vAlign w:val="center"/>
          </w:tcPr>
          <w:p w:rsidR="006311C7" w:rsidRDefault="006311C7" w:rsidP="006311C7">
            <w:pPr>
              <w:spacing w:before="0" w:after="0"/>
              <w:ind w:left="432"/>
            </w:pPr>
            <w:r>
              <w:t>No initializer (initialized to zero)</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Pr="006B72B2" w:rsidRDefault="006311C7" w:rsidP="006311C7">
            <w:pPr>
              <w:spacing w:before="0" w:after="0"/>
              <w:jc w:val="center"/>
              <w:rPr>
                <w:sz w:val="24"/>
              </w:rPr>
            </w:pPr>
          </w:p>
        </w:tc>
      </w:tr>
      <w:tr w:rsidR="006311C7" w:rsidTr="006311C7">
        <w:tc>
          <w:tcPr>
            <w:tcW w:w="7218" w:type="dxa"/>
            <w:vAlign w:val="center"/>
          </w:tcPr>
          <w:p w:rsidR="006311C7" w:rsidRDefault="006311C7" w:rsidP="006311C7">
            <w:pPr>
              <w:spacing w:before="0" w:after="0"/>
              <w:ind w:left="432"/>
            </w:pPr>
            <w:r>
              <w:t>Array initializer  (int a[] = { 1, 2 };</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Default="006311C7" w:rsidP="006311C7">
            <w:pPr>
              <w:spacing w:before="0" w:after="0"/>
              <w:jc w:val="center"/>
            </w:pP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432"/>
            </w:pPr>
            <w:r>
              <w:t>Function-style initializer (via constructor)</w:t>
            </w:r>
          </w:p>
        </w:tc>
        <w:tc>
          <w:tcPr>
            <w:tcW w:w="630" w:type="dxa"/>
            <w:vAlign w:val="center"/>
          </w:tcPr>
          <w:p w:rsidR="006311C7" w:rsidRDefault="006311C7" w:rsidP="006311C7">
            <w:pPr>
              <w:spacing w:before="0" w:after="0"/>
              <w:jc w:val="center"/>
            </w:pPr>
          </w:p>
        </w:tc>
        <w:tc>
          <w:tcPr>
            <w:tcW w:w="630" w:type="dxa"/>
            <w:vAlign w:val="center"/>
          </w:tcPr>
          <w:p w:rsidR="006311C7" w:rsidRDefault="006311C7" w:rsidP="006311C7">
            <w:pPr>
              <w:spacing w:before="0" w:after="0"/>
              <w:jc w:val="center"/>
            </w:pPr>
            <w:r w:rsidRPr="006B72B2">
              <w:rPr>
                <w:sz w:val="24"/>
              </w:rPr>
              <w:sym w:font="Wingdings 2" w:char="F04F"/>
            </w:r>
          </w:p>
        </w:tc>
        <w:tc>
          <w:tcPr>
            <w:tcW w:w="990" w:type="dxa"/>
            <w:vAlign w:val="center"/>
          </w:tcPr>
          <w:p w:rsidR="006311C7" w:rsidRDefault="006311C7" w:rsidP="006311C7">
            <w:pPr>
              <w:spacing w:before="0" w:after="0"/>
              <w:jc w:val="center"/>
            </w:pPr>
          </w:p>
        </w:tc>
      </w:tr>
      <w:tr w:rsidR="006311C7" w:rsidTr="006311C7">
        <w:tc>
          <w:tcPr>
            <w:tcW w:w="7218" w:type="dxa"/>
            <w:vAlign w:val="center"/>
          </w:tcPr>
          <w:p w:rsidR="006311C7" w:rsidRDefault="006311C7" w:rsidP="006311C7">
            <w:pPr>
              <w:spacing w:before="0" w:after="0"/>
              <w:ind w:left="216"/>
            </w:pPr>
            <w:r>
              <w:t>Typedef</w:t>
            </w:r>
          </w:p>
        </w:tc>
        <w:tc>
          <w:tcPr>
            <w:tcW w:w="630" w:type="dxa"/>
            <w:vAlign w:val="center"/>
          </w:tcPr>
          <w:p w:rsidR="006311C7" w:rsidRDefault="006311C7" w:rsidP="006311C7">
            <w:pPr>
              <w:spacing w:before="0" w:after="0"/>
              <w:jc w:val="center"/>
            </w:pPr>
            <w:r>
              <w:sym w:font="Wingdings" w:char="F0FC"/>
            </w:r>
          </w:p>
        </w:tc>
        <w:tc>
          <w:tcPr>
            <w:tcW w:w="630" w:type="dxa"/>
            <w:vAlign w:val="center"/>
          </w:tcPr>
          <w:p w:rsidR="006311C7" w:rsidRPr="006B72B2" w:rsidRDefault="006311C7" w:rsidP="006311C7">
            <w:pPr>
              <w:spacing w:before="0" w:after="0"/>
              <w:jc w:val="center"/>
              <w:rPr>
                <w:sz w:val="24"/>
              </w:rPr>
            </w:pPr>
          </w:p>
        </w:tc>
        <w:tc>
          <w:tcPr>
            <w:tcW w:w="990" w:type="dxa"/>
            <w:vAlign w:val="center"/>
          </w:tcPr>
          <w:p w:rsidR="006311C7" w:rsidRDefault="006311C7" w:rsidP="006311C7">
            <w:pPr>
              <w:spacing w:before="0" w:after="0"/>
              <w:jc w:val="center"/>
            </w:pPr>
          </w:p>
        </w:tc>
      </w:tr>
    </w:tbl>
    <w:p w:rsidR="00CC6A19" w:rsidRDefault="00CC6A19" w:rsidP="00CC6A19">
      <w:r>
        <w:t>Notes:</w:t>
      </w:r>
    </w:p>
    <w:p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rsidTr="00E804C3">
        <w:tc>
          <w:tcPr>
            <w:tcW w:w="7218" w:type="dxa"/>
            <w:vMerge w:val="restart"/>
          </w:tcPr>
          <w:p w:rsidR="00E804C3" w:rsidRPr="00FB30E0" w:rsidRDefault="00E804C3" w:rsidP="00E804C3">
            <w:pPr>
              <w:pStyle w:val="Appendix20"/>
            </w:pPr>
            <w:bookmarkStart w:id="217" w:name="_Toc410915459"/>
            <w:r>
              <w:lastRenderedPageBreak/>
              <w:t>Pointers, Arrays and Structures</w:t>
            </w:r>
            <w:bookmarkEnd w:id="217"/>
          </w:p>
        </w:tc>
        <w:tc>
          <w:tcPr>
            <w:tcW w:w="2250" w:type="dxa"/>
            <w:gridSpan w:val="3"/>
          </w:tcPr>
          <w:p w:rsidR="00E804C3" w:rsidRDefault="00E804C3" w:rsidP="00E804C3">
            <w:pPr>
              <w:jc w:val="center"/>
              <w:rPr>
                <w:b/>
              </w:rPr>
            </w:pPr>
            <w:r>
              <w:rPr>
                <w:b/>
              </w:rPr>
              <w:t>Support</w:t>
            </w:r>
          </w:p>
        </w:tc>
      </w:tr>
      <w:tr w:rsidR="00E804C3" w:rsidTr="00E804C3">
        <w:tc>
          <w:tcPr>
            <w:tcW w:w="7218" w:type="dxa"/>
            <w:vMerge/>
          </w:tcPr>
          <w:p w:rsidR="00E804C3" w:rsidRPr="00FB30E0" w:rsidRDefault="00E804C3" w:rsidP="00E804C3">
            <w:pP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6311C7">
        <w:tc>
          <w:tcPr>
            <w:tcW w:w="7218" w:type="dxa"/>
            <w:vAlign w:val="center"/>
          </w:tcPr>
          <w:p w:rsidR="00E804C3" w:rsidRDefault="00E804C3" w:rsidP="006311C7">
            <w:pPr>
              <w:spacing w:before="0" w:after="0"/>
              <w:ind w:left="216"/>
            </w:pPr>
            <w:r>
              <w:t>Pointers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Arrays</w:t>
            </w:r>
          </w:p>
        </w:tc>
        <w:tc>
          <w:tcPr>
            <w:tcW w:w="630" w:type="dxa"/>
            <w:vAlign w:val="center"/>
          </w:tcPr>
          <w:p w:rsidR="00E804C3" w:rsidRDefault="00E804C3" w:rsidP="006311C7">
            <w:pPr>
              <w:spacing w:before="0" w:after="0"/>
              <w:jc w:val="center"/>
            </w:pPr>
          </w:p>
        </w:tc>
        <w:tc>
          <w:tcPr>
            <w:tcW w:w="630" w:type="dxa"/>
            <w:vAlign w:val="center"/>
          </w:tcPr>
          <w:p w:rsidR="00E804C3" w:rsidRPr="006B72B2" w:rsidRDefault="00E804C3" w:rsidP="006311C7">
            <w:pPr>
              <w:spacing w:before="0" w:after="0"/>
              <w:jc w:val="center"/>
              <w:rPr>
                <w:sz w:val="24"/>
              </w:rP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Multi-dimensional arrays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Array initialization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216"/>
            </w:pPr>
            <w:r>
              <w:t>References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Within general declaration</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r w:rsidRPr="006B72B2">
              <w:rPr>
                <w:sz w:val="24"/>
              </w:rPr>
              <w:sym w:font="Wingdings 2" w:char="F04F"/>
            </w: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432"/>
            </w:pPr>
            <w:r>
              <w:t>Within function parameter declaration</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Pr="006B72B2" w:rsidRDefault="00E804C3" w:rsidP="006311C7">
            <w:pPr>
              <w:spacing w:before="0" w:after="0"/>
              <w:jc w:val="center"/>
              <w:rPr>
                <w:sz w:val="24"/>
              </w:rPr>
            </w:pPr>
          </w:p>
        </w:tc>
      </w:tr>
      <w:tr w:rsidR="00E804C3" w:rsidTr="006311C7">
        <w:tc>
          <w:tcPr>
            <w:tcW w:w="7218" w:type="dxa"/>
            <w:vAlign w:val="center"/>
          </w:tcPr>
          <w:p w:rsidR="00E804C3" w:rsidRDefault="00E804C3" w:rsidP="006311C7">
            <w:pPr>
              <w:spacing w:before="0" w:after="0"/>
              <w:ind w:left="216"/>
            </w:pPr>
            <w:r>
              <w:t>Structures</w:t>
            </w:r>
          </w:p>
        </w:tc>
        <w:tc>
          <w:tcPr>
            <w:tcW w:w="630" w:type="dxa"/>
            <w:vAlign w:val="center"/>
          </w:tcPr>
          <w:p w:rsidR="00E804C3" w:rsidRDefault="00E804C3" w:rsidP="006311C7">
            <w:pPr>
              <w:spacing w:before="0" w:after="0"/>
              <w:jc w:val="center"/>
            </w:pP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fundamental types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r w:rsidR="00E804C3" w:rsidTr="006311C7">
        <w:tc>
          <w:tcPr>
            <w:tcW w:w="7218" w:type="dxa"/>
            <w:vAlign w:val="center"/>
          </w:tcPr>
          <w:p w:rsidR="00E804C3" w:rsidRDefault="00E804C3" w:rsidP="006311C7">
            <w:pPr>
              <w:spacing w:before="0" w:after="0"/>
              <w:ind w:left="432"/>
            </w:pPr>
            <w:r>
              <w:t>Of nested struct / unions</w:t>
            </w:r>
          </w:p>
        </w:tc>
        <w:tc>
          <w:tcPr>
            <w:tcW w:w="630" w:type="dxa"/>
            <w:vAlign w:val="center"/>
          </w:tcPr>
          <w:p w:rsidR="00E804C3" w:rsidRDefault="00E804C3" w:rsidP="006311C7">
            <w:pPr>
              <w:spacing w:before="0" w:after="0"/>
              <w:jc w:val="center"/>
            </w:pPr>
            <w:r>
              <w:sym w:font="Wingdings" w:char="F0FC"/>
            </w:r>
          </w:p>
        </w:tc>
        <w:tc>
          <w:tcPr>
            <w:tcW w:w="630" w:type="dxa"/>
            <w:vAlign w:val="center"/>
          </w:tcPr>
          <w:p w:rsidR="00E804C3" w:rsidRDefault="00E804C3" w:rsidP="006311C7">
            <w:pPr>
              <w:spacing w:before="0" w:after="0"/>
              <w:jc w:val="center"/>
            </w:pPr>
          </w:p>
        </w:tc>
        <w:tc>
          <w:tcPr>
            <w:tcW w:w="990" w:type="dxa"/>
            <w:vAlign w:val="center"/>
          </w:tcPr>
          <w:p w:rsidR="00E804C3" w:rsidRDefault="00E804C3" w:rsidP="006311C7">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rsidTr="00E80206">
        <w:trPr>
          <w:cantSplit/>
          <w:tblHeader/>
        </w:trPr>
        <w:tc>
          <w:tcPr>
            <w:tcW w:w="7218" w:type="dxa"/>
            <w:gridSpan w:val="2"/>
            <w:vMerge w:val="restart"/>
            <w:vAlign w:val="center"/>
          </w:tcPr>
          <w:p w:rsidR="00E804C3" w:rsidRDefault="00E804C3" w:rsidP="00E804C3">
            <w:pPr>
              <w:pStyle w:val="Appendix20"/>
            </w:pPr>
            <w:bookmarkStart w:id="218" w:name="_Toc410915460"/>
            <w:r>
              <w:lastRenderedPageBreak/>
              <w:t>Expressions</w:t>
            </w:r>
            <w:bookmarkEnd w:id="218"/>
          </w:p>
        </w:tc>
        <w:tc>
          <w:tcPr>
            <w:tcW w:w="2250" w:type="dxa"/>
            <w:gridSpan w:val="3"/>
          </w:tcPr>
          <w:p w:rsidR="00E804C3" w:rsidRPr="00E804C3" w:rsidRDefault="00E804C3" w:rsidP="00E804C3">
            <w:pPr>
              <w:jc w:val="center"/>
              <w:rPr>
                <w:b/>
              </w:rPr>
            </w:pPr>
            <w:r>
              <w:rPr>
                <w:b/>
              </w:rPr>
              <w:t>Support</w:t>
            </w:r>
          </w:p>
        </w:tc>
      </w:tr>
      <w:tr w:rsidR="00E804C3" w:rsidTr="00E80206">
        <w:trPr>
          <w:cantSplit/>
          <w:tblHeader/>
        </w:trPr>
        <w:tc>
          <w:tcPr>
            <w:tcW w:w="7218" w:type="dxa"/>
            <w:gridSpan w:val="2"/>
            <w:vMerge/>
          </w:tcPr>
          <w:p w:rsidR="00E804C3" w:rsidRDefault="00E804C3" w:rsidP="00E804C3">
            <w:pPr>
              <w:jc w:val="center"/>
              <w:rPr>
                <w:b/>
              </w:rPr>
            </w:pPr>
          </w:p>
        </w:tc>
        <w:tc>
          <w:tcPr>
            <w:tcW w:w="630" w:type="dxa"/>
          </w:tcPr>
          <w:p w:rsidR="00E804C3" w:rsidRPr="001920C9" w:rsidRDefault="00E804C3" w:rsidP="00E804C3">
            <w:pPr>
              <w:jc w:val="center"/>
              <w:rPr>
                <w:b/>
              </w:rPr>
            </w:pPr>
            <w:r>
              <w:rPr>
                <w:b/>
              </w:rPr>
              <w:t>Yes</w:t>
            </w:r>
          </w:p>
        </w:tc>
        <w:tc>
          <w:tcPr>
            <w:tcW w:w="630" w:type="dxa"/>
          </w:tcPr>
          <w:p w:rsidR="00E804C3" w:rsidRPr="001920C9" w:rsidRDefault="00E804C3" w:rsidP="00E804C3">
            <w:pPr>
              <w:jc w:val="center"/>
              <w:rPr>
                <w:b/>
              </w:rPr>
            </w:pPr>
            <w:r w:rsidRPr="001920C9">
              <w:rPr>
                <w:b/>
              </w:rPr>
              <w:t>No</w:t>
            </w:r>
          </w:p>
        </w:tc>
        <w:tc>
          <w:tcPr>
            <w:tcW w:w="990" w:type="dxa"/>
          </w:tcPr>
          <w:p w:rsidR="00E804C3" w:rsidRPr="001920C9" w:rsidRDefault="00E804C3" w:rsidP="00E804C3">
            <w:pPr>
              <w:jc w:val="center"/>
              <w:rPr>
                <w:b/>
              </w:rPr>
            </w:pPr>
            <w:r>
              <w:rPr>
                <w:b/>
              </w:rPr>
              <w:t>Notes</w:t>
            </w:r>
          </w:p>
        </w:tc>
      </w:tr>
      <w:tr w:rsidR="00E804C3" w:rsidTr="00E701FF">
        <w:tc>
          <w:tcPr>
            <w:tcW w:w="3348" w:type="dxa"/>
            <w:vAlign w:val="center"/>
          </w:tcPr>
          <w:p w:rsidR="00E804C3" w:rsidRDefault="00E804C3" w:rsidP="00E701FF">
            <w:pPr>
              <w:spacing w:before="0" w:after="0"/>
              <w:ind w:left="216"/>
            </w:pPr>
            <w:r>
              <w:t>C/C++ evaluation order</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operator precedence</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C/C++ integer promotion</w:t>
            </w:r>
          </w:p>
        </w:tc>
        <w:tc>
          <w:tcPr>
            <w:tcW w:w="3870" w:type="dxa"/>
            <w:vAlign w:val="center"/>
          </w:tcPr>
          <w:p w:rsidR="00E804C3" w:rsidRDefault="00E804C3" w:rsidP="00E701FF">
            <w:pPr>
              <w:spacing w:before="0" w:after="0"/>
            </w:pP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class_name :: 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Scope resolution</w:t>
            </w:r>
          </w:p>
        </w:tc>
        <w:tc>
          <w:tcPr>
            <w:tcW w:w="3870" w:type="dxa"/>
            <w:vAlign w:val="center"/>
          </w:tcPr>
          <w:p w:rsidR="00E804C3" w:rsidRDefault="00E804C3" w:rsidP="00E701FF">
            <w:pPr>
              <w:spacing w:before="0" w:after="0"/>
            </w:pPr>
            <w:r>
              <w:t>namespace_name :: 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Global</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object.member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Default="00E804C3" w:rsidP="00E701FF">
            <w:pPr>
              <w:spacing w:before="0" w:after="0"/>
              <w:jc w:val="cente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object-&gt;member</w:t>
            </w:r>
          </w:p>
        </w:tc>
        <w:tc>
          <w:tcPr>
            <w:tcW w:w="630" w:type="dxa"/>
            <w:vAlign w:val="center"/>
          </w:tcPr>
          <w:p w:rsidR="00E804C3" w:rsidRDefault="00E804C3" w:rsidP="00E701FF">
            <w:pPr>
              <w:spacing w:before="0" w:after="0"/>
              <w:jc w:val="center"/>
            </w:pPr>
          </w:p>
        </w:tc>
        <w:tc>
          <w:tcPr>
            <w:tcW w:w="630" w:type="dxa"/>
            <w:vAlign w:val="center"/>
          </w:tcPr>
          <w:p w:rsidR="00E804C3" w:rsidRDefault="00E804C3" w:rsidP="00E701FF">
            <w:pPr>
              <w:spacing w:before="0" w:after="0"/>
              <w:jc w:val="cente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Subscripting</w:t>
            </w:r>
          </w:p>
        </w:tc>
        <w:tc>
          <w:tcPr>
            <w:tcW w:w="3870" w:type="dxa"/>
            <w:vAlign w:val="center"/>
          </w:tcPr>
          <w:p w:rsidR="00E804C3" w:rsidRDefault="00E804C3" w:rsidP="00E701FF">
            <w:pPr>
              <w:spacing w:before="0" w:after="0"/>
            </w:pPr>
            <w:r>
              <w:t>name [ expr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Function call</w:t>
            </w:r>
          </w:p>
        </w:tc>
        <w:tc>
          <w:tcPr>
            <w:tcW w:w="3870" w:type="dxa"/>
            <w:vAlign w:val="center"/>
          </w:tcPr>
          <w:p w:rsidR="00E804C3" w:rsidRDefault="00E804C3" w:rsidP="00E701FF">
            <w:pPr>
              <w:spacing w:before="0" w:after="0"/>
            </w:pPr>
            <w:r>
              <w:t>name (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Value construction</w:t>
            </w:r>
          </w:p>
        </w:tc>
        <w:tc>
          <w:tcPr>
            <w:tcW w:w="3870" w:type="dxa"/>
            <w:vAlign w:val="center"/>
          </w:tcPr>
          <w:p w:rsidR="00E804C3" w:rsidRDefault="00E804C3" w:rsidP="00E701FF">
            <w:pPr>
              <w:spacing w:before="0" w:after="0"/>
            </w:pPr>
            <w:r>
              <w:t>type ( expr_list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increment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Post decrement</w:t>
            </w:r>
          </w:p>
        </w:tc>
        <w:tc>
          <w:tcPr>
            <w:tcW w:w="3870" w:type="dxa"/>
            <w:vAlign w:val="center"/>
          </w:tcPr>
          <w:p w:rsidR="00E804C3" w:rsidRDefault="00E804C3" w:rsidP="00E701FF">
            <w:pPr>
              <w:spacing w:before="0" w:after="0"/>
            </w:pPr>
            <w:r>
              <w:t>name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Type identification</w:t>
            </w:r>
          </w:p>
        </w:tc>
        <w:tc>
          <w:tcPr>
            <w:tcW w:w="3870" w:type="dxa"/>
            <w:vAlign w:val="center"/>
          </w:tcPr>
          <w:p w:rsidR="00E804C3" w:rsidRDefault="00E804C3" w:rsidP="00E701FF">
            <w:pPr>
              <w:spacing w:before="0" w:after="0"/>
            </w:pPr>
            <w:r>
              <w:t>typeid ( type )</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Sizeof type</w:t>
            </w:r>
          </w:p>
        </w:tc>
        <w:tc>
          <w:tcPr>
            <w:tcW w:w="3870" w:type="dxa"/>
            <w:vAlign w:val="center"/>
          </w:tcPr>
          <w:p w:rsidR="00E804C3" w:rsidRDefault="00E804C3" w:rsidP="00E701FF">
            <w:pPr>
              <w:spacing w:before="0" w:after="0"/>
            </w:pPr>
            <w:r>
              <w:t>sizeof( type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increment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Pre decrement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Complement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minus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Unary plus</w:t>
            </w:r>
          </w:p>
        </w:tc>
        <w:tc>
          <w:tcPr>
            <w:tcW w:w="3870" w:type="dxa"/>
            <w:vAlign w:val="center"/>
          </w:tcPr>
          <w:p w:rsidR="00E804C3" w:rsidRDefault="00E804C3" w:rsidP="00E701FF">
            <w:pPr>
              <w:spacing w:before="0" w:after="0"/>
            </w:pPr>
            <w:r>
              <w:t>+ name</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Address of</w:t>
            </w:r>
          </w:p>
        </w:tc>
        <w:tc>
          <w:tcPr>
            <w:tcW w:w="3870" w:type="dxa"/>
            <w:vAlign w:val="center"/>
          </w:tcPr>
          <w:p w:rsidR="00E804C3" w:rsidRDefault="00E804C3" w:rsidP="00E701FF">
            <w:pPr>
              <w:spacing w:before="0" w:after="0"/>
            </w:pPr>
            <w:r>
              <w:t>&amp; name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Dereference</w:t>
            </w:r>
          </w:p>
        </w:tc>
        <w:tc>
          <w:tcPr>
            <w:tcW w:w="3870" w:type="dxa"/>
            <w:vAlign w:val="center"/>
          </w:tcPr>
          <w:p w:rsidR="00E804C3" w:rsidRDefault="00E804C3" w:rsidP="00E701FF">
            <w:pPr>
              <w:spacing w:before="0" w:after="0"/>
            </w:pPr>
            <w:r>
              <w:t>*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Create</w:t>
            </w:r>
          </w:p>
        </w:tc>
        <w:tc>
          <w:tcPr>
            <w:tcW w:w="3870" w:type="dxa"/>
            <w:vAlign w:val="center"/>
          </w:tcPr>
          <w:p w:rsidR="00E804C3" w:rsidRDefault="00E804C3" w:rsidP="00E701FF">
            <w:pPr>
              <w:spacing w:before="0" w:after="0"/>
            </w:pPr>
            <w:r>
              <w:t>New type</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Destroy</w:t>
            </w:r>
          </w:p>
        </w:tc>
        <w:tc>
          <w:tcPr>
            <w:tcW w:w="3870" w:type="dxa"/>
            <w:vAlign w:val="center"/>
          </w:tcPr>
          <w:p w:rsidR="00E804C3" w:rsidRDefault="00E804C3" w:rsidP="00E701FF">
            <w:pPr>
              <w:spacing w:before="0" w:after="0"/>
            </w:pPr>
            <w:r>
              <w:t>Delete pointer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Cast (type conversion)</w:t>
            </w:r>
          </w:p>
        </w:tc>
        <w:tc>
          <w:tcPr>
            <w:tcW w:w="3870" w:type="dxa"/>
            <w:vAlign w:val="center"/>
          </w:tcPr>
          <w:p w:rsidR="00E804C3" w:rsidRDefault="00E804C3" w:rsidP="00E701FF">
            <w:pPr>
              <w:spacing w:before="0" w:after="0"/>
            </w:pPr>
            <w:r>
              <w:t>( type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object.*pointer-to-member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Member selection</w:t>
            </w:r>
          </w:p>
        </w:tc>
        <w:tc>
          <w:tcPr>
            <w:tcW w:w="3870" w:type="dxa"/>
            <w:vAlign w:val="center"/>
          </w:tcPr>
          <w:p w:rsidR="00E804C3" w:rsidRDefault="00E804C3" w:rsidP="00E701FF">
            <w:pPr>
              <w:spacing w:before="0" w:after="0"/>
            </w:pPr>
            <w:r>
              <w:t>pointer-&gt;*pointer-to-member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Multiply</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Divide</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Modulo (remainder)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w:t>
            </w:r>
          </w:p>
        </w:tc>
      </w:tr>
      <w:tr w:rsidR="00E804C3" w:rsidTr="00E701FF">
        <w:tc>
          <w:tcPr>
            <w:tcW w:w="3348" w:type="dxa"/>
            <w:vAlign w:val="center"/>
          </w:tcPr>
          <w:p w:rsidR="00E804C3" w:rsidRDefault="00E804C3" w:rsidP="00E701FF">
            <w:pPr>
              <w:spacing w:before="0" w:after="0"/>
              <w:ind w:left="216"/>
            </w:pPr>
            <w:r>
              <w:t>Add (plus)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Subtract (minus)</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left</w:t>
            </w:r>
          </w:p>
        </w:tc>
        <w:tc>
          <w:tcPr>
            <w:tcW w:w="3870" w:type="dxa"/>
            <w:vAlign w:val="center"/>
          </w:tcPr>
          <w:p w:rsidR="00E804C3" w:rsidRDefault="00E804C3" w:rsidP="00E701FF">
            <w:pPr>
              <w:spacing w:before="0" w:after="0"/>
            </w:pPr>
            <w:r>
              <w:t>expr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Shift right</w:t>
            </w:r>
          </w:p>
        </w:tc>
        <w:tc>
          <w:tcPr>
            <w:tcW w:w="3870" w:type="dxa"/>
            <w:vAlign w:val="center"/>
          </w:tcPr>
          <w:p w:rsidR="00E804C3" w:rsidRDefault="00E804C3" w:rsidP="00E701FF">
            <w:pPr>
              <w:spacing w:before="0" w:after="0"/>
            </w:pPr>
            <w:r>
              <w:t>expr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Less than or equal</w:t>
            </w:r>
          </w:p>
        </w:tc>
        <w:tc>
          <w:tcPr>
            <w:tcW w:w="3870" w:type="dxa"/>
            <w:vAlign w:val="center"/>
          </w:tcPr>
          <w:p w:rsidR="00E804C3" w:rsidRDefault="00E804C3" w:rsidP="00E701FF">
            <w:pPr>
              <w:spacing w:before="0" w:after="0"/>
            </w:pPr>
            <w:r>
              <w:t>Expr &lt;=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Greater than or equal</w:t>
            </w:r>
          </w:p>
        </w:tc>
        <w:tc>
          <w:tcPr>
            <w:tcW w:w="3870" w:type="dxa"/>
            <w:vAlign w:val="center"/>
          </w:tcPr>
          <w:p w:rsidR="00E804C3" w:rsidRDefault="00E804C3" w:rsidP="00E701FF">
            <w:pPr>
              <w:spacing w:before="0" w:after="0"/>
            </w:pPr>
            <w:r>
              <w:t>Expr &gt;=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Not equal</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AND</w:t>
            </w:r>
          </w:p>
        </w:tc>
        <w:tc>
          <w:tcPr>
            <w:tcW w:w="3870" w:type="dxa"/>
            <w:vAlign w:val="center"/>
          </w:tcPr>
          <w:p w:rsidR="00E804C3" w:rsidRDefault="00E804C3" w:rsidP="00E701FF">
            <w:pPr>
              <w:spacing w:before="0" w:after="0"/>
            </w:pPr>
            <w:r>
              <w:t>Expr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lastRenderedPageBreak/>
              <w:t>Bitwise exclusive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Bitwise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AND</w:t>
            </w:r>
          </w:p>
        </w:tc>
        <w:tc>
          <w:tcPr>
            <w:tcW w:w="3870" w:type="dxa"/>
            <w:vAlign w:val="center"/>
          </w:tcPr>
          <w:p w:rsidR="00E804C3" w:rsidRDefault="00E804C3" w:rsidP="00E701FF">
            <w:pPr>
              <w:spacing w:before="0" w:after="0"/>
            </w:pPr>
            <w:r>
              <w:t>Expr &amp;&amp;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Logical inclusive OR</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Conditional expression</w:t>
            </w:r>
          </w:p>
        </w:tc>
        <w:tc>
          <w:tcPr>
            <w:tcW w:w="3870" w:type="dxa"/>
            <w:vAlign w:val="center"/>
          </w:tcPr>
          <w:p w:rsidR="00E804C3" w:rsidRDefault="00E804C3" w:rsidP="00E701FF">
            <w:pPr>
              <w:spacing w:before="0" w:after="0"/>
            </w:pPr>
            <w:r>
              <w:t>Expr ? 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Simple assignment</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Multiply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Divide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Modulo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1,2</w:t>
            </w:r>
          </w:p>
        </w:tc>
      </w:tr>
      <w:tr w:rsidR="00E804C3" w:rsidTr="00E701FF">
        <w:tc>
          <w:tcPr>
            <w:tcW w:w="3348" w:type="dxa"/>
            <w:vAlign w:val="center"/>
          </w:tcPr>
          <w:p w:rsidR="00E804C3" w:rsidRDefault="00E804C3" w:rsidP="00E701FF">
            <w:pPr>
              <w:spacing w:before="0" w:after="0"/>
              <w:ind w:left="216"/>
            </w:pPr>
            <w:r>
              <w:t>Add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Subtract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left and assign</w:t>
            </w:r>
          </w:p>
        </w:tc>
        <w:tc>
          <w:tcPr>
            <w:tcW w:w="3870" w:type="dxa"/>
            <w:vAlign w:val="center"/>
          </w:tcPr>
          <w:p w:rsidR="00E804C3" w:rsidRDefault="00E804C3" w:rsidP="00E701FF">
            <w:pPr>
              <w:spacing w:before="0" w:after="0"/>
            </w:pPr>
            <w:r>
              <w:t>Lvalue &lt;&lt;=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Shift right and assign</w:t>
            </w:r>
          </w:p>
        </w:tc>
        <w:tc>
          <w:tcPr>
            <w:tcW w:w="3870" w:type="dxa"/>
            <w:vAlign w:val="center"/>
          </w:tcPr>
          <w:p w:rsidR="00E804C3" w:rsidRDefault="00E804C3" w:rsidP="00E701FF">
            <w:pPr>
              <w:spacing w:before="0" w:after="0"/>
            </w:pPr>
            <w:r>
              <w:t>Lvalue &gt;&gt;=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AND and assign</w:t>
            </w:r>
          </w:p>
        </w:tc>
        <w:tc>
          <w:tcPr>
            <w:tcW w:w="3870" w:type="dxa"/>
            <w:vAlign w:val="center"/>
          </w:tcPr>
          <w:p w:rsidR="00E804C3" w:rsidRDefault="00E804C3" w:rsidP="00E701FF">
            <w:pPr>
              <w:spacing w:before="0" w:after="0"/>
            </w:pPr>
            <w:r>
              <w:t>Lvalue &amp;=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Inclusive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Exclusive OR and assign</w:t>
            </w:r>
          </w:p>
        </w:tc>
        <w:tc>
          <w:tcPr>
            <w:tcW w:w="3870" w:type="dxa"/>
            <w:vAlign w:val="center"/>
          </w:tcPr>
          <w:p w:rsidR="00E804C3" w:rsidRDefault="00E804C3" w:rsidP="00E701FF">
            <w:pPr>
              <w:spacing w:before="0" w:after="0"/>
            </w:pPr>
            <w:r>
              <w:t>Lvalue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2E73FF" w:rsidP="00E701FF">
            <w:pPr>
              <w:spacing w:before="0" w:after="0"/>
              <w:jc w:val="center"/>
            </w:pPr>
            <w:r>
              <w:t>2</w:t>
            </w:r>
          </w:p>
        </w:tc>
      </w:tr>
      <w:tr w:rsidR="00E804C3" w:rsidTr="00E701FF">
        <w:tc>
          <w:tcPr>
            <w:tcW w:w="3348" w:type="dxa"/>
            <w:vAlign w:val="center"/>
          </w:tcPr>
          <w:p w:rsidR="00E804C3" w:rsidRDefault="00E804C3" w:rsidP="00E701FF">
            <w:pPr>
              <w:spacing w:before="0" w:after="0"/>
              <w:ind w:left="216"/>
            </w:pPr>
            <w:r>
              <w:t>Throw exception</w:t>
            </w:r>
          </w:p>
        </w:tc>
        <w:tc>
          <w:tcPr>
            <w:tcW w:w="3870" w:type="dxa"/>
            <w:vAlign w:val="center"/>
          </w:tcPr>
          <w:p w:rsidR="00E804C3" w:rsidRDefault="00E804C3" w:rsidP="00E701FF">
            <w:pPr>
              <w:spacing w:before="0" w:after="0"/>
            </w:pPr>
            <w:r>
              <w:t>Throw expr</w:t>
            </w:r>
          </w:p>
        </w:tc>
        <w:tc>
          <w:tcPr>
            <w:tcW w:w="630" w:type="dxa"/>
            <w:vAlign w:val="center"/>
          </w:tcPr>
          <w:p w:rsidR="00E804C3" w:rsidRDefault="00E804C3" w:rsidP="00E701FF">
            <w:pPr>
              <w:spacing w:before="0" w:after="0"/>
              <w:jc w:val="center"/>
            </w:pPr>
          </w:p>
        </w:tc>
        <w:tc>
          <w:tcPr>
            <w:tcW w:w="630" w:type="dxa"/>
            <w:vAlign w:val="center"/>
          </w:tcPr>
          <w:p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(sequencing)</w:t>
            </w:r>
          </w:p>
        </w:tc>
        <w:tc>
          <w:tcPr>
            <w:tcW w:w="3870" w:type="dxa"/>
            <w:vAlign w:val="center"/>
          </w:tcPr>
          <w:p w:rsidR="00E804C3" w:rsidRDefault="00E804C3" w:rsidP="00E701FF">
            <w:pPr>
              <w:spacing w:before="0" w:after="0"/>
            </w:pPr>
            <w:r>
              <w:t>Expr , expr</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p>
        </w:tc>
      </w:tr>
      <w:tr w:rsidR="00E804C3" w:rsidTr="00E701FF">
        <w:tc>
          <w:tcPr>
            <w:tcW w:w="3348" w:type="dxa"/>
            <w:vAlign w:val="center"/>
          </w:tcPr>
          <w:p w:rsidR="00E804C3" w:rsidRDefault="00E804C3" w:rsidP="00E701FF">
            <w:pPr>
              <w:spacing w:before="0" w:after="0"/>
              <w:ind w:left="216"/>
            </w:pPr>
            <w:r>
              <w:t>Comma (concatenation)</w:t>
            </w:r>
          </w:p>
        </w:tc>
        <w:tc>
          <w:tcPr>
            <w:tcW w:w="3870" w:type="dxa"/>
            <w:vAlign w:val="center"/>
          </w:tcPr>
          <w:p w:rsidR="00E804C3" w:rsidRDefault="00E804C3" w:rsidP="00E701FF">
            <w:pPr>
              <w:spacing w:before="0" w:after="0"/>
            </w:pPr>
            <w:r>
              <w:t>( expr_list )</w:t>
            </w:r>
          </w:p>
        </w:tc>
        <w:tc>
          <w:tcPr>
            <w:tcW w:w="630" w:type="dxa"/>
            <w:vAlign w:val="center"/>
          </w:tcPr>
          <w:p w:rsidR="00E804C3" w:rsidRDefault="00E804C3" w:rsidP="00E701FF">
            <w:pPr>
              <w:spacing w:before="0" w:after="0"/>
              <w:jc w:val="center"/>
            </w:pPr>
            <w:r>
              <w:sym w:font="Wingdings" w:char="F0FC"/>
            </w:r>
          </w:p>
        </w:tc>
        <w:tc>
          <w:tcPr>
            <w:tcW w:w="630" w:type="dxa"/>
            <w:vAlign w:val="center"/>
          </w:tcPr>
          <w:p w:rsidR="00E804C3" w:rsidRPr="006B72B2" w:rsidRDefault="00E804C3" w:rsidP="00E701FF">
            <w:pPr>
              <w:spacing w:before="0" w:after="0"/>
              <w:jc w:val="center"/>
              <w:rPr>
                <w:sz w:val="24"/>
              </w:rPr>
            </w:pPr>
          </w:p>
        </w:tc>
        <w:tc>
          <w:tcPr>
            <w:tcW w:w="990" w:type="dxa"/>
            <w:vAlign w:val="center"/>
          </w:tcPr>
          <w:p w:rsidR="00E804C3" w:rsidRDefault="00E804C3" w:rsidP="00E701FF">
            <w:pPr>
              <w:spacing w:before="0" w:after="0"/>
              <w:jc w:val="center"/>
            </w:pPr>
            <w:r>
              <w:t>3</w:t>
            </w:r>
          </w:p>
        </w:tc>
      </w:tr>
    </w:tbl>
    <w:p w:rsidR="00CC6A19" w:rsidRDefault="002E73FF" w:rsidP="00CC6A19">
      <w:r>
        <w:t>Notes:</w:t>
      </w:r>
    </w:p>
    <w:p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19" w:name="_Toc410915461"/>
            <w:r>
              <w:lastRenderedPageBreak/>
              <w:t>Statements</w:t>
            </w:r>
            <w:bookmarkEnd w:id="219"/>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declaration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 statement-list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break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continue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2E73FF" w:rsidP="00CC6A19">
      <w:r>
        <w:t>Notes:</w:t>
      </w:r>
    </w:p>
    <w:p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rPr>
          <w:cantSplit/>
          <w:tblHeader/>
        </w:trPr>
        <w:tc>
          <w:tcPr>
            <w:tcW w:w="7218" w:type="dxa"/>
            <w:vMerge w:val="restart"/>
          </w:tcPr>
          <w:p w:rsidR="00E80206" w:rsidRPr="00FB30E0" w:rsidRDefault="00E80206" w:rsidP="00E80206">
            <w:pPr>
              <w:pStyle w:val="Appendix20"/>
            </w:pPr>
            <w:bookmarkStart w:id="220" w:name="_Toc410915462"/>
            <w:r>
              <w:lastRenderedPageBreak/>
              <w:t>Functions</w:t>
            </w:r>
            <w:bookmarkEnd w:id="220"/>
          </w:p>
        </w:tc>
        <w:tc>
          <w:tcPr>
            <w:tcW w:w="2250" w:type="dxa"/>
            <w:gridSpan w:val="3"/>
          </w:tcPr>
          <w:p w:rsidR="00E80206" w:rsidRDefault="00E80206" w:rsidP="00E804C3">
            <w:pPr>
              <w:jc w:val="center"/>
              <w:rPr>
                <w:b/>
              </w:rPr>
            </w:pPr>
            <w:r>
              <w:rPr>
                <w:b/>
              </w:rPr>
              <w:t>Support</w:t>
            </w:r>
          </w:p>
        </w:tc>
      </w:tr>
      <w:tr w:rsidR="00E80206" w:rsidTr="00E80206">
        <w:trPr>
          <w:cantSplit/>
          <w:tblHeader/>
        </w:trPr>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Pr="00043F84" w:rsidRDefault="00E80206" w:rsidP="00E701FF">
            <w:pPr>
              <w:spacing w:before="0" w:after="0"/>
              <w:ind w:left="216"/>
              <w:rPr>
                <w:b/>
              </w:rPr>
            </w:pPr>
            <w:r w:rsidRPr="00043F84">
              <w:rPr>
                <w:b/>
              </w:rPr>
              <w:t>Declaration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Global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member of 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As constant ( void func() const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720"/>
            </w:pPr>
            <w:r>
              <w:t>Overloading function names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same scope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1440"/>
            </w:pPr>
            <w:r>
              <w:t>In different scope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Default argument value  ( , arg=0 )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Unspecified number of arguments ( , … )</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Pointer to Function</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Argument passing</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r>
              <w:t>1</w:t>
            </w:r>
          </w:p>
        </w:tc>
      </w:tr>
      <w:tr w:rsidR="00E80206" w:rsidTr="00E701FF">
        <w:trPr>
          <w:trHeight w:val="288"/>
        </w:trPr>
        <w:tc>
          <w:tcPr>
            <w:tcW w:w="7218" w:type="dxa"/>
            <w:vAlign w:val="center"/>
          </w:tcPr>
          <w:p w:rsidR="00E80206" w:rsidRDefault="00E80206" w:rsidP="00E701FF">
            <w:pPr>
              <w:spacing w:before="0" w:after="0"/>
              <w:ind w:left="432"/>
            </w:pPr>
            <w:r>
              <w:t>Array elements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Pr="00E701FF" w:rsidRDefault="00E80206" w:rsidP="00E701FF">
            <w:pPr>
              <w:spacing w:before="0" w:after="0"/>
              <w:ind w:left="216"/>
              <w:rPr>
                <w:b/>
              </w:rPr>
            </w:pPr>
            <w:r w:rsidRPr="00E701FF">
              <w:rPr>
                <w:b/>
              </w:rPr>
              <w:t>Value return</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Void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Fundamental type return</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Struct/Union/Class</w:t>
            </w:r>
          </w:p>
        </w:tc>
        <w:tc>
          <w:tcPr>
            <w:tcW w:w="630" w:type="dxa"/>
            <w:vAlign w:val="center"/>
          </w:tcPr>
          <w:p w:rsidR="00E80206" w:rsidRDefault="00E80206" w:rsidP="00E701FF">
            <w:pPr>
              <w:spacing w:before="0" w:after="0"/>
              <w:jc w:val="center"/>
            </w:pPr>
            <w:r>
              <w:sym w:font="Wingdings" w:char="F0FC"/>
            </w:r>
          </w:p>
        </w:tc>
        <w:tc>
          <w:tcPr>
            <w:tcW w:w="630" w:type="dxa"/>
            <w:vAlign w:val="center"/>
          </w:tcPr>
          <w:p w:rsidR="00E80206" w:rsidRPr="006B72B2" w:rsidRDefault="00E80206" w:rsidP="00E701FF">
            <w:pPr>
              <w:spacing w:before="0" w:after="0"/>
              <w:jc w:val="center"/>
              <w:rPr>
                <w:sz w:val="24"/>
              </w:rPr>
            </w:pP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Array</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reference</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432"/>
            </w:pPr>
            <w:r>
              <w:t>As constant</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84661D" w:rsidP="00CC6A19">
      <w:r>
        <w:t>Notes</w:t>
      </w:r>
      <w:r w:rsidR="00D57926">
        <w:t>:</w:t>
      </w:r>
    </w:p>
    <w:p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1" w:name="_Toc410915463"/>
            <w:r>
              <w:lastRenderedPageBreak/>
              <w:t>Namespaces and Exceptions</w:t>
            </w:r>
            <w:bookmarkEnd w:id="221"/>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701FF">
        <w:trPr>
          <w:trHeight w:val="288"/>
        </w:trPr>
        <w:tc>
          <w:tcPr>
            <w:tcW w:w="7218" w:type="dxa"/>
            <w:vAlign w:val="center"/>
          </w:tcPr>
          <w:p w:rsidR="00E80206" w:rsidRDefault="00E80206" w:rsidP="00E701FF">
            <w:pPr>
              <w:spacing w:before="0" w:after="0"/>
              <w:ind w:left="216"/>
            </w:pPr>
            <w:r>
              <w:t>Namespaces</w:t>
            </w:r>
          </w:p>
        </w:tc>
        <w:tc>
          <w:tcPr>
            <w:tcW w:w="630" w:type="dxa"/>
            <w:vAlign w:val="center"/>
          </w:tcPr>
          <w:p w:rsidR="00E80206" w:rsidRDefault="00E80206" w:rsidP="00E701FF">
            <w:pPr>
              <w:spacing w:before="0" w:after="0"/>
              <w:jc w:val="center"/>
            </w:pPr>
          </w:p>
        </w:tc>
        <w:tc>
          <w:tcPr>
            <w:tcW w:w="630" w:type="dxa"/>
            <w:vAlign w:val="center"/>
          </w:tcPr>
          <w:p w:rsidR="00E80206" w:rsidRDefault="00E80206" w:rsidP="00E701FF">
            <w:pPr>
              <w:spacing w:before="0" w:after="0"/>
              <w:jc w:val="center"/>
            </w:pPr>
            <w:r w:rsidRPr="006B72B2">
              <w:rPr>
                <w:sz w:val="24"/>
              </w:rPr>
              <w:sym w:font="Wingdings 2" w:char="F04F"/>
            </w:r>
          </w:p>
        </w:tc>
        <w:tc>
          <w:tcPr>
            <w:tcW w:w="990" w:type="dxa"/>
            <w:vAlign w:val="center"/>
          </w:tcPr>
          <w:p w:rsidR="00E80206" w:rsidRDefault="00E80206" w:rsidP="00E701FF">
            <w:pPr>
              <w:spacing w:before="0" w:after="0"/>
              <w:jc w:val="center"/>
            </w:pPr>
          </w:p>
        </w:tc>
      </w:tr>
      <w:tr w:rsidR="00E80206" w:rsidTr="00E701FF">
        <w:trPr>
          <w:trHeight w:val="288"/>
        </w:trPr>
        <w:tc>
          <w:tcPr>
            <w:tcW w:w="7218" w:type="dxa"/>
            <w:vAlign w:val="center"/>
          </w:tcPr>
          <w:p w:rsidR="00E80206" w:rsidRDefault="00E80206" w:rsidP="00E701FF">
            <w:pPr>
              <w:spacing w:before="0" w:after="0"/>
              <w:ind w:left="216"/>
            </w:pPr>
            <w:r>
              <w:t>Exceptions</w:t>
            </w:r>
          </w:p>
        </w:tc>
        <w:tc>
          <w:tcPr>
            <w:tcW w:w="630" w:type="dxa"/>
            <w:vAlign w:val="center"/>
          </w:tcPr>
          <w:p w:rsidR="00E80206" w:rsidRDefault="00E80206" w:rsidP="00E701FF">
            <w:pPr>
              <w:spacing w:before="0" w:after="0"/>
              <w:jc w:val="center"/>
            </w:pPr>
          </w:p>
        </w:tc>
        <w:tc>
          <w:tcPr>
            <w:tcW w:w="630" w:type="dxa"/>
            <w:vAlign w:val="center"/>
          </w:tcPr>
          <w:p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rsidR="00E80206" w:rsidRDefault="00E80206" w:rsidP="00E701FF">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2" w:name="_Toc410915464"/>
            <w:r>
              <w:lastRenderedPageBreak/>
              <w:t>Classes</w:t>
            </w:r>
            <w:bookmarkEnd w:id="222"/>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D57926">
        <w:trPr>
          <w:cantSplit/>
          <w:trHeight w:val="288"/>
        </w:trPr>
        <w:tc>
          <w:tcPr>
            <w:tcW w:w="7218" w:type="dxa"/>
            <w:vAlign w:val="center"/>
          </w:tcPr>
          <w:p w:rsidR="00E80206" w:rsidRDefault="00E80206" w:rsidP="00D57926">
            <w:pPr>
              <w:spacing w:before="0" w:after="0"/>
              <w:ind w:left="216"/>
            </w:pPr>
            <w:r>
              <w:t>Member functions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Default="00E80206" w:rsidP="00D57926">
            <w:pPr>
              <w:spacing w:before="0" w:after="0"/>
              <w:jc w:val="cente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Virtual member functions</w:t>
            </w:r>
          </w:p>
        </w:tc>
        <w:tc>
          <w:tcPr>
            <w:tcW w:w="630" w:type="dxa"/>
            <w:vAlign w:val="center"/>
          </w:tcPr>
          <w:p w:rsidR="00E80206" w:rsidRDefault="00E80206" w:rsidP="00D57926">
            <w:pPr>
              <w:spacing w:before="0" w:after="0"/>
              <w:jc w:val="center"/>
            </w:pPr>
          </w:p>
        </w:tc>
        <w:tc>
          <w:tcPr>
            <w:tcW w:w="630" w:type="dxa"/>
            <w:vAlign w:val="center"/>
          </w:tcPr>
          <w:p w:rsidR="00E80206" w:rsidRDefault="00E80206" w:rsidP="00D57926">
            <w:pPr>
              <w:spacing w:before="0" w:after="0"/>
              <w:jc w:val="cente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Access Control (public/private/protected -parsed but ignored)</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Static members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Constant member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Copying class objects ( a = b; )</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Self-reference</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In class function definitions</w:t>
            </w:r>
          </w:p>
        </w:tc>
        <w:tc>
          <w:tcPr>
            <w:tcW w:w="630" w:type="dxa"/>
            <w:vAlign w:val="center"/>
          </w:tcPr>
          <w:p w:rsidR="00E80206" w:rsidRDefault="00E80206" w:rsidP="00D57926">
            <w:pPr>
              <w:spacing w:before="0" w:after="0"/>
              <w:jc w:val="center"/>
            </w:pPr>
            <w:r>
              <w:sym w:font="Wingdings" w:char="F0FC"/>
            </w:r>
          </w:p>
        </w:tc>
        <w:tc>
          <w:tcPr>
            <w:tcW w:w="630" w:type="dxa"/>
            <w:vAlign w:val="center"/>
          </w:tcPr>
          <w:p w:rsidR="00E80206" w:rsidRPr="006B72B2" w:rsidRDefault="00E80206" w:rsidP="00D57926">
            <w:pPr>
              <w:spacing w:before="0" w:after="0"/>
              <w:jc w:val="center"/>
              <w:rPr>
                <w:sz w:val="24"/>
              </w:rPr>
            </w:pP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Helper functions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Overloaded operators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r w:rsidR="00E80206" w:rsidTr="00D57926">
        <w:trPr>
          <w:cantSplit/>
          <w:trHeight w:val="288"/>
        </w:trPr>
        <w:tc>
          <w:tcPr>
            <w:tcW w:w="7218" w:type="dxa"/>
            <w:vAlign w:val="center"/>
          </w:tcPr>
          <w:p w:rsidR="00E80206" w:rsidRDefault="00E80206" w:rsidP="00D57926">
            <w:pPr>
              <w:spacing w:before="0" w:after="0"/>
              <w:ind w:left="216"/>
            </w:pPr>
            <w:r>
              <w:t>Destructors</w:t>
            </w:r>
          </w:p>
        </w:tc>
        <w:tc>
          <w:tcPr>
            <w:tcW w:w="630" w:type="dxa"/>
            <w:vAlign w:val="center"/>
          </w:tcPr>
          <w:p w:rsidR="00E80206" w:rsidRDefault="00E80206" w:rsidP="00D57926">
            <w:pPr>
              <w:spacing w:before="0" w:after="0"/>
              <w:jc w:val="center"/>
            </w:pPr>
          </w:p>
        </w:tc>
        <w:tc>
          <w:tcPr>
            <w:tcW w:w="630" w:type="dxa"/>
            <w:vAlign w:val="center"/>
          </w:tcPr>
          <w:p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rsidR="00E80206" w:rsidRDefault="00E80206" w:rsidP="00D57926">
            <w:pPr>
              <w:spacing w:before="0" w:after="0"/>
              <w:jc w:val="center"/>
            </w:pPr>
          </w:p>
        </w:tc>
      </w:tr>
    </w:tbl>
    <w:p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rsidTr="00E80206">
        <w:tc>
          <w:tcPr>
            <w:tcW w:w="7218" w:type="dxa"/>
            <w:vMerge w:val="restart"/>
          </w:tcPr>
          <w:p w:rsidR="00E80206" w:rsidRPr="00FB30E0" w:rsidRDefault="00E80206" w:rsidP="00E80206">
            <w:pPr>
              <w:pStyle w:val="Appendix20"/>
            </w:pPr>
            <w:bookmarkStart w:id="223" w:name="_Toc410915465"/>
            <w:r>
              <w:lastRenderedPageBreak/>
              <w:t>Other Language Features</w:t>
            </w:r>
            <w:bookmarkEnd w:id="223"/>
          </w:p>
        </w:tc>
        <w:tc>
          <w:tcPr>
            <w:tcW w:w="2250" w:type="dxa"/>
            <w:gridSpan w:val="3"/>
          </w:tcPr>
          <w:p w:rsidR="00E80206" w:rsidRDefault="00E80206" w:rsidP="00E804C3">
            <w:pPr>
              <w:jc w:val="center"/>
              <w:rPr>
                <w:b/>
              </w:rPr>
            </w:pPr>
            <w:r>
              <w:rPr>
                <w:b/>
              </w:rPr>
              <w:t>Support</w:t>
            </w:r>
          </w:p>
        </w:tc>
      </w:tr>
      <w:tr w:rsidR="00E80206" w:rsidTr="00E80206">
        <w:tc>
          <w:tcPr>
            <w:tcW w:w="7218" w:type="dxa"/>
            <w:vMerge/>
          </w:tcPr>
          <w:p w:rsidR="00E80206" w:rsidRPr="00FB30E0" w:rsidRDefault="00E80206" w:rsidP="00E804C3">
            <w:pPr>
              <w:rPr>
                <w:b/>
              </w:rPr>
            </w:pPr>
          </w:p>
        </w:tc>
        <w:tc>
          <w:tcPr>
            <w:tcW w:w="630" w:type="dxa"/>
          </w:tcPr>
          <w:p w:rsidR="00E80206" w:rsidRPr="001920C9" w:rsidRDefault="00E80206" w:rsidP="00E804C3">
            <w:pPr>
              <w:jc w:val="center"/>
              <w:rPr>
                <w:b/>
              </w:rPr>
            </w:pPr>
            <w:r>
              <w:rPr>
                <w:b/>
              </w:rPr>
              <w:t>Yes</w:t>
            </w:r>
          </w:p>
        </w:tc>
        <w:tc>
          <w:tcPr>
            <w:tcW w:w="630" w:type="dxa"/>
          </w:tcPr>
          <w:p w:rsidR="00E80206" w:rsidRPr="001920C9" w:rsidRDefault="00E80206" w:rsidP="00E804C3">
            <w:pPr>
              <w:jc w:val="center"/>
              <w:rPr>
                <w:b/>
              </w:rPr>
            </w:pPr>
            <w:r w:rsidRPr="001920C9">
              <w:rPr>
                <w:b/>
              </w:rPr>
              <w:t>No</w:t>
            </w:r>
          </w:p>
        </w:tc>
        <w:tc>
          <w:tcPr>
            <w:tcW w:w="990" w:type="dxa"/>
          </w:tcPr>
          <w:p w:rsidR="00E80206" w:rsidRPr="001920C9" w:rsidRDefault="00E80206" w:rsidP="00E804C3">
            <w:pPr>
              <w:jc w:val="center"/>
              <w:rPr>
                <w:b/>
              </w:rPr>
            </w:pPr>
            <w:r>
              <w:rPr>
                <w:b/>
              </w:rPr>
              <w:t>Notes</w:t>
            </w:r>
          </w:p>
        </w:tc>
      </w:tr>
      <w:tr w:rsidR="00E80206" w:rsidTr="00E80206">
        <w:tc>
          <w:tcPr>
            <w:tcW w:w="7218" w:type="dxa"/>
          </w:tcPr>
          <w:p w:rsidR="00E80206" w:rsidRDefault="00E80206" w:rsidP="00E804C3">
            <w:pPr>
              <w:ind w:left="216"/>
            </w:pPr>
            <w:r>
              <w:t>Operator overloading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Derived classes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Templates</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r w:rsidR="00E80206" w:rsidTr="00E80206">
        <w:tc>
          <w:tcPr>
            <w:tcW w:w="7218" w:type="dxa"/>
          </w:tcPr>
          <w:p w:rsidR="00E80206" w:rsidRDefault="00E80206" w:rsidP="00E804C3">
            <w:pPr>
              <w:ind w:left="216"/>
            </w:pPr>
            <w:r>
              <w:t>Exception Handling</w:t>
            </w:r>
          </w:p>
        </w:tc>
        <w:tc>
          <w:tcPr>
            <w:tcW w:w="630" w:type="dxa"/>
            <w:vAlign w:val="bottom"/>
          </w:tcPr>
          <w:p w:rsidR="00E80206" w:rsidRDefault="00E80206" w:rsidP="00E804C3">
            <w:pPr>
              <w:jc w:val="center"/>
            </w:pPr>
          </w:p>
        </w:tc>
        <w:tc>
          <w:tcPr>
            <w:tcW w:w="630" w:type="dxa"/>
            <w:vAlign w:val="bottom"/>
          </w:tcPr>
          <w:p w:rsidR="00E80206" w:rsidRPr="006B72B2" w:rsidRDefault="00E80206" w:rsidP="00E804C3">
            <w:pPr>
              <w:jc w:val="center"/>
              <w:rPr>
                <w:sz w:val="24"/>
              </w:rPr>
            </w:pPr>
            <w:r w:rsidRPr="006B72B2">
              <w:rPr>
                <w:sz w:val="24"/>
              </w:rPr>
              <w:sym w:font="Wingdings 2" w:char="F04F"/>
            </w:r>
          </w:p>
        </w:tc>
        <w:tc>
          <w:tcPr>
            <w:tcW w:w="990" w:type="dxa"/>
          </w:tcPr>
          <w:p w:rsidR="00E80206" w:rsidRDefault="00E80206" w:rsidP="00E804C3">
            <w:pPr>
              <w:jc w:val="center"/>
            </w:pPr>
          </w:p>
        </w:tc>
      </w:tr>
    </w:tbl>
    <w:p w:rsidR="00CC6A19" w:rsidRDefault="00CC6A19" w:rsidP="00CC6A19"/>
    <w:p w:rsidR="00CC6A19" w:rsidRDefault="00CC6A19" w:rsidP="009A376B">
      <w:pPr>
        <w:pStyle w:val="Indented"/>
      </w:pPr>
    </w:p>
    <w:p w:rsidR="00CC6A19" w:rsidRPr="007470F6" w:rsidRDefault="00CC6A19" w:rsidP="009A376B">
      <w:pPr>
        <w:pStyle w:val="Indented"/>
      </w:pPr>
    </w:p>
    <w:p w:rsidR="00AB128F" w:rsidRDefault="003338CE" w:rsidP="00E071C6">
      <w:pPr>
        <w:pStyle w:val="Heading1"/>
      </w:pPr>
      <w:bookmarkStart w:id="224" w:name="_Toc410915466"/>
      <w:r w:rsidRPr="00F57FA0">
        <w:lastRenderedPageBreak/>
        <w:t>Customer Support</w:t>
      </w:r>
      <w:bookmarkEnd w:id="31"/>
      <w:r w:rsidRPr="00F57FA0">
        <w:t xml:space="preserve"> Procedures</w:t>
      </w:r>
      <w:bookmarkEnd w:id="32"/>
      <w:bookmarkEnd w:id="33"/>
      <w:bookmarkEnd w:id="34"/>
      <w:bookmarkEnd w:id="35"/>
      <w:bookmarkEnd w:id="224"/>
    </w:p>
    <w:tbl>
      <w:tblPr>
        <w:tblW w:w="0" w:type="auto"/>
        <w:tblInd w:w="720" w:type="dxa"/>
        <w:tblCellMar>
          <w:top w:w="72" w:type="dxa"/>
          <w:left w:w="115" w:type="dxa"/>
          <w:bottom w:w="72" w:type="dxa"/>
          <w:right w:w="115" w:type="dxa"/>
        </w:tblCellMar>
        <w:tblLook w:val="04A0" w:firstRow="1" w:lastRow="0" w:firstColumn="1" w:lastColumn="0" w:noHBand="0" w:noVBand="1"/>
      </w:tblPr>
      <w:tblGrid>
        <w:gridCol w:w="2966"/>
        <w:gridCol w:w="5184"/>
      </w:tblGrid>
      <w:tr w:rsidR="003338CE" w:rsidTr="00B368D3">
        <w:tc>
          <w:tcPr>
            <w:tcW w:w="2966" w:type="dxa"/>
          </w:tcPr>
          <w:p w:rsidR="003338CE" w:rsidRPr="00757635" w:rsidRDefault="003338CE" w:rsidP="007B19E3">
            <w:r w:rsidRPr="00757635">
              <w:t>E</w:t>
            </w:r>
            <w:r w:rsidR="001A7332">
              <w:t>-</w:t>
            </w:r>
            <w:r w:rsidRPr="00757635">
              <w:t>mail</w:t>
            </w:r>
          </w:p>
        </w:tc>
        <w:tc>
          <w:tcPr>
            <w:tcW w:w="5184" w:type="dxa"/>
          </w:tcPr>
          <w:p w:rsidR="003338CE" w:rsidRPr="00757635" w:rsidRDefault="00C74D84" w:rsidP="007B19E3">
            <w:hyperlink r:id="rId31" w:history="1">
              <w:r w:rsidR="003338CE" w:rsidRPr="001E3DEF">
                <w:rPr>
                  <w:rStyle w:val="Hyperlink"/>
                </w:rPr>
                <w:t>support@conveycomputer.com</w:t>
              </w:r>
            </w:hyperlink>
          </w:p>
        </w:tc>
      </w:tr>
      <w:tr w:rsidR="003338CE" w:rsidTr="00B368D3">
        <w:tc>
          <w:tcPr>
            <w:tcW w:w="2966" w:type="dxa"/>
          </w:tcPr>
          <w:p w:rsidR="003338CE" w:rsidRDefault="003338CE" w:rsidP="007B19E3">
            <w:r>
              <w:t>Web</w:t>
            </w:r>
          </w:p>
        </w:tc>
        <w:tc>
          <w:tcPr>
            <w:tcW w:w="5184" w:type="dxa"/>
          </w:tcPr>
          <w:p w:rsidR="003338CE" w:rsidRDefault="00D03F00" w:rsidP="001A7332">
            <w:r>
              <w:t xml:space="preserve">Go to Customer Support at </w:t>
            </w:r>
            <w:hyperlink r:id="rId32" w:history="1">
              <w:r>
                <w:rPr>
                  <w:rStyle w:val="Hyperlink"/>
                </w:rPr>
                <w:t>www.conveycomputer.com</w:t>
              </w:r>
            </w:hyperlink>
          </w:p>
        </w:tc>
      </w:tr>
      <w:bookmarkEnd w:id="36"/>
    </w:tbl>
    <w:p w:rsidR="00715227" w:rsidRPr="00611F74" w:rsidRDefault="00715227" w:rsidP="007B19E3">
      <w:pPr>
        <w:pStyle w:val="BodyText"/>
      </w:pPr>
    </w:p>
    <w:p w:rsidR="003A0E09" w:rsidRPr="003A0E09" w:rsidRDefault="003A0E09" w:rsidP="003A0E09">
      <w:pPr>
        <w:pStyle w:val="BodyText"/>
      </w:pPr>
    </w:p>
    <w:sectPr w:rsidR="003A0E09" w:rsidRPr="003A0E09"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F27" w:rsidRDefault="005C7F27" w:rsidP="007B19E3">
      <w:r>
        <w:separator/>
      </w:r>
    </w:p>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endnote>
  <w:endnote w:type="continuationSeparator" w:id="0">
    <w:p w:rsidR="005C7F27" w:rsidRDefault="005C7F27" w:rsidP="007B19E3">
      <w:r>
        <w:continuationSeparator/>
      </w:r>
    </w:p>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27" w:rsidRDefault="005C7F27"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27" w:rsidRDefault="00C74D84"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5C7F27">
          <w:t>Hybrid Threading Reference Manual</w:t>
        </w:r>
      </w:sdtContent>
    </w:sdt>
    <w:r w:rsidR="005C7F27">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C7F27">
          <w:t>1.4</w:t>
        </w:r>
      </w:sdtContent>
    </w:sdt>
    <w:r w:rsidR="005C7F27">
      <w:ptab w:relativeTo="margin" w:alignment="center" w:leader="none"/>
    </w:r>
    <w:r w:rsidR="005C7F27">
      <w:fldChar w:fldCharType="begin"/>
    </w:r>
    <w:r w:rsidR="005C7F27">
      <w:instrText xml:space="preserve"> PAGE   \* MERGEFORMAT </w:instrText>
    </w:r>
    <w:r w:rsidR="005C7F27">
      <w:fldChar w:fldCharType="separate"/>
    </w:r>
    <w:r>
      <w:rPr>
        <w:noProof/>
      </w:rPr>
      <w:t>i</w:t>
    </w:r>
    <w:r w:rsidR="005C7F27">
      <w:fldChar w:fldCharType="end"/>
    </w:r>
    <w:r w:rsidR="005C7F27">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F27" w:rsidRDefault="005C7F27" w:rsidP="007B19E3"/>
  </w:footnote>
  <w:footnote w:type="continuationSeparator" w:id="0">
    <w:p w:rsidR="005C7F27" w:rsidRDefault="005C7F27" w:rsidP="007B19E3">
      <w:r>
        <w:continuationSeparator/>
      </w:r>
    </w:p>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p w:rsidR="005C7F27" w:rsidRDefault="005C7F27" w:rsidP="007B19E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27" w:rsidRDefault="005C7F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27" w:rsidRDefault="005C7F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F27" w:rsidRDefault="005C7F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9009E86"/>
    <w:lvl w:ilvl="0">
      <w:start w:val="1"/>
      <w:numFmt w:val="decimal"/>
      <w:lvlText w:val="%1."/>
      <w:lvlJc w:val="left"/>
      <w:pPr>
        <w:tabs>
          <w:tab w:val="num" w:pos="1800"/>
        </w:tabs>
        <w:ind w:left="1800" w:hanging="360"/>
      </w:pPr>
    </w:lvl>
  </w:abstractNum>
  <w:abstractNum w:abstractNumId="1">
    <w:nsid w:val="FFFFFF7D"/>
    <w:multiLevelType w:val="singleLevel"/>
    <w:tmpl w:val="AB52F184"/>
    <w:lvl w:ilvl="0">
      <w:start w:val="1"/>
      <w:numFmt w:val="decimal"/>
      <w:lvlText w:val="%1."/>
      <w:lvlJc w:val="left"/>
      <w:pPr>
        <w:tabs>
          <w:tab w:val="num" w:pos="1440"/>
        </w:tabs>
        <w:ind w:left="1440" w:hanging="360"/>
      </w:pPr>
    </w:lvl>
  </w:abstractNum>
  <w:abstractNum w:abstractNumId="2">
    <w:nsid w:val="FFFFFF7E"/>
    <w:multiLevelType w:val="singleLevel"/>
    <w:tmpl w:val="98E88C58"/>
    <w:lvl w:ilvl="0">
      <w:start w:val="1"/>
      <w:numFmt w:val="decimal"/>
      <w:lvlText w:val="%1."/>
      <w:lvlJc w:val="left"/>
      <w:pPr>
        <w:tabs>
          <w:tab w:val="num" w:pos="1080"/>
        </w:tabs>
        <w:ind w:left="1080" w:hanging="360"/>
      </w:pPr>
    </w:lvl>
  </w:abstractNum>
  <w:abstractNum w:abstractNumId="3">
    <w:nsid w:val="FFFFFF7F"/>
    <w:multiLevelType w:val="singleLevel"/>
    <w:tmpl w:val="20CECCBE"/>
    <w:lvl w:ilvl="0">
      <w:start w:val="1"/>
      <w:numFmt w:val="decimal"/>
      <w:lvlText w:val="%1."/>
      <w:lvlJc w:val="left"/>
      <w:pPr>
        <w:tabs>
          <w:tab w:val="num" w:pos="720"/>
        </w:tabs>
        <w:ind w:left="720" w:hanging="360"/>
      </w:pPr>
    </w:lvl>
  </w:abstractNum>
  <w:abstractNum w:abstractNumId="4">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7">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8">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4">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2">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3">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0"/>
  </w:num>
  <w:num w:numId="2">
    <w:abstractNumId w:val="5"/>
  </w:num>
  <w:num w:numId="3">
    <w:abstractNumId w:val="31"/>
  </w:num>
  <w:num w:numId="4">
    <w:abstractNumId w:val="6"/>
  </w:num>
  <w:num w:numId="5">
    <w:abstractNumId w:val="20"/>
  </w:num>
  <w:num w:numId="6">
    <w:abstractNumId w:val="35"/>
  </w:num>
  <w:num w:numId="7">
    <w:abstractNumId w:val="14"/>
  </w:num>
  <w:num w:numId="8">
    <w:abstractNumId w:val="9"/>
    <w:lvlOverride w:ilvl="0">
      <w:startOverride w:val="1"/>
    </w:lvlOverride>
  </w:num>
  <w:num w:numId="9">
    <w:abstractNumId w:val="34"/>
  </w:num>
  <w:num w:numId="10">
    <w:abstractNumId w:val="10"/>
  </w:num>
  <w:num w:numId="11">
    <w:abstractNumId w:val="16"/>
  </w:num>
  <w:num w:numId="12">
    <w:abstractNumId w:val="7"/>
  </w:num>
  <w:num w:numId="13">
    <w:abstractNumId w:val="32"/>
  </w:num>
  <w:num w:numId="14">
    <w:abstractNumId w:val="23"/>
  </w:num>
  <w:num w:numId="15">
    <w:abstractNumId w:val="28"/>
  </w:num>
  <w:num w:numId="16">
    <w:abstractNumId w:val="8"/>
  </w:num>
  <w:num w:numId="17">
    <w:abstractNumId w:val="17"/>
  </w:num>
  <w:num w:numId="18">
    <w:abstractNumId w:val="21"/>
  </w:num>
  <w:num w:numId="19">
    <w:abstractNumId w:val="19"/>
  </w:num>
  <w:num w:numId="20">
    <w:abstractNumId w:val="13"/>
  </w:num>
  <w:num w:numId="21">
    <w:abstractNumId w:val="24"/>
  </w:num>
  <w:num w:numId="22">
    <w:abstractNumId w:val="26"/>
  </w:num>
  <w:num w:numId="23">
    <w:abstractNumId w:val="15"/>
  </w:num>
  <w:num w:numId="24">
    <w:abstractNumId w:val="12"/>
  </w:num>
  <w:num w:numId="25">
    <w:abstractNumId w:val="22"/>
  </w:num>
  <w:num w:numId="26">
    <w:abstractNumId w:val="11"/>
  </w:num>
  <w:num w:numId="27">
    <w:abstractNumId w:val="25"/>
  </w:num>
  <w:num w:numId="28">
    <w:abstractNumId w:val="33"/>
  </w:num>
  <w:num w:numId="29">
    <w:abstractNumId w:val="18"/>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27"/>
  </w:num>
  <w:num w:numId="33">
    <w:abstractNumId w:val="4"/>
  </w:num>
  <w:num w:numId="34">
    <w:abstractNumId w:val="3"/>
  </w:num>
  <w:num w:numId="35">
    <w:abstractNumId w:val="2"/>
  </w:num>
  <w:num w:numId="36">
    <w:abstractNumId w:val="1"/>
  </w:num>
  <w:num w:numId="37">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7"/>
  <w:embedSystemFonts/>
  <w:hideSpellingErrors/>
  <w:activeWritingStyle w:appName="MSWord" w:lang="en-US" w:vendorID="64" w:dllVersion="131078" w:nlCheck="1" w:checkStyle="1"/>
  <w:proofState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302081">
      <o:colormenu v:ext="edit" strokecolor="none [3212]"/>
    </o:shapedefaults>
  </w:hdrShapeDefaults>
  <w:footnotePr>
    <w:footnote w:id="-1"/>
    <w:footnote w:id="0"/>
  </w:footnotePr>
  <w:endnotePr>
    <w:endnote w:id="-1"/>
    <w:endnote w:id="0"/>
  </w:endnotePr>
  <w:compat>
    <w:compatSetting w:name="compatibilityMode" w:uri="http://schemas.microsoft.com/office/word" w:val="12"/>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62C"/>
    <w:rsid w:val="00021CAF"/>
    <w:rsid w:val="00022C34"/>
    <w:rsid w:val="00022EC4"/>
    <w:rsid w:val="000245D4"/>
    <w:rsid w:val="00024D22"/>
    <w:rsid w:val="000303B2"/>
    <w:rsid w:val="000307AA"/>
    <w:rsid w:val="000326B9"/>
    <w:rsid w:val="00032CB0"/>
    <w:rsid w:val="00033E74"/>
    <w:rsid w:val="00036AD3"/>
    <w:rsid w:val="00036BF5"/>
    <w:rsid w:val="00036C33"/>
    <w:rsid w:val="00037D9C"/>
    <w:rsid w:val="00037ED8"/>
    <w:rsid w:val="000423D2"/>
    <w:rsid w:val="000431B4"/>
    <w:rsid w:val="00043350"/>
    <w:rsid w:val="00043A39"/>
    <w:rsid w:val="00043ACF"/>
    <w:rsid w:val="00043F84"/>
    <w:rsid w:val="000441F3"/>
    <w:rsid w:val="0004466F"/>
    <w:rsid w:val="00044963"/>
    <w:rsid w:val="00044A98"/>
    <w:rsid w:val="000457ED"/>
    <w:rsid w:val="00045D20"/>
    <w:rsid w:val="00046079"/>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57B8"/>
    <w:rsid w:val="000758CB"/>
    <w:rsid w:val="0007682E"/>
    <w:rsid w:val="00076993"/>
    <w:rsid w:val="00076CDB"/>
    <w:rsid w:val="00077679"/>
    <w:rsid w:val="00077687"/>
    <w:rsid w:val="000778A1"/>
    <w:rsid w:val="00077C10"/>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19ED"/>
    <w:rsid w:val="000D2694"/>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B72"/>
    <w:rsid w:val="000E2ECC"/>
    <w:rsid w:val="000E2F55"/>
    <w:rsid w:val="000E36DA"/>
    <w:rsid w:val="000E39A3"/>
    <w:rsid w:val="000E3E65"/>
    <w:rsid w:val="000E3EDC"/>
    <w:rsid w:val="000E484E"/>
    <w:rsid w:val="000E4C0D"/>
    <w:rsid w:val="000E4C44"/>
    <w:rsid w:val="000E5AC1"/>
    <w:rsid w:val="000E5E48"/>
    <w:rsid w:val="000E61E7"/>
    <w:rsid w:val="000E6362"/>
    <w:rsid w:val="000F09D3"/>
    <w:rsid w:val="000F1795"/>
    <w:rsid w:val="000F239C"/>
    <w:rsid w:val="000F2549"/>
    <w:rsid w:val="000F2AEB"/>
    <w:rsid w:val="000F2F5F"/>
    <w:rsid w:val="000F3379"/>
    <w:rsid w:val="000F36E9"/>
    <w:rsid w:val="000F3862"/>
    <w:rsid w:val="000F3900"/>
    <w:rsid w:val="000F3EE2"/>
    <w:rsid w:val="000F42CD"/>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808"/>
    <w:rsid w:val="00151F79"/>
    <w:rsid w:val="001520DD"/>
    <w:rsid w:val="001525E0"/>
    <w:rsid w:val="00152E2E"/>
    <w:rsid w:val="0015329B"/>
    <w:rsid w:val="00153EAB"/>
    <w:rsid w:val="00155424"/>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7332"/>
    <w:rsid w:val="001A7604"/>
    <w:rsid w:val="001B04FE"/>
    <w:rsid w:val="001B0575"/>
    <w:rsid w:val="001B2B2B"/>
    <w:rsid w:val="001B30B2"/>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788"/>
    <w:rsid w:val="001D6A0A"/>
    <w:rsid w:val="001D6ABB"/>
    <w:rsid w:val="001D6DDA"/>
    <w:rsid w:val="001D7055"/>
    <w:rsid w:val="001D77DF"/>
    <w:rsid w:val="001D7FBC"/>
    <w:rsid w:val="001E0726"/>
    <w:rsid w:val="001E14BB"/>
    <w:rsid w:val="001E1DDA"/>
    <w:rsid w:val="001E2B02"/>
    <w:rsid w:val="001E2CC5"/>
    <w:rsid w:val="001E3D76"/>
    <w:rsid w:val="001E3DEF"/>
    <w:rsid w:val="001E421A"/>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DFB"/>
    <w:rsid w:val="00244EA6"/>
    <w:rsid w:val="0024567C"/>
    <w:rsid w:val="00245F20"/>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7CD"/>
    <w:rsid w:val="00263694"/>
    <w:rsid w:val="00265D08"/>
    <w:rsid w:val="002678DB"/>
    <w:rsid w:val="00267BAB"/>
    <w:rsid w:val="00267DF9"/>
    <w:rsid w:val="002714FC"/>
    <w:rsid w:val="0027201E"/>
    <w:rsid w:val="00272C00"/>
    <w:rsid w:val="00272D6E"/>
    <w:rsid w:val="0027365D"/>
    <w:rsid w:val="002736FE"/>
    <w:rsid w:val="00273E55"/>
    <w:rsid w:val="002746C2"/>
    <w:rsid w:val="00275CC6"/>
    <w:rsid w:val="00276854"/>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61D2"/>
    <w:rsid w:val="00296538"/>
    <w:rsid w:val="00296900"/>
    <w:rsid w:val="00296B6E"/>
    <w:rsid w:val="00297398"/>
    <w:rsid w:val="002A0070"/>
    <w:rsid w:val="002A0897"/>
    <w:rsid w:val="002A15E0"/>
    <w:rsid w:val="002A19B1"/>
    <w:rsid w:val="002A2643"/>
    <w:rsid w:val="002A293F"/>
    <w:rsid w:val="002A2C10"/>
    <w:rsid w:val="002A2CB9"/>
    <w:rsid w:val="002A381D"/>
    <w:rsid w:val="002A49FA"/>
    <w:rsid w:val="002A517C"/>
    <w:rsid w:val="002A5B33"/>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BC0"/>
    <w:rsid w:val="002B7287"/>
    <w:rsid w:val="002B776E"/>
    <w:rsid w:val="002B7977"/>
    <w:rsid w:val="002C0584"/>
    <w:rsid w:val="002C0724"/>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209A"/>
    <w:rsid w:val="002E2A64"/>
    <w:rsid w:val="002E2C16"/>
    <w:rsid w:val="002E3AEF"/>
    <w:rsid w:val="002E3B5E"/>
    <w:rsid w:val="002E3BE3"/>
    <w:rsid w:val="002E3E35"/>
    <w:rsid w:val="002E3EFC"/>
    <w:rsid w:val="002E45B6"/>
    <w:rsid w:val="002E4F8E"/>
    <w:rsid w:val="002E57C7"/>
    <w:rsid w:val="002E5ACC"/>
    <w:rsid w:val="002E64FF"/>
    <w:rsid w:val="002E6718"/>
    <w:rsid w:val="002E7256"/>
    <w:rsid w:val="002E73FF"/>
    <w:rsid w:val="002E7F51"/>
    <w:rsid w:val="002F0667"/>
    <w:rsid w:val="002F0E12"/>
    <w:rsid w:val="002F1261"/>
    <w:rsid w:val="002F1A29"/>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6A56"/>
    <w:rsid w:val="00306DE0"/>
    <w:rsid w:val="00307633"/>
    <w:rsid w:val="00307E05"/>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A88"/>
    <w:rsid w:val="00321BB7"/>
    <w:rsid w:val="003221D1"/>
    <w:rsid w:val="0032233E"/>
    <w:rsid w:val="003229D9"/>
    <w:rsid w:val="003236C7"/>
    <w:rsid w:val="003251B2"/>
    <w:rsid w:val="00326747"/>
    <w:rsid w:val="003267CE"/>
    <w:rsid w:val="00326FDB"/>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14EA"/>
    <w:rsid w:val="003415DB"/>
    <w:rsid w:val="00341875"/>
    <w:rsid w:val="00342056"/>
    <w:rsid w:val="0034220E"/>
    <w:rsid w:val="00342B12"/>
    <w:rsid w:val="003443E7"/>
    <w:rsid w:val="00344817"/>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2956"/>
    <w:rsid w:val="00362B1F"/>
    <w:rsid w:val="00363560"/>
    <w:rsid w:val="0036426F"/>
    <w:rsid w:val="00364ED9"/>
    <w:rsid w:val="003650D8"/>
    <w:rsid w:val="00365767"/>
    <w:rsid w:val="00365B82"/>
    <w:rsid w:val="00365CD7"/>
    <w:rsid w:val="00365F7A"/>
    <w:rsid w:val="00366967"/>
    <w:rsid w:val="00367281"/>
    <w:rsid w:val="003679F5"/>
    <w:rsid w:val="00367CFF"/>
    <w:rsid w:val="003700C5"/>
    <w:rsid w:val="00370770"/>
    <w:rsid w:val="00370BE0"/>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A60"/>
    <w:rsid w:val="003C7280"/>
    <w:rsid w:val="003C7430"/>
    <w:rsid w:val="003C7F83"/>
    <w:rsid w:val="003D0D4B"/>
    <w:rsid w:val="003D0F43"/>
    <w:rsid w:val="003D2A26"/>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220F"/>
    <w:rsid w:val="003F27F9"/>
    <w:rsid w:val="003F2882"/>
    <w:rsid w:val="003F2FFF"/>
    <w:rsid w:val="003F345B"/>
    <w:rsid w:val="003F3798"/>
    <w:rsid w:val="003F393B"/>
    <w:rsid w:val="003F3C3A"/>
    <w:rsid w:val="003F58FD"/>
    <w:rsid w:val="003F5D1E"/>
    <w:rsid w:val="003F678F"/>
    <w:rsid w:val="003F6916"/>
    <w:rsid w:val="003F7135"/>
    <w:rsid w:val="003F7EE3"/>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974"/>
    <w:rsid w:val="00433C6E"/>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7BE"/>
    <w:rsid w:val="00467064"/>
    <w:rsid w:val="00467B18"/>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554"/>
    <w:rsid w:val="00477CCA"/>
    <w:rsid w:val="0048041B"/>
    <w:rsid w:val="00480515"/>
    <w:rsid w:val="00480550"/>
    <w:rsid w:val="004823E7"/>
    <w:rsid w:val="004827C9"/>
    <w:rsid w:val="00483A86"/>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5018"/>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40A2"/>
    <w:rsid w:val="005048D2"/>
    <w:rsid w:val="00504A35"/>
    <w:rsid w:val="00504B05"/>
    <w:rsid w:val="00504D18"/>
    <w:rsid w:val="0050506A"/>
    <w:rsid w:val="00505D7D"/>
    <w:rsid w:val="00506333"/>
    <w:rsid w:val="005064DA"/>
    <w:rsid w:val="00507CA8"/>
    <w:rsid w:val="005106A2"/>
    <w:rsid w:val="00510A10"/>
    <w:rsid w:val="0051105F"/>
    <w:rsid w:val="00511395"/>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C96"/>
    <w:rsid w:val="00547E05"/>
    <w:rsid w:val="0055019F"/>
    <w:rsid w:val="00550802"/>
    <w:rsid w:val="00552762"/>
    <w:rsid w:val="00552E51"/>
    <w:rsid w:val="00552F71"/>
    <w:rsid w:val="00553971"/>
    <w:rsid w:val="00553F13"/>
    <w:rsid w:val="00555097"/>
    <w:rsid w:val="005550E1"/>
    <w:rsid w:val="0055557F"/>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B1A"/>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6293"/>
    <w:rsid w:val="005A70CF"/>
    <w:rsid w:val="005B00B2"/>
    <w:rsid w:val="005B09E8"/>
    <w:rsid w:val="005B0D66"/>
    <w:rsid w:val="005B1617"/>
    <w:rsid w:val="005B1A4F"/>
    <w:rsid w:val="005B1AAB"/>
    <w:rsid w:val="005B2037"/>
    <w:rsid w:val="005B2B2A"/>
    <w:rsid w:val="005B2B4D"/>
    <w:rsid w:val="005B2BEB"/>
    <w:rsid w:val="005B2E11"/>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1087F"/>
    <w:rsid w:val="00610C70"/>
    <w:rsid w:val="0061135E"/>
    <w:rsid w:val="00611E6F"/>
    <w:rsid w:val="00611F74"/>
    <w:rsid w:val="0061274E"/>
    <w:rsid w:val="0061349A"/>
    <w:rsid w:val="00613520"/>
    <w:rsid w:val="0061390C"/>
    <w:rsid w:val="006140E8"/>
    <w:rsid w:val="00615229"/>
    <w:rsid w:val="00615801"/>
    <w:rsid w:val="00615A8D"/>
    <w:rsid w:val="00616907"/>
    <w:rsid w:val="006177D3"/>
    <w:rsid w:val="00617C6E"/>
    <w:rsid w:val="00617F34"/>
    <w:rsid w:val="006202D9"/>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F37"/>
    <w:rsid w:val="00664188"/>
    <w:rsid w:val="006656E5"/>
    <w:rsid w:val="006660C2"/>
    <w:rsid w:val="00666CEA"/>
    <w:rsid w:val="00667311"/>
    <w:rsid w:val="006706C8"/>
    <w:rsid w:val="00671308"/>
    <w:rsid w:val="006720EB"/>
    <w:rsid w:val="00672A2C"/>
    <w:rsid w:val="00672BB4"/>
    <w:rsid w:val="00673797"/>
    <w:rsid w:val="0067380A"/>
    <w:rsid w:val="0067388E"/>
    <w:rsid w:val="0067502A"/>
    <w:rsid w:val="00675709"/>
    <w:rsid w:val="00675DBB"/>
    <w:rsid w:val="00676D8B"/>
    <w:rsid w:val="006776A7"/>
    <w:rsid w:val="00677CBA"/>
    <w:rsid w:val="006804EB"/>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A4F"/>
    <w:rsid w:val="006B3AF3"/>
    <w:rsid w:val="006B3E82"/>
    <w:rsid w:val="006B441E"/>
    <w:rsid w:val="006B4560"/>
    <w:rsid w:val="006B45BF"/>
    <w:rsid w:val="006B6D52"/>
    <w:rsid w:val="006B6EE4"/>
    <w:rsid w:val="006B7510"/>
    <w:rsid w:val="006C0E5B"/>
    <w:rsid w:val="006C13D6"/>
    <w:rsid w:val="006C1A4A"/>
    <w:rsid w:val="006C2805"/>
    <w:rsid w:val="006C3B5D"/>
    <w:rsid w:val="006C3DFB"/>
    <w:rsid w:val="006C3ED6"/>
    <w:rsid w:val="006C5378"/>
    <w:rsid w:val="006C559E"/>
    <w:rsid w:val="006C5FDE"/>
    <w:rsid w:val="006C7A9C"/>
    <w:rsid w:val="006D0A41"/>
    <w:rsid w:val="006D159F"/>
    <w:rsid w:val="006D15E4"/>
    <w:rsid w:val="006D1BDB"/>
    <w:rsid w:val="006D324D"/>
    <w:rsid w:val="006D3F16"/>
    <w:rsid w:val="006D4FB6"/>
    <w:rsid w:val="006D50BD"/>
    <w:rsid w:val="006D5FCB"/>
    <w:rsid w:val="006D617C"/>
    <w:rsid w:val="006D61DD"/>
    <w:rsid w:val="006D644C"/>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520B"/>
    <w:rsid w:val="006E5450"/>
    <w:rsid w:val="006E5EBE"/>
    <w:rsid w:val="006E64E3"/>
    <w:rsid w:val="006E718F"/>
    <w:rsid w:val="006E7610"/>
    <w:rsid w:val="006F021A"/>
    <w:rsid w:val="006F07A5"/>
    <w:rsid w:val="006F1E43"/>
    <w:rsid w:val="006F31FF"/>
    <w:rsid w:val="006F387C"/>
    <w:rsid w:val="006F3CF9"/>
    <w:rsid w:val="006F3CFF"/>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87"/>
    <w:rsid w:val="007208A4"/>
    <w:rsid w:val="00720BB8"/>
    <w:rsid w:val="00721441"/>
    <w:rsid w:val="007219C8"/>
    <w:rsid w:val="00722288"/>
    <w:rsid w:val="007234D9"/>
    <w:rsid w:val="00724418"/>
    <w:rsid w:val="007244F0"/>
    <w:rsid w:val="0072495A"/>
    <w:rsid w:val="00725280"/>
    <w:rsid w:val="007254F7"/>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E11F6"/>
    <w:rsid w:val="007E1C41"/>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65A4"/>
    <w:rsid w:val="00837A48"/>
    <w:rsid w:val="00840F72"/>
    <w:rsid w:val="0084116E"/>
    <w:rsid w:val="008426BA"/>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600"/>
    <w:rsid w:val="00887EC9"/>
    <w:rsid w:val="00887F3B"/>
    <w:rsid w:val="00891619"/>
    <w:rsid w:val="008921D9"/>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6C"/>
    <w:rsid w:val="008B29C9"/>
    <w:rsid w:val="008B2CB7"/>
    <w:rsid w:val="008B41B6"/>
    <w:rsid w:val="008B4457"/>
    <w:rsid w:val="008B46A8"/>
    <w:rsid w:val="008B4C82"/>
    <w:rsid w:val="008B5FD7"/>
    <w:rsid w:val="008B6BB3"/>
    <w:rsid w:val="008C00DE"/>
    <w:rsid w:val="008C04CB"/>
    <w:rsid w:val="008C091F"/>
    <w:rsid w:val="008C0ADA"/>
    <w:rsid w:val="008C12E2"/>
    <w:rsid w:val="008C15A7"/>
    <w:rsid w:val="008C15A8"/>
    <w:rsid w:val="008C2643"/>
    <w:rsid w:val="008C2A9E"/>
    <w:rsid w:val="008C306F"/>
    <w:rsid w:val="008C3AC9"/>
    <w:rsid w:val="008C3EE9"/>
    <w:rsid w:val="008C4799"/>
    <w:rsid w:val="008C4A7D"/>
    <w:rsid w:val="008C5F83"/>
    <w:rsid w:val="008C6C2A"/>
    <w:rsid w:val="008C6C44"/>
    <w:rsid w:val="008C6D39"/>
    <w:rsid w:val="008C702D"/>
    <w:rsid w:val="008C79C4"/>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39E"/>
    <w:rsid w:val="0092199B"/>
    <w:rsid w:val="00922900"/>
    <w:rsid w:val="00922BB5"/>
    <w:rsid w:val="00922D7D"/>
    <w:rsid w:val="00922EFB"/>
    <w:rsid w:val="009230BB"/>
    <w:rsid w:val="0092401B"/>
    <w:rsid w:val="0092594B"/>
    <w:rsid w:val="00930436"/>
    <w:rsid w:val="00930AED"/>
    <w:rsid w:val="00931002"/>
    <w:rsid w:val="0093113A"/>
    <w:rsid w:val="00931879"/>
    <w:rsid w:val="0093290F"/>
    <w:rsid w:val="00933705"/>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62FE"/>
    <w:rsid w:val="009B651A"/>
    <w:rsid w:val="009B6C14"/>
    <w:rsid w:val="009B7609"/>
    <w:rsid w:val="009C0176"/>
    <w:rsid w:val="009C0837"/>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FF6"/>
    <w:rsid w:val="009E1000"/>
    <w:rsid w:val="009E1DE7"/>
    <w:rsid w:val="009E23C8"/>
    <w:rsid w:val="009E26D1"/>
    <w:rsid w:val="009E29AF"/>
    <w:rsid w:val="009E2E39"/>
    <w:rsid w:val="009E2EE9"/>
    <w:rsid w:val="009E31FD"/>
    <w:rsid w:val="009E3534"/>
    <w:rsid w:val="009E406D"/>
    <w:rsid w:val="009E4079"/>
    <w:rsid w:val="009E427F"/>
    <w:rsid w:val="009E453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62DA"/>
    <w:rsid w:val="009F64F6"/>
    <w:rsid w:val="009F6A19"/>
    <w:rsid w:val="009F6F15"/>
    <w:rsid w:val="009F75CD"/>
    <w:rsid w:val="009F7752"/>
    <w:rsid w:val="009F7F25"/>
    <w:rsid w:val="00A006C5"/>
    <w:rsid w:val="00A00848"/>
    <w:rsid w:val="00A0101D"/>
    <w:rsid w:val="00A01370"/>
    <w:rsid w:val="00A02400"/>
    <w:rsid w:val="00A02953"/>
    <w:rsid w:val="00A02F2C"/>
    <w:rsid w:val="00A03259"/>
    <w:rsid w:val="00A038D8"/>
    <w:rsid w:val="00A03C91"/>
    <w:rsid w:val="00A03E85"/>
    <w:rsid w:val="00A0460E"/>
    <w:rsid w:val="00A0689D"/>
    <w:rsid w:val="00A06DBA"/>
    <w:rsid w:val="00A100BB"/>
    <w:rsid w:val="00A10906"/>
    <w:rsid w:val="00A11440"/>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409E"/>
    <w:rsid w:val="00B040B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B3"/>
    <w:rsid w:val="00BA4E9F"/>
    <w:rsid w:val="00BA51B5"/>
    <w:rsid w:val="00BA5588"/>
    <w:rsid w:val="00BA56F0"/>
    <w:rsid w:val="00BA5B27"/>
    <w:rsid w:val="00BA5B63"/>
    <w:rsid w:val="00BA5BD6"/>
    <w:rsid w:val="00BA5E3D"/>
    <w:rsid w:val="00BA6019"/>
    <w:rsid w:val="00BA6571"/>
    <w:rsid w:val="00BA7581"/>
    <w:rsid w:val="00BA768A"/>
    <w:rsid w:val="00BA78B8"/>
    <w:rsid w:val="00BA7BA0"/>
    <w:rsid w:val="00BB02AF"/>
    <w:rsid w:val="00BB0335"/>
    <w:rsid w:val="00BB0418"/>
    <w:rsid w:val="00BB1328"/>
    <w:rsid w:val="00BB1CC1"/>
    <w:rsid w:val="00BB350B"/>
    <w:rsid w:val="00BB3A05"/>
    <w:rsid w:val="00BB3ADA"/>
    <w:rsid w:val="00BB483F"/>
    <w:rsid w:val="00BB6852"/>
    <w:rsid w:val="00BB71C2"/>
    <w:rsid w:val="00BB723C"/>
    <w:rsid w:val="00BB7EAB"/>
    <w:rsid w:val="00BC06B7"/>
    <w:rsid w:val="00BC1865"/>
    <w:rsid w:val="00BC28B4"/>
    <w:rsid w:val="00BC29BC"/>
    <w:rsid w:val="00BC3C63"/>
    <w:rsid w:val="00BC3C79"/>
    <w:rsid w:val="00BC410E"/>
    <w:rsid w:val="00BC4AF2"/>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343"/>
    <w:rsid w:val="00BF4FD0"/>
    <w:rsid w:val="00BF52BD"/>
    <w:rsid w:val="00BF52BF"/>
    <w:rsid w:val="00BF5385"/>
    <w:rsid w:val="00BF55D9"/>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D93"/>
    <w:rsid w:val="00C32DBC"/>
    <w:rsid w:val="00C32F01"/>
    <w:rsid w:val="00C33963"/>
    <w:rsid w:val="00C33BA6"/>
    <w:rsid w:val="00C34164"/>
    <w:rsid w:val="00C34271"/>
    <w:rsid w:val="00C35328"/>
    <w:rsid w:val="00C35BB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130B"/>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971"/>
    <w:rsid w:val="00CA1C94"/>
    <w:rsid w:val="00CA21B5"/>
    <w:rsid w:val="00CA3893"/>
    <w:rsid w:val="00CA3A93"/>
    <w:rsid w:val="00CA3F0E"/>
    <w:rsid w:val="00CA4285"/>
    <w:rsid w:val="00CA4F50"/>
    <w:rsid w:val="00CA5441"/>
    <w:rsid w:val="00CA60E9"/>
    <w:rsid w:val="00CA6B4B"/>
    <w:rsid w:val="00CB03D5"/>
    <w:rsid w:val="00CB053A"/>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7EC"/>
    <w:rsid w:val="00CF4B1A"/>
    <w:rsid w:val="00CF4B90"/>
    <w:rsid w:val="00CF504B"/>
    <w:rsid w:val="00CF54D2"/>
    <w:rsid w:val="00CF74E9"/>
    <w:rsid w:val="00CF7ABE"/>
    <w:rsid w:val="00D00029"/>
    <w:rsid w:val="00D00F75"/>
    <w:rsid w:val="00D01B1C"/>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95"/>
    <w:rsid w:val="00D95BD1"/>
    <w:rsid w:val="00D95CA8"/>
    <w:rsid w:val="00D962DD"/>
    <w:rsid w:val="00D96A86"/>
    <w:rsid w:val="00D97117"/>
    <w:rsid w:val="00D9796E"/>
    <w:rsid w:val="00DA05F4"/>
    <w:rsid w:val="00DA07F0"/>
    <w:rsid w:val="00DA0950"/>
    <w:rsid w:val="00DA0C4D"/>
    <w:rsid w:val="00DA15FE"/>
    <w:rsid w:val="00DA1C84"/>
    <w:rsid w:val="00DA2B52"/>
    <w:rsid w:val="00DA3224"/>
    <w:rsid w:val="00DA421C"/>
    <w:rsid w:val="00DA432F"/>
    <w:rsid w:val="00DA44D4"/>
    <w:rsid w:val="00DA4A63"/>
    <w:rsid w:val="00DA4E51"/>
    <w:rsid w:val="00DA54E6"/>
    <w:rsid w:val="00DA60D5"/>
    <w:rsid w:val="00DA7319"/>
    <w:rsid w:val="00DA7EEE"/>
    <w:rsid w:val="00DB0191"/>
    <w:rsid w:val="00DB05C7"/>
    <w:rsid w:val="00DB1780"/>
    <w:rsid w:val="00DB1D75"/>
    <w:rsid w:val="00DB1E6A"/>
    <w:rsid w:val="00DB24F3"/>
    <w:rsid w:val="00DB281A"/>
    <w:rsid w:val="00DB40CD"/>
    <w:rsid w:val="00DB5442"/>
    <w:rsid w:val="00DB63B0"/>
    <w:rsid w:val="00DB6518"/>
    <w:rsid w:val="00DB66C4"/>
    <w:rsid w:val="00DB6EAC"/>
    <w:rsid w:val="00DB705E"/>
    <w:rsid w:val="00DB75C7"/>
    <w:rsid w:val="00DB7ED7"/>
    <w:rsid w:val="00DC1456"/>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F4B"/>
    <w:rsid w:val="00DD7163"/>
    <w:rsid w:val="00DE01F8"/>
    <w:rsid w:val="00DE0B9B"/>
    <w:rsid w:val="00DE0D4A"/>
    <w:rsid w:val="00DE0F85"/>
    <w:rsid w:val="00DE22C1"/>
    <w:rsid w:val="00DE35B8"/>
    <w:rsid w:val="00DE3EB7"/>
    <w:rsid w:val="00DE516D"/>
    <w:rsid w:val="00DE5BA3"/>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CD1"/>
    <w:rsid w:val="00E45D86"/>
    <w:rsid w:val="00E46637"/>
    <w:rsid w:val="00E466E4"/>
    <w:rsid w:val="00E468E2"/>
    <w:rsid w:val="00E47C77"/>
    <w:rsid w:val="00E509FD"/>
    <w:rsid w:val="00E50C08"/>
    <w:rsid w:val="00E51226"/>
    <w:rsid w:val="00E51FA0"/>
    <w:rsid w:val="00E52021"/>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F33"/>
    <w:rsid w:val="00E921C6"/>
    <w:rsid w:val="00E9303C"/>
    <w:rsid w:val="00E93A6A"/>
    <w:rsid w:val="00E93A97"/>
    <w:rsid w:val="00E93E4A"/>
    <w:rsid w:val="00E942CB"/>
    <w:rsid w:val="00E948FE"/>
    <w:rsid w:val="00E95616"/>
    <w:rsid w:val="00E957E2"/>
    <w:rsid w:val="00E95CF4"/>
    <w:rsid w:val="00E96235"/>
    <w:rsid w:val="00E97406"/>
    <w:rsid w:val="00E9795D"/>
    <w:rsid w:val="00EA04C9"/>
    <w:rsid w:val="00EA0E41"/>
    <w:rsid w:val="00EA11CB"/>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A4E"/>
    <w:rsid w:val="00EC6581"/>
    <w:rsid w:val="00EC69D7"/>
    <w:rsid w:val="00EC6A13"/>
    <w:rsid w:val="00EC6D62"/>
    <w:rsid w:val="00EC7E34"/>
    <w:rsid w:val="00ED14CA"/>
    <w:rsid w:val="00ED3AFF"/>
    <w:rsid w:val="00ED432A"/>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4377"/>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40439"/>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990"/>
    <w:rsid w:val="00FA6AE6"/>
    <w:rsid w:val="00FA6CC6"/>
    <w:rsid w:val="00FA6E5A"/>
    <w:rsid w:val="00FA75DF"/>
    <w:rsid w:val="00FA78F2"/>
    <w:rsid w:val="00FA7B5B"/>
    <w:rsid w:val="00FA7C7B"/>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ACD"/>
    <w:rsid w:val="00FF1BB2"/>
    <w:rsid w:val="00FF1C26"/>
    <w:rsid w:val="00FF2294"/>
    <w:rsid w:val="00FF328B"/>
    <w:rsid w:val="00FF3959"/>
    <w:rsid w:val="00FF4206"/>
    <w:rsid w:val="00FF43C0"/>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2081">
      <o:colormenu v:ext="edit" strokecolor="none [321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index heading" w:uiPriority="99"/>
    <w:lsdException w:name="caption" w:qFormat="1"/>
    <w:lsdException w:name="Title" w:uiPriority="10" w:qFormat="1"/>
    <w:lsdException w:name="Body Text" w:qFormat="1"/>
    <w:lsdException w:name="Hyperlink" w:uiPriority="99"/>
    <w:lsdException w:name="Normal (Web)" w:uiPriority="99"/>
    <w:lsdException w:name="HTML Preformatted" w:uiPriority="99"/>
    <w:lsdException w:name="No List" w:uiPriority="99"/>
    <w:lsdException w:name="Balloon Text" w:uiPriority="99"/>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odyText">
    <w:name w:val="StyleBulletedSymbolsymbol12ptLeft025Hanging02"/>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4.emf"/><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emf"/><Relationship Id="rId25" Type="http://schemas.openxmlformats.org/officeDocument/2006/relationships/image" Target="media/image6.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oleObject" Target="embeddings/oleObject2.bin"/><Relationship Id="rId29"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reativecommons.org/licenses/by-sa/4.0/" TargetMode="External"/><Relationship Id="rId24" Type="http://schemas.openxmlformats.org/officeDocument/2006/relationships/oleObject" Target="embeddings/oleObject4.bin"/><Relationship Id="rId32" Type="http://schemas.openxmlformats.org/officeDocument/2006/relationships/hyperlink" Target="http://www.conveycomputer.com/"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image" Target="media/image5.emf"/><Relationship Id="rId28" Type="http://schemas.openxmlformats.org/officeDocument/2006/relationships/oleObject" Target="embeddings/oleObject6.bin"/><Relationship Id="rId10" Type="http://schemas.openxmlformats.org/officeDocument/2006/relationships/image" Target="media/image1.png"/><Relationship Id="rId19" Type="http://schemas.openxmlformats.org/officeDocument/2006/relationships/image" Target="media/image3.emf"/><Relationship Id="rId31" Type="http://schemas.openxmlformats.org/officeDocument/2006/relationships/hyperlink" Target="file:///\\filedog2\home\kdugan\Docs\HT\support@conveycomputer.co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oleObject" Target="embeddings/oleObject3.bin"/><Relationship Id="rId27"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66E75"/>
    <w:rsid w:val="00071574"/>
    <w:rsid w:val="00084EBD"/>
    <w:rsid w:val="000A29A2"/>
    <w:rsid w:val="000A6F74"/>
    <w:rsid w:val="000B3460"/>
    <w:rsid w:val="000B6CB6"/>
    <w:rsid w:val="000C13CE"/>
    <w:rsid w:val="000E6FAA"/>
    <w:rsid w:val="001072A9"/>
    <w:rsid w:val="001078AF"/>
    <w:rsid w:val="00132311"/>
    <w:rsid w:val="00164729"/>
    <w:rsid w:val="00170808"/>
    <w:rsid w:val="001745C4"/>
    <w:rsid w:val="00187D6D"/>
    <w:rsid w:val="001B3B59"/>
    <w:rsid w:val="001F7C35"/>
    <w:rsid w:val="0021285E"/>
    <w:rsid w:val="00252711"/>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76A5"/>
    <w:rsid w:val="003A08A4"/>
    <w:rsid w:val="003B0D97"/>
    <w:rsid w:val="003B3C1A"/>
    <w:rsid w:val="003B69D0"/>
    <w:rsid w:val="003C73C3"/>
    <w:rsid w:val="003F4779"/>
    <w:rsid w:val="0041652E"/>
    <w:rsid w:val="0042113B"/>
    <w:rsid w:val="00426D6F"/>
    <w:rsid w:val="00452CDC"/>
    <w:rsid w:val="0047584B"/>
    <w:rsid w:val="00484FFA"/>
    <w:rsid w:val="00491574"/>
    <w:rsid w:val="004D0E94"/>
    <w:rsid w:val="004D6C37"/>
    <w:rsid w:val="004D6D3B"/>
    <w:rsid w:val="004E2250"/>
    <w:rsid w:val="004F140D"/>
    <w:rsid w:val="005051DF"/>
    <w:rsid w:val="005146B4"/>
    <w:rsid w:val="00514C00"/>
    <w:rsid w:val="005372E9"/>
    <w:rsid w:val="00547247"/>
    <w:rsid w:val="00561353"/>
    <w:rsid w:val="00577B68"/>
    <w:rsid w:val="00582B50"/>
    <w:rsid w:val="00590F0E"/>
    <w:rsid w:val="005B5BAF"/>
    <w:rsid w:val="005B6482"/>
    <w:rsid w:val="005C0F56"/>
    <w:rsid w:val="005D0DD8"/>
    <w:rsid w:val="005D5C51"/>
    <w:rsid w:val="00613F61"/>
    <w:rsid w:val="0062245A"/>
    <w:rsid w:val="0062524D"/>
    <w:rsid w:val="0065342A"/>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E6D58"/>
    <w:rsid w:val="007F1253"/>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61480"/>
    <w:rsid w:val="009A2523"/>
    <w:rsid w:val="009A2570"/>
    <w:rsid w:val="009B1F58"/>
    <w:rsid w:val="009C2236"/>
    <w:rsid w:val="009C673D"/>
    <w:rsid w:val="009C6A1A"/>
    <w:rsid w:val="009D0052"/>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3163F"/>
    <w:rsid w:val="00B31E96"/>
    <w:rsid w:val="00B41080"/>
    <w:rsid w:val="00B43091"/>
    <w:rsid w:val="00B50A67"/>
    <w:rsid w:val="00B520EB"/>
    <w:rsid w:val="00B540A2"/>
    <w:rsid w:val="00B714D5"/>
    <w:rsid w:val="00B8265C"/>
    <w:rsid w:val="00B90214"/>
    <w:rsid w:val="00BA1A98"/>
    <w:rsid w:val="00BA4DAC"/>
    <w:rsid w:val="00BA6447"/>
    <w:rsid w:val="00BB3E25"/>
    <w:rsid w:val="00BD06A7"/>
    <w:rsid w:val="00BD16EC"/>
    <w:rsid w:val="00C13234"/>
    <w:rsid w:val="00C42F63"/>
    <w:rsid w:val="00C43FBF"/>
    <w:rsid w:val="00C578E9"/>
    <w:rsid w:val="00C6634D"/>
    <w:rsid w:val="00C960CE"/>
    <w:rsid w:val="00CA43C6"/>
    <w:rsid w:val="00CA7F1B"/>
    <w:rsid w:val="00CB346D"/>
    <w:rsid w:val="00CB5DAA"/>
    <w:rsid w:val="00CB7B6C"/>
    <w:rsid w:val="00CC18BF"/>
    <w:rsid w:val="00CE4DC4"/>
    <w:rsid w:val="00D30109"/>
    <w:rsid w:val="00D34976"/>
    <w:rsid w:val="00D451EB"/>
    <w:rsid w:val="00D57871"/>
    <w:rsid w:val="00D8077C"/>
    <w:rsid w:val="00D97BBB"/>
    <w:rsid w:val="00DA6AF4"/>
    <w:rsid w:val="00DB631A"/>
    <w:rsid w:val="00DD3301"/>
    <w:rsid w:val="00DF06B3"/>
    <w:rsid w:val="00DF726F"/>
    <w:rsid w:val="00E175C7"/>
    <w:rsid w:val="00E20F57"/>
    <w:rsid w:val="00E225C5"/>
    <w:rsid w:val="00E51049"/>
    <w:rsid w:val="00E86EE1"/>
    <w:rsid w:val="00EA0554"/>
    <w:rsid w:val="00EF3D88"/>
    <w:rsid w:val="00EF4645"/>
    <w:rsid w:val="00F01B75"/>
    <w:rsid w:val="00F07DEA"/>
    <w:rsid w:val="00F24CB0"/>
    <w:rsid w:val="00F37AFF"/>
    <w:rsid w:val="00F40444"/>
    <w:rsid w:val="00F40F48"/>
    <w:rsid w:val="00F413E5"/>
    <w:rsid w:val="00F458BD"/>
    <w:rsid w:val="00F51DFE"/>
    <w:rsid w:val="00F5749B"/>
    <w:rsid w:val="00F61EAB"/>
    <w:rsid w:val="00F6355E"/>
    <w:rsid w:val="00F67155"/>
    <w:rsid w:val="00F77B61"/>
    <w:rsid w:val="00F928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D96CDF-2D6B-4E49-9DF8-690CC7DD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Template>
  <TotalTime>1454</TotalTime>
  <Pages>100</Pages>
  <Words>21330</Words>
  <Characters>123143</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144185</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kdugan</cp:lastModifiedBy>
  <cp:revision>19</cp:revision>
  <cp:lastPrinted>2015-03-02T20:06:00Z</cp:lastPrinted>
  <dcterms:created xsi:type="dcterms:W3CDTF">2014-12-09T16:57:00Z</dcterms:created>
  <dcterms:modified xsi:type="dcterms:W3CDTF">2015-03-02T20:07:00Z</dcterms:modified>
  <cp:contentStatus>1.4</cp:contentStatus>
</cp:coreProperties>
</file>